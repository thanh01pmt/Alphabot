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2C637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0986A2" wp14:editId="607ECC4B">
                <wp:simplePos x="0" y="0"/>
                <wp:positionH relativeFrom="margin">
                  <wp:align>right</wp:align>
                </wp:positionH>
                <wp:positionV relativeFrom="paragraph">
                  <wp:posOffset>5475</wp:posOffset>
                </wp:positionV>
                <wp:extent cx="1116330" cy="914400"/>
                <wp:effectExtent l="0" t="0" r="2667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37B" w:rsidRDefault="002C637B" w:rsidP="002C637B">
                            <w:pPr>
                              <w:jc w:val="center"/>
                            </w:pPr>
                            <w:r>
                              <w:t xml:space="preserve">WLAN </w:t>
                            </w:r>
                            <w:proofErr w:type="spellStart"/>
                            <w:r>
                              <w:t>Raspi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986A2" id="Ellipse 8" o:spid="_x0000_s1026" style="position:absolute;margin-left:36.7pt;margin-top:.45pt;width:87.9pt;height:1in;z-index:2517442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" fillcolor="#4f81bd [3204]" strokecolor="#243f60 [1604]" strokeweight="2pt">
                <v:textbox>
                  <w:txbxContent>
                    <w:p w:rsidR="002C637B" w:rsidRDefault="002C637B" w:rsidP="002C637B">
                      <w:pPr>
                        <w:jc w:val="center"/>
                      </w:pPr>
                      <w:r>
                        <w:t xml:space="preserve">WLAN </w:t>
                      </w:r>
                      <w:proofErr w:type="spellStart"/>
                      <w:r>
                        <w:t>Raspi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91F1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3462" wp14:editId="17E46161">
                <wp:simplePos x="0" y="0"/>
                <wp:positionH relativeFrom="margin">
                  <wp:posOffset>3556635</wp:posOffset>
                </wp:positionH>
                <wp:positionV relativeFrom="paragraph">
                  <wp:posOffset>4445</wp:posOffset>
                </wp:positionV>
                <wp:extent cx="1116330" cy="914400"/>
                <wp:effectExtent l="0" t="0" r="2667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Handy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63462" id="Ellipse 24" o:spid="_x0000_s1027" style="position:absolute;margin-left:280.05pt;margin-top:.35pt;width:87.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" fillcolor="#8064a2 [3207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Handy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A5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554A1" wp14:editId="6C4C88F7">
                <wp:simplePos x="0" y="0"/>
                <wp:positionH relativeFrom="margin">
                  <wp:posOffset>3774558</wp:posOffset>
                </wp:positionH>
                <wp:positionV relativeFrom="paragraph">
                  <wp:posOffset>2211573</wp:posOffset>
                </wp:positionV>
                <wp:extent cx="1116330" cy="914400"/>
                <wp:effectExtent l="0" t="0" r="2667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Master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C554A1" id="Ellipse 2" o:spid="_x0000_s1027" style="position:absolute;margin-left:297.2pt;margin-top:174.15pt;width:87.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" fillcolor="#1f497d [321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Master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0A5B" w:rsidRDefault="00FB0A5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089B2" wp14:editId="378F69B3">
                <wp:simplePos x="0" y="0"/>
                <wp:positionH relativeFrom="margin">
                  <wp:posOffset>-10633</wp:posOffset>
                </wp:positionH>
                <wp:positionV relativeFrom="paragraph">
                  <wp:posOffset>396757</wp:posOffset>
                </wp:positionV>
                <wp:extent cx="605702" cy="45719"/>
                <wp:effectExtent l="38100" t="57150" r="23495" b="882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58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-.85pt;margin-top:31.25pt;width:47.7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9817EC">
        <w:rPr>
          <w:noProof/>
          <w:lang w:eastAsia="de-CH"/>
        </w:rPr>
        <w:tab/>
      </w:r>
      <w:r w:rsidR="009817EC">
        <w:rPr>
          <w:noProof/>
          <w:lang w:eastAsia="de-CH"/>
        </w:rPr>
        <w:tab/>
      </w:r>
    </w:p>
    <w:p w:rsidR="00FB0A5B" w:rsidRDefault="008D7E6B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5AF6A" wp14:editId="6A17460E">
                <wp:simplePos x="0" y="0"/>
                <wp:positionH relativeFrom="column">
                  <wp:posOffset>4133850</wp:posOffset>
                </wp:positionH>
                <wp:positionV relativeFrom="paragraph">
                  <wp:posOffset>296545</wp:posOffset>
                </wp:positionV>
                <wp:extent cx="114300" cy="1235710"/>
                <wp:effectExtent l="38100" t="38100" r="76200" b="5969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35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93A6" id="Gerade Verbindung mit Pfeil 25" o:spid="_x0000_s1026" type="#_x0000_t32" style="position:absolute;margin-left:325.5pt;margin-top:23.35pt;width:9pt;height:97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" strokecolor="#8064a2 [3207]">
                <v:stroke startarrow="block" endarrow="block"/>
              </v:shape>
            </w:pict>
          </mc:Fallback>
        </mc:AlternateContent>
      </w:r>
      <w:r w:rsidR="00FB0A5B">
        <w:rPr>
          <w:noProof/>
          <w:lang w:eastAsia="de-CH"/>
        </w:rPr>
        <w:tab/>
      </w:r>
      <w:r w:rsidR="00FB0A5B">
        <w:rPr>
          <w:noProof/>
          <w:lang w:eastAsia="de-CH"/>
        </w:rPr>
        <w:tab/>
      </w:r>
      <w:r w:rsidR="009817EC">
        <w:rPr>
          <w:noProof/>
          <w:lang w:eastAsia="de-CH"/>
        </w:rPr>
        <w:t>UDP/TCP</w:t>
      </w:r>
    </w:p>
    <w:p w:rsidR="00FB0A5B" w:rsidRDefault="009817E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6D02C" wp14:editId="7B7D2855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51328" cy="45719"/>
                <wp:effectExtent l="38100" t="57150" r="2032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0E0D" id="Gerade Verbindung mit Pfeil 23" o:spid="_x0000_s1026" type="#_x0000_t32" style="position:absolute;margin-left:0;margin-top:4.45pt;width:43.4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FB0A5B">
        <w:tab/>
      </w:r>
      <w:r w:rsidR="00FB0A5B">
        <w:tab/>
        <w:t>Website1 (WLAN, auf ESP-CAM1)</w:t>
      </w:r>
      <w:bookmarkStart w:id="0" w:name="_GoBack"/>
      <w:bookmarkEnd w:id="0"/>
    </w:p>
    <w:p w:rsidR="00FB0A5B" w:rsidRDefault="00FB0A5B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66EB4" wp14:editId="6981D6B7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1754" cy="45719"/>
                <wp:effectExtent l="38100" t="57150" r="2921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5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9006" id="Gerade Verbindung mit Pfeil 46" o:spid="_x0000_s1026" type="#_x0000_t32" style="position:absolute;margin-left:0;margin-top:4.5pt;width:44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" strokecolor="#4bacc6 [3208]">
                <v:stroke startarrow="block" endarrow="block"/>
              </v:shape>
            </w:pict>
          </mc:Fallback>
        </mc:AlternateContent>
      </w:r>
      <w:r>
        <w:tab/>
      </w:r>
      <w:r>
        <w:tab/>
        <w:t>Website2 (WLAN, auf ESP-CAM2)</w:t>
      </w:r>
    </w:p>
    <w:p w:rsidR="00FB0A5B" w:rsidRDefault="00A84D8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798B7" wp14:editId="34CA6F1C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583565" cy="52070"/>
                <wp:effectExtent l="38100" t="57150" r="26035" b="8128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65" cy="52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C85B" id="Gerade Verbindung mit Pfeil 3" o:spid="_x0000_s1026" type="#_x0000_t32" style="position:absolute;margin-left:0;margin-top:5.55pt;width:45.95pt;height:4.1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" strokecolor="#8064a2 [3207]">
                <v:stroke startarrow="block" endarrow="block"/>
                <w10:wrap anchorx="margin"/>
              </v:shape>
            </w:pict>
          </mc:Fallback>
        </mc:AlternateContent>
      </w:r>
      <w:r w:rsidR="00FB0A5B">
        <w:tab/>
      </w:r>
      <w:r>
        <w:tab/>
        <w:t>Master Website (WLAN)</w:t>
      </w:r>
    </w:p>
    <w:p w:rsidR="0007610A" w:rsidRDefault="009817E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281ACC" wp14:editId="2398D18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419100" cy="367030"/>
                <wp:effectExtent l="0" t="0" r="19050" b="1397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70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E3C9A" id="Ellipse 42" o:spid="_x0000_s1026" style="position:absolute;margin-left:0;margin-top:1.1pt;width:33pt;height:28.9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" filled="f" strokecolor="#243f60 [1604]" strokeweight="2pt">
                <w10:wrap anchorx="margin"/>
              </v:oval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DE7DE" wp14:editId="5DD53385">
                <wp:simplePos x="0" y="0"/>
                <wp:positionH relativeFrom="margin">
                  <wp:posOffset>5866765</wp:posOffset>
                </wp:positionH>
                <wp:positionV relativeFrom="paragraph">
                  <wp:posOffset>11430</wp:posOffset>
                </wp:positionV>
                <wp:extent cx="1116330" cy="914400"/>
                <wp:effectExtent l="0" t="0" r="2667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Auto2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DE7DE" id="Ellipse 1" o:spid="_x0000_s1028" style="position:absolute;margin-left:461.95pt;margin-top:.9pt;width:87.9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Auto2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610A">
        <w:tab/>
      </w:r>
      <w:r w:rsidR="0007610A">
        <w:tab/>
      </w:r>
      <w:r>
        <w:t>Auto</w:t>
      </w:r>
    </w:p>
    <w:p w:rsidR="00863F29" w:rsidRDefault="009817E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C9EA6" wp14:editId="6E8F496D">
                <wp:simplePos x="0" y="0"/>
                <wp:positionH relativeFrom="margin">
                  <wp:posOffset>4933950</wp:posOffset>
                </wp:positionH>
                <wp:positionV relativeFrom="paragraph">
                  <wp:posOffset>186055</wp:posOffset>
                </wp:positionV>
                <wp:extent cx="876300" cy="149860"/>
                <wp:effectExtent l="38100" t="57150" r="0" b="7874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49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C579" id="Gerade Verbindung mit Pfeil 18" o:spid="_x0000_s1026" type="#_x0000_t32" style="position:absolute;margin-left:388.5pt;margin-top:14.65pt;width:69pt;height:11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22950" wp14:editId="6517B6CE">
                <wp:simplePos x="0" y="0"/>
                <wp:positionH relativeFrom="column">
                  <wp:posOffset>5218152</wp:posOffset>
                </wp:positionH>
                <wp:positionV relativeFrom="paragraph">
                  <wp:posOffset>60123</wp:posOffset>
                </wp:positionV>
                <wp:extent cx="2742999" cy="1513840"/>
                <wp:effectExtent l="42863" t="14287" r="43497" b="5398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02134">
                          <a:off x="0" y="0"/>
                          <a:ext cx="2742999" cy="151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DC381" id="Ellipse 11" o:spid="_x0000_s1026" style="position:absolute;margin-left:410.9pt;margin-top:4.75pt;width:3in;height:119.2pt;rotation:524521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" filled="f" strokecolor="#243f60 [1604]" strokeweight="2pt"/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F6A5A" wp14:editId="056FDCF6">
                <wp:simplePos x="0" y="0"/>
                <wp:positionH relativeFrom="margin">
                  <wp:posOffset>7305675</wp:posOffset>
                </wp:positionH>
                <wp:positionV relativeFrom="paragraph">
                  <wp:posOffset>1365884</wp:posOffset>
                </wp:positionV>
                <wp:extent cx="827405" cy="67945"/>
                <wp:effectExtent l="38100" t="57150" r="29845" b="8445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6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0F7A" id="Gerade Verbindung mit Pfeil 45" o:spid="_x0000_s1026" type="#_x0000_t32" style="position:absolute;margin-left:575.25pt;margin-top:107.55pt;width:65.15pt;height:5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" strokecolor="#4bacc6 [3208]">
                <v:stroke startarrow="block" endarrow="block"/>
                <w10:wrap anchorx="margin"/>
              </v:shape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3E70" wp14:editId="675817F7">
                <wp:simplePos x="0" y="0"/>
                <wp:positionH relativeFrom="margin">
                  <wp:posOffset>8185785</wp:posOffset>
                </wp:positionH>
                <wp:positionV relativeFrom="paragraph">
                  <wp:posOffset>864235</wp:posOffset>
                </wp:positionV>
                <wp:extent cx="1116330" cy="914400"/>
                <wp:effectExtent l="0" t="0" r="2667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03E70" id="Ellipse 26" o:spid="_x0000_s1031" style="position:absolute;margin-left:644.55pt;margin-top:68.05pt;width:87.9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5CB4B" wp14:editId="1EA4E17A">
                <wp:simplePos x="0" y="0"/>
                <wp:positionH relativeFrom="margin">
                  <wp:posOffset>6169660</wp:posOffset>
                </wp:positionH>
                <wp:positionV relativeFrom="paragraph">
                  <wp:posOffset>1016000</wp:posOffset>
                </wp:positionV>
                <wp:extent cx="1116330" cy="914400"/>
                <wp:effectExtent l="0" t="0" r="2667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CB4B" id="Ellipse 14" o:spid="_x0000_s1032" style="position:absolute;margin-left:485.8pt;margin-top:80pt;width:87.9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B18F6" wp14:editId="27896265">
                <wp:simplePos x="0" y="0"/>
                <wp:positionH relativeFrom="margin">
                  <wp:posOffset>6505575</wp:posOffset>
                </wp:positionH>
                <wp:positionV relativeFrom="paragraph">
                  <wp:posOffset>652780</wp:posOffset>
                </wp:positionV>
                <wp:extent cx="45719" cy="333375"/>
                <wp:effectExtent l="38100" t="38100" r="69215" b="476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CBC2" id="Gerade Verbindung mit Pfeil 31" o:spid="_x0000_s1026" type="#_x0000_t32" style="position:absolute;margin-left:512.25pt;margin-top:51.4pt;width:3.6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1ACBE" wp14:editId="50ECC592">
                <wp:simplePos x="0" y="0"/>
                <wp:positionH relativeFrom="margin">
                  <wp:posOffset>1935480</wp:posOffset>
                </wp:positionH>
                <wp:positionV relativeFrom="paragraph">
                  <wp:posOffset>289560</wp:posOffset>
                </wp:positionV>
                <wp:extent cx="1116330" cy="914400"/>
                <wp:effectExtent l="0" t="0" r="2667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ESP-CAM1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ACBE" id="Ellipse 6" o:spid="_x0000_s1031" style="position:absolute;margin-left:152.4pt;margin-top:22.8pt;width:87.9pt;height:1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" fillcolor="#f79646 [3209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ESP-CAM1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DE32E" wp14:editId="12311808">
                <wp:simplePos x="0" y="0"/>
                <wp:positionH relativeFrom="margin">
                  <wp:posOffset>2819400</wp:posOffset>
                </wp:positionH>
                <wp:positionV relativeFrom="paragraph">
                  <wp:posOffset>1138555</wp:posOffset>
                </wp:positionV>
                <wp:extent cx="257175" cy="266700"/>
                <wp:effectExtent l="38100" t="38100" r="66675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82F9" id="Gerade Verbindung mit Pfeil 29" o:spid="_x0000_s1026" type="#_x0000_t32" style="position:absolute;margin-left:222pt;margin-top:89.65pt;width:20.2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5F198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FEE6" wp14:editId="3F3E86FC">
                <wp:simplePos x="0" y="0"/>
                <wp:positionH relativeFrom="margin">
                  <wp:posOffset>2993390</wp:posOffset>
                </wp:positionH>
                <wp:positionV relativeFrom="paragraph">
                  <wp:posOffset>1297940</wp:posOffset>
                </wp:positionV>
                <wp:extent cx="1116330" cy="914400"/>
                <wp:effectExtent l="0" t="0" r="2667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Auto1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0BFEE6" id="Ellipse 5" o:spid="_x0000_s1032" style="position:absolute;margin-left:235.7pt;margin-top:102.2pt;width:87.9pt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" fillcolor="#c0504d [3205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Auto1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63F29" w:rsidRDefault="009817E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22950" wp14:editId="6517B6CE">
                <wp:simplePos x="0" y="0"/>
                <wp:positionH relativeFrom="column">
                  <wp:posOffset>1559678</wp:posOffset>
                </wp:positionH>
                <wp:positionV relativeFrom="paragraph">
                  <wp:posOffset>185974</wp:posOffset>
                </wp:positionV>
                <wp:extent cx="2986652" cy="1521533"/>
                <wp:effectExtent l="0" t="323850" r="0" b="32639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706">
                          <a:off x="0" y="0"/>
                          <a:ext cx="2986652" cy="15215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06C14" id="Ellipse 33" o:spid="_x0000_s1026" style="position:absolute;margin-left:122.8pt;margin-top:14.65pt;width:235.15pt;height:119.8pt;rotation:232293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" filled="f" strokecolor="#243f60 [1604]" strokeweight="2pt"/>
            </w:pict>
          </mc:Fallback>
        </mc:AlternateContent>
      </w:r>
    </w:p>
    <w:p w:rsidR="00D91F18" w:rsidRDefault="009817E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041D8" wp14:editId="54BACBB7">
                <wp:simplePos x="0" y="0"/>
                <wp:positionH relativeFrom="margin">
                  <wp:posOffset>1571624</wp:posOffset>
                </wp:positionH>
                <wp:positionV relativeFrom="paragraph">
                  <wp:posOffset>501649</wp:posOffset>
                </wp:positionV>
                <wp:extent cx="523875" cy="1257300"/>
                <wp:effectExtent l="38100" t="38100" r="66675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933E" id="Gerade Verbindung mit Pfeil 10" o:spid="_x0000_s1026" type="#_x0000_t32" style="position:absolute;margin-left:123.75pt;margin-top:39.5pt;width:41.25pt;height:9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" strokecolor="#9bbb59 [3206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2B4A10" wp14:editId="79C52731">
                <wp:simplePos x="0" y="0"/>
                <wp:positionH relativeFrom="margin">
                  <wp:posOffset>3876676</wp:posOffset>
                </wp:positionH>
                <wp:positionV relativeFrom="paragraph">
                  <wp:posOffset>234950</wp:posOffset>
                </wp:positionV>
                <wp:extent cx="171450" cy="457200"/>
                <wp:effectExtent l="38100" t="38100" r="5715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D9E4" id="Gerade Verbindung mit Pfeil 12" o:spid="_x0000_s1026" type="#_x0000_t32" style="position:absolute;margin-left:305.25pt;margin-top:18.5pt;width:13.5pt;height:3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98800" wp14:editId="2603321B">
                <wp:simplePos x="0" y="0"/>
                <wp:positionH relativeFrom="margin">
                  <wp:posOffset>744855</wp:posOffset>
                </wp:positionH>
                <wp:positionV relativeFrom="paragraph">
                  <wp:posOffset>1748155</wp:posOffset>
                </wp:positionV>
                <wp:extent cx="1116330" cy="914400"/>
                <wp:effectExtent l="0" t="0" r="266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5B" w:rsidRDefault="00FB0A5B" w:rsidP="00FB0A5B">
                            <w:pPr>
                              <w:jc w:val="center"/>
                            </w:pPr>
                            <w:r>
                              <w:t>Handy1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8800" id="Ellipse 7" o:spid="_x0000_s1033" style="position:absolute;margin-left:58.65pt;margin-top:137.65pt;width:87.9pt;height:1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" fillcolor="#9bbb59 [3206]" strokecolor="#243f60 [1604]" strokeweight="2pt">
                <v:textbox>
                  <w:txbxContent>
                    <w:p w:rsidR="00FB0A5B" w:rsidRDefault="00FB0A5B" w:rsidP="00FB0A5B">
                      <w:pPr>
                        <w:jc w:val="center"/>
                      </w:pPr>
                      <w:r>
                        <w:t>Handy1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3F29">
        <w:tab/>
      </w:r>
      <w:r w:rsidR="00863F29">
        <w:tab/>
      </w:r>
      <w:r w:rsidR="00D91F18">
        <w:tab/>
      </w:r>
      <w:r w:rsidR="00863F29">
        <w:tab/>
      </w:r>
      <w:r w:rsidR="00863F29">
        <w:tab/>
      </w:r>
      <w:r w:rsidR="00863F29">
        <w:tab/>
      </w:r>
      <w:r w:rsidR="00863F29">
        <w:tab/>
      </w:r>
      <w:r w:rsidR="00863F29">
        <w:tab/>
      </w:r>
      <w:r w:rsidR="00863F29">
        <w:tab/>
      </w:r>
    </w:p>
    <w:sectPr w:rsidR="00D91F18" w:rsidSect="00FB0A5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D1" w:rsidRDefault="00B11DD1" w:rsidP="00B11DD1">
      <w:pPr>
        <w:spacing w:after="0" w:line="240" w:lineRule="auto"/>
      </w:pPr>
      <w:r>
        <w:separator/>
      </w:r>
    </w:p>
  </w:endnote>
  <w:end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D1" w:rsidRDefault="00B11DD1" w:rsidP="00B11DD1">
      <w:pPr>
        <w:spacing w:after="0" w:line="240" w:lineRule="auto"/>
      </w:pPr>
      <w:r>
        <w:separator/>
      </w:r>
    </w:p>
  </w:footnote>
  <w:footnote w:type="continuationSeparator" w:id="0">
    <w:p w:rsidR="00B11DD1" w:rsidRDefault="00B11DD1" w:rsidP="00B1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FFF" w:rsidRPr="00B11DD1" w:rsidRDefault="00B11DD1">
    <w:pPr>
      <w:pStyle w:val="Kopfzeile"/>
      <w:rPr>
        <w:sz w:val="32"/>
      </w:rPr>
    </w:pPr>
    <w:r w:rsidRPr="00B11DD1">
      <w:rPr>
        <w:sz w:val="32"/>
      </w:rPr>
      <w:t xml:space="preserve">Blockdiagramm </w:t>
    </w:r>
    <w:proofErr w:type="spellStart"/>
    <w:r w:rsidR="009817EC">
      <w:rPr>
        <w:sz w:val="32"/>
      </w:rPr>
      <w:t>Nur</w:t>
    </w:r>
    <w:proofErr w:type="spellEnd"/>
    <w:r w:rsidR="009817EC">
      <w:rPr>
        <w:sz w:val="32"/>
      </w:rPr>
      <w:t xml:space="preserve"> WLAN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5B"/>
    <w:rsid w:val="0007610A"/>
    <w:rsid w:val="002C637B"/>
    <w:rsid w:val="003125BF"/>
    <w:rsid w:val="005F1981"/>
    <w:rsid w:val="006F300F"/>
    <w:rsid w:val="00751FFF"/>
    <w:rsid w:val="00863F29"/>
    <w:rsid w:val="008D7E6B"/>
    <w:rsid w:val="009817EC"/>
    <w:rsid w:val="00A03420"/>
    <w:rsid w:val="00A84D8D"/>
    <w:rsid w:val="00B11DD1"/>
    <w:rsid w:val="00D91F18"/>
    <w:rsid w:val="00E94A52"/>
    <w:rsid w:val="00F1172D"/>
    <w:rsid w:val="00FB0A5B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FE6D0"/>
  <w15:chartTrackingRefBased/>
  <w15:docId w15:val="{CAC0E286-8E70-4196-BC30-DC590564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0A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DD1"/>
  </w:style>
  <w:style w:type="paragraph" w:styleId="Fuzeile">
    <w:name w:val="footer"/>
    <w:basedOn w:val="Standard"/>
    <w:link w:val="FuzeileZchn"/>
    <w:uiPriority w:val="99"/>
    <w:unhideWhenUsed/>
    <w:rsid w:val="00B1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B69D-CD64-4491-A83F-97962353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37B2A377.dotm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Piqué Noah</cp:lastModifiedBy>
  <cp:revision>11</cp:revision>
  <dcterms:created xsi:type="dcterms:W3CDTF">2019-09-27T06:03:00Z</dcterms:created>
  <dcterms:modified xsi:type="dcterms:W3CDTF">2019-10-14T07:38:00Z</dcterms:modified>
</cp:coreProperties>
</file>