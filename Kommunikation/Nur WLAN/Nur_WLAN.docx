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D6" w:rsidRPr="001275D5" w:rsidRDefault="004E60D6" w:rsidP="004E60D6">
      <w:pPr>
        <w:jc w:val="center"/>
        <w:rPr>
          <w:sz w:val="32"/>
        </w:rPr>
      </w:pPr>
      <w:r w:rsidRPr="001275D5">
        <w:rPr>
          <w:sz w:val="32"/>
        </w:rPr>
        <w:t xml:space="preserve">CAM </w:t>
      </w:r>
      <w:proofErr w:type="spellStart"/>
      <w:r w:rsidR="003F615D">
        <w:rPr>
          <w:sz w:val="32"/>
        </w:rPr>
        <w:t>Nur</w:t>
      </w:r>
      <w:proofErr w:type="spellEnd"/>
      <w:r w:rsidR="003F615D">
        <w:rPr>
          <w:sz w:val="32"/>
        </w:rPr>
        <w:t xml:space="preserve"> WLAN</w:t>
      </w:r>
    </w:p>
    <w:p w:rsidR="004E60D6" w:rsidRDefault="004E60D6" w:rsidP="004E60D6"/>
    <w:p w:rsidR="003F615D" w:rsidRDefault="00EF78E3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54FAB4" wp14:editId="1922A814">
                <wp:simplePos x="0" y="0"/>
                <wp:positionH relativeFrom="margin">
                  <wp:posOffset>3441700</wp:posOffset>
                </wp:positionH>
                <wp:positionV relativeFrom="paragraph">
                  <wp:posOffset>6350</wp:posOffset>
                </wp:positionV>
                <wp:extent cx="2360930" cy="3622675"/>
                <wp:effectExtent l="0" t="0" r="12700" b="1587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226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1275D5">
                              <w:rPr>
                                <w:color w:val="FFFFFF" w:themeColor="background1"/>
                                <w:sz w:val="3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</w:t>
                            </w:r>
                            <w:r w:rsidR="003F615D">
                              <w:rPr>
                                <w:color w:val="FFFFFF" w:themeColor="background1"/>
                              </w:rPr>
                              <w:t xml:space="preserve">(Batterie, Zieldurchfahrt …)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per </w:t>
                            </w:r>
                            <w:r w:rsidR="003F615D">
                              <w:rPr>
                                <w:color w:val="FFFFFF" w:themeColor="background1"/>
                              </w:rPr>
                              <w:t>UDP/TCP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von </w:t>
                            </w:r>
                            <w:r w:rsidR="003F615D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Schickt Infos </w:t>
                            </w:r>
                            <w:r w:rsidR="003F615D">
                              <w:rPr>
                                <w:color w:val="FFFFFF" w:themeColor="background1"/>
                              </w:rPr>
                              <w:t xml:space="preserve">(Start, alle anhalten …)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per </w:t>
                            </w:r>
                            <w:r w:rsidR="003F615D">
                              <w:rPr>
                                <w:color w:val="FFFFFF" w:themeColor="background1"/>
                              </w:rPr>
                              <w:t>UDP/TCP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zu </w:t>
                            </w:r>
                            <w:r w:rsidR="007D7896">
                              <w:rPr>
                                <w:color w:val="C0504D" w:themeColor="accent2"/>
                              </w:rPr>
                              <w:t xml:space="preserve"> A</w:t>
                            </w:r>
                            <w:r w:rsidR="003F615D">
                              <w:rPr>
                                <w:color w:val="C0504D" w:themeColor="accent2"/>
                              </w:rPr>
                              <w:t>uto</w:t>
                            </w:r>
                            <w:proofErr w:type="gramEnd"/>
                            <w:r w:rsidR="003F615D">
                              <w:rPr>
                                <w:color w:val="C0504D" w:themeColor="accent2"/>
                              </w:rPr>
                              <w:t xml:space="preserve"> ESP</w:t>
                            </w:r>
                          </w:p>
                          <w:p w:rsidR="003F615D" w:rsidRDefault="003F615D" w:rsidP="004E60D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Master Website</w:t>
                            </w:r>
                          </w:p>
                          <w:p w:rsidR="003F615D" w:rsidRPr="003F615D" w:rsidRDefault="003F615D" w:rsidP="003F615D">
                            <w:pPr>
                              <w:pStyle w:val="Listenabsatz"/>
                              <w:numPr>
                                <w:ilvl w:val="1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Bekommt Infos (Alle anhalten, Start …) von </w:t>
                            </w:r>
                            <w:r w:rsidRPr="003F615D">
                              <w:rPr>
                                <w:color w:val="8064A2" w:themeColor="accent4"/>
                              </w:rPr>
                              <w:t xml:space="preserve">Master Handy </w:t>
                            </w:r>
                          </w:p>
                          <w:p w:rsidR="003F615D" w:rsidRPr="00684AC1" w:rsidRDefault="003F615D" w:rsidP="003F615D">
                            <w:pPr>
                              <w:pStyle w:val="Listenabsatz"/>
                              <w:numPr>
                                <w:ilvl w:val="1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Gibt Infos</w:t>
                            </w:r>
                            <w:r w:rsidR="00EF78E3">
                              <w:rPr>
                                <w:color w:val="FFFFFF" w:themeColor="background1"/>
                              </w:rPr>
                              <w:t xml:space="preserve"> (Batteriezustände, Rangliste …)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an Master</w:t>
                            </w:r>
                            <w:r w:rsidR="00EF78E3">
                              <w:rPr>
                                <w:color w:val="FFFFFF" w:themeColor="background1"/>
                              </w:rPr>
                              <w:t xml:space="preserve"> Handy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4FAB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1pt;margin-top:.5pt;width:185.9pt;height:285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" fillcolor="#1f497d [3215]">
                <v:textbox>
                  <w:txbxContent>
                    <w:p w:rsidR="004E60D6" w:rsidRDefault="004E60D6" w:rsidP="004E60D6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1275D5">
                        <w:rPr>
                          <w:color w:val="FFFFFF" w:themeColor="background1"/>
                          <w:sz w:val="3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</w:t>
                      </w:r>
                      <w:r w:rsidR="003F615D">
                        <w:rPr>
                          <w:color w:val="FFFFFF" w:themeColor="background1"/>
                        </w:rPr>
                        <w:t xml:space="preserve">(Batterie, Zieldurchfahrt …) </w:t>
                      </w:r>
                      <w:r>
                        <w:rPr>
                          <w:color w:val="FFFFFF" w:themeColor="background1"/>
                        </w:rPr>
                        <w:t xml:space="preserve">per </w:t>
                      </w:r>
                      <w:r w:rsidR="003F615D">
                        <w:rPr>
                          <w:color w:val="FFFFFF" w:themeColor="background1"/>
                        </w:rPr>
                        <w:t>UDP/TCP</w:t>
                      </w:r>
                      <w:r>
                        <w:rPr>
                          <w:color w:val="FFFFFF" w:themeColor="background1"/>
                        </w:rPr>
                        <w:t xml:space="preserve"> von </w:t>
                      </w:r>
                      <w:r w:rsidR="003F615D">
                        <w:rPr>
                          <w:color w:val="C0504D" w:themeColor="accent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Schickt Infos </w:t>
                      </w:r>
                      <w:r w:rsidR="003F615D">
                        <w:rPr>
                          <w:color w:val="FFFFFF" w:themeColor="background1"/>
                        </w:rPr>
                        <w:t xml:space="preserve">(Start, alle anhalten …) </w:t>
                      </w:r>
                      <w:r>
                        <w:rPr>
                          <w:color w:val="FFFFFF" w:themeColor="background1"/>
                        </w:rPr>
                        <w:t xml:space="preserve">per </w:t>
                      </w:r>
                      <w:r w:rsidR="003F615D">
                        <w:rPr>
                          <w:color w:val="FFFFFF" w:themeColor="background1"/>
                        </w:rPr>
                        <w:t>UDP/TCP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zu </w:t>
                      </w:r>
                      <w:r w:rsidR="007D7896">
                        <w:rPr>
                          <w:color w:val="C0504D" w:themeColor="accent2"/>
                        </w:rPr>
                        <w:t xml:space="preserve"> A</w:t>
                      </w:r>
                      <w:r w:rsidR="003F615D">
                        <w:rPr>
                          <w:color w:val="C0504D" w:themeColor="accent2"/>
                        </w:rPr>
                        <w:t>uto</w:t>
                      </w:r>
                      <w:proofErr w:type="gramEnd"/>
                      <w:r w:rsidR="003F615D">
                        <w:rPr>
                          <w:color w:val="C0504D" w:themeColor="accent2"/>
                        </w:rPr>
                        <w:t xml:space="preserve"> ESP</w:t>
                      </w:r>
                    </w:p>
                    <w:p w:rsidR="003F615D" w:rsidRDefault="003F615D" w:rsidP="004E60D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Master Website</w:t>
                      </w:r>
                    </w:p>
                    <w:p w:rsidR="003F615D" w:rsidRPr="003F615D" w:rsidRDefault="003F615D" w:rsidP="003F615D">
                      <w:pPr>
                        <w:pStyle w:val="Listenabsatz"/>
                        <w:numPr>
                          <w:ilvl w:val="1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Bekommt Infos (Alle anhalten, Start …) von </w:t>
                      </w:r>
                      <w:r w:rsidRPr="003F615D">
                        <w:rPr>
                          <w:color w:val="8064A2" w:themeColor="accent4"/>
                        </w:rPr>
                        <w:t xml:space="preserve">Master Handy </w:t>
                      </w:r>
                    </w:p>
                    <w:p w:rsidR="003F615D" w:rsidRPr="00684AC1" w:rsidRDefault="003F615D" w:rsidP="003F615D">
                      <w:pPr>
                        <w:pStyle w:val="Listenabsatz"/>
                        <w:numPr>
                          <w:ilvl w:val="1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Gibt Infos</w:t>
                      </w:r>
                      <w:r w:rsidR="00EF78E3">
                        <w:rPr>
                          <w:color w:val="FFFFFF" w:themeColor="background1"/>
                        </w:rPr>
                        <w:t xml:space="preserve"> (Batteriezustände, Rangliste …)</w:t>
                      </w:r>
                      <w:r>
                        <w:rPr>
                          <w:color w:val="FFFFFF" w:themeColor="background1"/>
                        </w:rPr>
                        <w:t xml:space="preserve"> an Master</w:t>
                      </w:r>
                      <w:r w:rsidR="00EF78E3">
                        <w:rPr>
                          <w:color w:val="FFFFFF" w:themeColor="background1"/>
                        </w:rPr>
                        <w:t xml:space="preserve"> Handy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615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CCB86" wp14:editId="5E08D6C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12700" b="1016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B7EBF">
                              <w:rPr>
                                <w:sz w:val="32"/>
                              </w:rPr>
                              <w:t>ESP-CAM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Stream</w:t>
                            </w:r>
                          </w:p>
                          <w:p w:rsidR="00515060" w:rsidRDefault="004E60D6" w:rsidP="00515060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Steuerung</w:t>
                            </w:r>
                            <w:r w:rsidR="00515060">
                              <w:t xml:space="preserve"> (Joystick)</w:t>
                            </w:r>
                          </w:p>
                          <w:p w:rsidR="00515060" w:rsidRPr="005B7EBF" w:rsidRDefault="00515060" w:rsidP="0051506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Sendet Joystick-Daten über einen Websocket an </w:t>
                            </w:r>
                            <w:r w:rsidRPr="00515060">
                              <w:rPr>
                                <w:color w:val="C0504D" w:themeColor="accent2"/>
                              </w:rPr>
                              <w:t>Auto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ACCB86" id="_x0000_s1027" type="#_x0000_t202" style="position:absolute;margin-left:0;margin-top:.9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" fillcolor="#f79646 [3209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5B7EBF">
                        <w:rPr>
                          <w:sz w:val="32"/>
                        </w:rPr>
                        <w:t>ESP-CAM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>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Stream</w:t>
                      </w:r>
                    </w:p>
                    <w:p w:rsidR="00515060" w:rsidRDefault="004E60D6" w:rsidP="00515060">
                      <w:pPr>
                        <w:pStyle w:val="Listenabsatz"/>
                        <w:numPr>
                          <w:ilvl w:val="1"/>
                          <w:numId w:val="3"/>
                        </w:numPr>
                      </w:pPr>
                      <w:r>
                        <w:t>Steuerung</w:t>
                      </w:r>
                      <w:r w:rsidR="00515060">
                        <w:t xml:space="preserve"> (Joystick)</w:t>
                      </w:r>
                    </w:p>
                    <w:p w:rsidR="00515060" w:rsidRPr="005B7EBF" w:rsidRDefault="00515060" w:rsidP="00515060">
                      <w:pPr>
                        <w:pStyle w:val="Listenabsatz"/>
                        <w:numPr>
                          <w:ilvl w:val="0"/>
                          <w:numId w:val="3"/>
                        </w:numPr>
                      </w:pPr>
                      <w:r>
                        <w:t xml:space="preserve">Sendet Joystick-Daten über einen Websocket an </w:t>
                      </w:r>
                      <w:r w:rsidRPr="00515060">
                        <w:rPr>
                          <w:color w:val="C0504D" w:themeColor="accent2"/>
                        </w:rPr>
                        <w:t>Auto ESP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615D" w:rsidRDefault="003F615D" w:rsidP="004E60D6"/>
    <w:p w:rsidR="003F615D" w:rsidRDefault="003F615D" w:rsidP="004E60D6"/>
    <w:p w:rsidR="003F615D" w:rsidRDefault="003F615D" w:rsidP="004E60D6"/>
    <w:p w:rsidR="003F615D" w:rsidRDefault="003F615D" w:rsidP="004E60D6"/>
    <w:p w:rsidR="003F615D" w:rsidRDefault="00515060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2571E2" wp14:editId="7B8EA4CB">
                <wp:simplePos x="0" y="0"/>
                <wp:positionH relativeFrom="margin">
                  <wp:align>left</wp:align>
                </wp:positionH>
                <wp:positionV relativeFrom="paragraph">
                  <wp:posOffset>261285</wp:posOffset>
                </wp:positionV>
                <wp:extent cx="2360930" cy="1404620"/>
                <wp:effectExtent l="0" t="0" r="12700" b="1270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Master Handy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Verbindet sich mit 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WLAN </w:t>
                            </w:r>
                            <w:proofErr w:type="spellStart"/>
                            <w:r w:rsidR="00515060">
                              <w:rPr>
                                <w:color w:val="4F81BD" w:themeColor="accent1"/>
                              </w:rPr>
                              <w:t>Raspi</w:t>
                            </w:r>
                            <w:proofErr w:type="spellEnd"/>
                            <w:r w:rsidRPr="00362F9E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t>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Schickt </w:t>
                            </w:r>
                            <w:r w:rsidR="00717982">
                              <w:t xml:space="preserve">über </w:t>
                            </w:r>
                            <w:r w:rsidR="00515060">
                              <w:rPr>
                                <w:color w:val="4F81BD" w:themeColor="accent1"/>
                              </w:rPr>
                              <w:t xml:space="preserve">WLAN </w:t>
                            </w:r>
                            <w:proofErr w:type="spellStart"/>
                            <w:r w:rsidR="00515060">
                              <w:rPr>
                                <w:color w:val="4F81BD" w:themeColor="accent1"/>
                              </w:rPr>
                              <w:t>Raspi</w:t>
                            </w:r>
                            <w:proofErr w:type="spellEnd"/>
                            <w:r w:rsidRPr="00684AC1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t xml:space="preserve">Infos für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Bekommt Infos von </w:t>
                            </w:r>
                            <w:r w:rsidRPr="00D454C9">
                              <w:rPr>
                                <w:color w:val="1F497D" w:themeColor="text2"/>
                              </w:rPr>
                              <w:t xml:space="preserve">Master ESP </w:t>
                            </w:r>
                            <w:r>
                              <w:t xml:space="preserve">über </w:t>
                            </w:r>
                            <w:r w:rsidR="00362F9E" w:rsidRPr="00684AC1">
                              <w:rPr>
                                <w:color w:val="4F81BD" w:themeColor="accent1"/>
                              </w:rPr>
                              <w:t xml:space="preserve">WLAN </w:t>
                            </w:r>
                            <w:proofErr w:type="spellStart"/>
                            <w:r w:rsidR="00515060">
                              <w:rPr>
                                <w:color w:val="4F81BD" w:themeColor="accent1"/>
                              </w:rPr>
                              <w:t>Raspi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571E2" id="_x0000_s1028" type="#_x0000_t202" style="position:absolute;margin-left:0;margin-top:20.5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" fillcolor="#8064a2 [3207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Master Handy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Verbindet sich mit </w:t>
                      </w:r>
                      <w:r w:rsidRPr="00684AC1">
                        <w:rPr>
                          <w:color w:val="4F81BD" w:themeColor="accent1"/>
                        </w:rPr>
                        <w:t xml:space="preserve">WLAN </w:t>
                      </w:r>
                      <w:proofErr w:type="spellStart"/>
                      <w:r w:rsidR="00515060">
                        <w:rPr>
                          <w:color w:val="4F81BD" w:themeColor="accent1"/>
                        </w:rPr>
                        <w:t>Raspi</w:t>
                      </w:r>
                      <w:proofErr w:type="spellEnd"/>
                      <w:r w:rsidRPr="00362F9E">
                        <w:rPr>
                          <w:color w:val="1F497D" w:themeColor="text2"/>
                        </w:rPr>
                        <w:t xml:space="preserve"> </w:t>
                      </w:r>
                      <w:r>
                        <w:t>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Schickt </w:t>
                      </w:r>
                      <w:r w:rsidR="00717982">
                        <w:t xml:space="preserve">über </w:t>
                      </w:r>
                      <w:r w:rsidR="00515060">
                        <w:rPr>
                          <w:color w:val="4F81BD" w:themeColor="accent1"/>
                        </w:rPr>
                        <w:t xml:space="preserve">WLAN </w:t>
                      </w:r>
                      <w:proofErr w:type="spellStart"/>
                      <w:r w:rsidR="00515060">
                        <w:rPr>
                          <w:color w:val="4F81BD" w:themeColor="accent1"/>
                        </w:rPr>
                        <w:t>Raspi</w:t>
                      </w:r>
                      <w:proofErr w:type="spellEnd"/>
                      <w:r w:rsidRPr="00684AC1">
                        <w:rPr>
                          <w:color w:val="4F81BD" w:themeColor="accent1"/>
                        </w:rPr>
                        <w:t xml:space="preserve"> </w:t>
                      </w:r>
                      <w:r>
                        <w:t xml:space="preserve">Infos für </w:t>
                      </w:r>
                      <w:r w:rsidRPr="00D454C9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Bekommt Infos von </w:t>
                      </w:r>
                      <w:r w:rsidRPr="00D454C9">
                        <w:rPr>
                          <w:color w:val="1F497D" w:themeColor="text2"/>
                        </w:rPr>
                        <w:t xml:space="preserve">Master ESP </w:t>
                      </w:r>
                      <w:r>
                        <w:t xml:space="preserve">über </w:t>
                      </w:r>
                      <w:r w:rsidR="00362F9E" w:rsidRPr="00684AC1">
                        <w:rPr>
                          <w:color w:val="4F81BD" w:themeColor="accent1"/>
                        </w:rPr>
                        <w:t xml:space="preserve">WLAN </w:t>
                      </w:r>
                      <w:proofErr w:type="spellStart"/>
                      <w:r w:rsidR="00515060">
                        <w:rPr>
                          <w:color w:val="4F81BD" w:themeColor="accent1"/>
                        </w:rPr>
                        <w:t>Raspi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615D" w:rsidRDefault="003F615D" w:rsidP="004E60D6"/>
    <w:p w:rsidR="003F615D" w:rsidRDefault="003F615D" w:rsidP="004E60D6"/>
    <w:p w:rsidR="003F615D" w:rsidRDefault="003F615D" w:rsidP="004E60D6"/>
    <w:p w:rsidR="003F615D" w:rsidRDefault="003F615D" w:rsidP="004E60D6"/>
    <w:p w:rsidR="003F615D" w:rsidRDefault="003F615D" w:rsidP="004E60D6"/>
    <w:p w:rsidR="003F615D" w:rsidRDefault="00515060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5EC48A" wp14:editId="13A6879A">
                <wp:simplePos x="0" y="0"/>
                <wp:positionH relativeFrom="margin">
                  <wp:align>left</wp:align>
                </wp:positionH>
                <wp:positionV relativeFrom="paragraph">
                  <wp:posOffset>203859</wp:posOffset>
                </wp:positionV>
                <wp:extent cx="2360930" cy="1404620"/>
                <wp:effectExtent l="0" t="0" r="12700" b="2794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B7EE3">
                              <w:rPr>
                                <w:sz w:val="32"/>
                              </w:rPr>
                              <w:t>Auto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Steuert das Auto</w:t>
                            </w:r>
                          </w:p>
                          <w:p w:rsidR="004E60D6" w:rsidRPr="00B40A1A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1F497D" w:themeColor="text2"/>
                              </w:rPr>
                            </w:pPr>
                            <w:r>
                              <w:t xml:space="preserve">Schickt </w:t>
                            </w:r>
                            <w:r w:rsidR="00EF78E3">
                              <w:t>Infos (Batterie, Zieldurchfahrt …)</w:t>
                            </w:r>
                            <w:r>
                              <w:t xml:space="preserve"> </w:t>
                            </w:r>
                            <w:r w:rsidR="00EF78E3">
                              <w:t>über UDP/TCP zum</w:t>
                            </w:r>
                            <w:r w:rsidR="007D7896">
                              <w:t xml:space="preserve"> </w:t>
                            </w:r>
                            <w:r w:rsidRPr="00B40A1A">
                              <w:rPr>
                                <w:color w:val="1F497D" w:themeColor="text2"/>
                              </w:rPr>
                              <w:t>Master ESP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Bekommt Infos von:</w:t>
                            </w:r>
                          </w:p>
                          <w:p w:rsidR="004E60D6" w:rsidRDefault="007D789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7D7896">
                              <w:rPr>
                                <w:color w:val="1F497D" w:themeColor="text2"/>
                              </w:rPr>
                              <w:t>Master ESP</w:t>
                            </w:r>
                            <w:r w:rsidR="00EF78E3">
                              <w:t xml:space="preserve"> (UDP/TCP)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 w:rsidRPr="00B40A1A">
                              <w:rPr>
                                <w:color w:val="F79646" w:themeColor="accent6"/>
                              </w:rPr>
                              <w:t xml:space="preserve">ESP-CAM </w:t>
                            </w:r>
                            <w:r>
                              <w:t>(</w:t>
                            </w:r>
                            <w:r w:rsidR="00EF78E3">
                              <w:t>UDP/TCP</w:t>
                            </w:r>
                            <w:r>
                              <w:t>)</w:t>
                            </w:r>
                          </w:p>
                          <w:p w:rsidR="009C717D" w:rsidRPr="009C717D" w:rsidRDefault="009C717D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C717D">
                              <w:rPr>
                                <w:color w:val="9BBB59" w:themeColor="accent3"/>
                              </w:rPr>
                              <w:t xml:space="preserve">Handy </w:t>
                            </w:r>
                            <w:r w:rsidRPr="009C717D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515060">
                              <w:rPr>
                                <w:color w:val="000000" w:themeColor="text1"/>
                              </w:rPr>
                              <w:t>Websocket</w:t>
                            </w:r>
                            <w:r w:rsidRPr="009C717D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4E60D6" w:rsidRPr="000B7EE3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Sensoren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EC48A" id="_x0000_s1029" type="#_x0000_t202" style="position:absolute;margin-left:0;margin-top:16.0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" fillcolor="#c0504d [3205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0B7EE3">
                        <w:rPr>
                          <w:sz w:val="32"/>
                        </w:rPr>
                        <w:t>Auto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Steuert das Auto</w:t>
                      </w:r>
                    </w:p>
                    <w:p w:rsidR="004E60D6" w:rsidRPr="00B40A1A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1F497D" w:themeColor="text2"/>
                        </w:rPr>
                      </w:pPr>
                      <w:r>
                        <w:t xml:space="preserve">Schickt </w:t>
                      </w:r>
                      <w:r w:rsidR="00EF78E3">
                        <w:t>Infos (Batterie, Zieldurchfahrt …)</w:t>
                      </w:r>
                      <w:r>
                        <w:t xml:space="preserve"> </w:t>
                      </w:r>
                      <w:r w:rsidR="00EF78E3">
                        <w:t>über UDP/TCP zum</w:t>
                      </w:r>
                      <w:r w:rsidR="007D7896">
                        <w:t xml:space="preserve"> </w:t>
                      </w:r>
                      <w:r w:rsidRPr="00B40A1A">
                        <w:rPr>
                          <w:color w:val="1F497D" w:themeColor="text2"/>
                        </w:rPr>
                        <w:t>Master ESP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Bekommt Infos von:</w:t>
                      </w:r>
                    </w:p>
                    <w:p w:rsidR="004E60D6" w:rsidRDefault="007D789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7D7896">
                        <w:rPr>
                          <w:color w:val="1F497D" w:themeColor="text2"/>
                        </w:rPr>
                        <w:t>Master ESP</w:t>
                      </w:r>
                      <w:r w:rsidR="00EF78E3">
                        <w:t xml:space="preserve"> (UDP/TCP)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 w:rsidRPr="00B40A1A">
                        <w:rPr>
                          <w:color w:val="F79646" w:themeColor="accent6"/>
                        </w:rPr>
                        <w:t xml:space="preserve">ESP-CAM </w:t>
                      </w:r>
                      <w:r>
                        <w:t>(</w:t>
                      </w:r>
                      <w:r w:rsidR="00EF78E3">
                        <w:t>UDP/TCP</w:t>
                      </w:r>
                      <w:r>
                        <w:t>)</w:t>
                      </w:r>
                    </w:p>
                    <w:p w:rsidR="009C717D" w:rsidRPr="009C717D" w:rsidRDefault="009C717D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9C717D">
                        <w:rPr>
                          <w:color w:val="9BBB59" w:themeColor="accent3"/>
                        </w:rPr>
                        <w:t xml:space="preserve">Handy </w:t>
                      </w:r>
                      <w:r w:rsidRPr="009C717D">
                        <w:rPr>
                          <w:color w:val="000000" w:themeColor="text1"/>
                        </w:rPr>
                        <w:t>(</w:t>
                      </w:r>
                      <w:r w:rsidR="00515060">
                        <w:rPr>
                          <w:color w:val="000000" w:themeColor="text1"/>
                        </w:rPr>
                        <w:t>Websocket</w:t>
                      </w:r>
                      <w:r w:rsidRPr="009C717D">
                        <w:rPr>
                          <w:color w:val="000000" w:themeColor="text1"/>
                        </w:rPr>
                        <w:t>)</w:t>
                      </w:r>
                    </w:p>
                    <w:p w:rsidR="004E60D6" w:rsidRPr="000B7EE3" w:rsidRDefault="004E60D6" w:rsidP="004E60D6">
                      <w:pPr>
                        <w:pStyle w:val="Listenabsatz"/>
                        <w:numPr>
                          <w:ilvl w:val="1"/>
                          <w:numId w:val="4"/>
                        </w:numPr>
                      </w:pPr>
                      <w:r>
                        <w:t>Sensoren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F9C750" wp14:editId="665FEEF3">
                <wp:simplePos x="0" y="0"/>
                <wp:positionH relativeFrom="margin">
                  <wp:align>right</wp:align>
                </wp:positionH>
                <wp:positionV relativeFrom="paragraph">
                  <wp:posOffset>224298</wp:posOffset>
                </wp:positionV>
                <wp:extent cx="2360930" cy="1404620"/>
                <wp:effectExtent l="0" t="0" r="12700" b="1714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0D6" w:rsidRDefault="004E60D6" w:rsidP="004E60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454C9">
                              <w:rPr>
                                <w:sz w:val="32"/>
                              </w:rPr>
                              <w:t>Handy</w:t>
                            </w:r>
                          </w:p>
                          <w:p w:rsidR="004E60D6" w:rsidRDefault="009C717D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Verbindet sich mit </w:t>
                            </w:r>
                            <w:r w:rsidR="00EF78E3">
                              <w:t xml:space="preserve">Hotspot </w:t>
                            </w:r>
                            <w:r w:rsidR="00515060" w:rsidRPr="00515060">
                              <w:rPr>
                                <w:color w:val="4F81BD" w:themeColor="accent1"/>
                              </w:rPr>
                              <w:t xml:space="preserve">WLAN </w:t>
                            </w:r>
                            <w:proofErr w:type="spellStart"/>
                            <w:r w:rsidR="00515060" w:rsidRPr="00515060">
                              <w:rPr>
                                <w:color w:val="4F81BD" w:themeColor="accent1"/>
                              </w:rPr>
                              <w:t>Raspi</w:t>
                            </w:r>
                            <w:proofErr w:type="spellEnd"/>
                            <w:r w:rsidR="004E60D6">
                              <w:t xml:space="preserve"> (QR-Code)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Verbindet sich mit Website</w:t>
                            </w:r>
                          </w:p>
                          <w:p w:rsidR="004E60D6" w:rsidRDefault="004E60D6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Bekommt Kamerastream</w:t>
                            </w:r>
                          </w:p>
                          <w:p w:rsidR="004E60D6" w:rsidRDefault="009C717D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Schickt Infos </w:t>
                            </w:r>
                            <w:r w:rsidR="00EF78E3">
                              <w:t xml:space="preserve">(Steuerung, Licht an …) </w:t>
                            </w:r>
                            <w:r>
                              <w:t>für das Auto</w:t>
                            </w:r>
                          </w:p>
                          <w:p w:rsidR="009C717D" w:rsidRPr="00D454C9" w:rsidRDefault="009C717D" w:rsidP="004E60D6">
                            <w:pPr>
                              <w:pStyle w:val="Listenabsatz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Bekommt Infos </w:t>
                            </w:r>
                            <w:r w:rsidR="00EF78E3">
                              <w:t xml:space="preserve">(Batterie, Zieldurchfahrt …) </w:t>
                            </w:r>
                            <w:r>
                              <w:t>vom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9C750" id="_x0000_s1030" type="#_x0000_t202" style="position:absolute;margin-left:134.7pt;margin-top:17.6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" fillcolor="#9bbb59 [3206]">
                <v:textbox style="mso-fit-shape-to-text:t">
                  <w:txbxContent>
                    <w:p w:rsidR="004E60D6" w:rsidRDefault="004E60D6" w:rsidP="004E60D6">
                      <w:pPr>
                        <w:jc w:val="center"/>
                        <w:rPr>
                          <w:sz w:val="32"/>
                        </w:rPr>
                      </w:pPr>
                      <w:r w:rsidRPr="00D454C9">
                        <w:rPr>
                          <w:sz w:val="32"/>
                        </w:rPr>
                        <w:t>Handy</w:t>
                      </w:r>
                    </w:p>
                    <w:p w:rsidR="004E60D6" w:rsidRDefault="009C717D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Verbindet sich mit </w:t>
                      </w:r>
                      <w:r w:rsidR="00EF78E3">
                        <w:t xml:space="preserve">Hotspot </w:t>
                      </w:r>
                      <w:r w:rsidR="00515060" w:rsidRPr="00515060">
                        <w:rPr>
                          <w:color w:val="4F81BD" w:themeColor="accent1"/>
                        </w:rPr>
                        <w:t xml:space="preserve">WLAN </w:t>
                      </w:r>
                      <w:proofErr w:type="spellStart"/>
                      <w:r w:rsidR="00515060" w:rsidRPr="00515060">
                        <w:rPr>
                          <w:color w:val="4F81BD" w:themeColor="accent1"/>
                        </w:rPr>
                        <w:t>Raspi</w:t>
                      </w:r>
                      <w:proofErr w:type="spellEnd"/>
                      <w:r w:rsidR="004E60D6">
                        <w:t xml:space="preserve"> (QR-Code)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Verbindet sich mit Website</w:t>
                      </w:r>
                    </w:p>
                    <w:p w:rsidR="004E60D6" w:rsidRDefault="004E60D6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>Bekommt Kamerastream</w:t>
                      </w:r>
                    </w:p>
                    <w:p w:rsidR="004E60D6" w:rsidRDefault="009C717D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Schickt Infos </w:t>
                      </w:r>
                      <w:r w:rsidR="00EF78E3">
                        <w:t xml:space="preserve">(Steuerung, Licht an …) </w:t>
                      </w:r>
                      <w:r>
                        <w:t>für das Auto</w:t>
                      </w:r>
                    </w:p>
                    <w:p w:rsidR="009C717D" w:rsidRPr="00D454C9" w:rsidRDefault="009C717D" w:rsidP="004E60D6">
                      <w:pPr>
                        <w:pStyle w:val="Listenabsatz"/>
                        <w:numPr>
                          <w:ilvl w:val="1"/>
                          <w:numId w:val="6"/>
                        </w:numPr>
                      </w:pPr>
                      <w:r>
                        <w:t xml:space="preserve">Bekommt Infos </w:t>
                      </w:r>
                      <w:r w:rsidR="00EF78E3">
                        <w:t xml:space="preserve">(Batterie, Zieldurchfahrt …) </w:t>
                      </w:r>
                      <w:r>
                        <w:t>vom Auto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615D" w:rsidRDefault="003F615D" w:rsidP="004E60D6"/>
    <w:p w:rsidR="003F615D" w:rsidRDefault="003F615D" w:rsidP="004E60D6"/>
    <w:p w:rsidR="003F615D" w:rsidRDefault="003F615D" w:rsidP="004E60D6"/>
    <w:p w:rsidR="003F615D" w:rsidRDefault="003F615D" w:rsidP="004E60D6"/>
    <w:p w:rsidR="003F615D" w:rsidRDefault="003F615D" w:rsidP="004E60D6"/>
    <w:p w:rsidR="003F615D" w:rsidRDefault="003F615D" w:rsidP="004E60D6">
      <w:bookmarkStart w:id="0" w:name="_GoBack"/>
      <w:bookmarkEnd w:id="0"/>
    </w:p>
    <w:p w:rsidR="003F615D" w:rsidRDefault="003F615D" w:rsidP="004E60D6"/>
    <w:p w:rsidR="003F615D" w:rsidRDefault="003F615D" w:rsidP="004E60D6"/>
    <w:p w:rsidR="003F615D" w:rsidRDefault="00515060" w:rsidP="004E60D6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7606DC" wp14:editId="49F1D1AE">
                <wp:simplePos x="0" y="0"/>
                <wp:positionH relativeFrom="margin">
                  <wp:posOffset>0</wp:posOffset>
                </wp:positionH>
                <wp:positionV relativeFrom="paragraph">
                  <wp:posOffset>24501</wp:posOffset>
                </wp:positionV>
                <wp:extent cx="2360930" cy="1404620"/>
                <wp:effectExtent l="0" t="0" r="12700" b="184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60" w:rsidRDefault="00515060" w:rsidP="00515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WLAN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Raspi</w:t>
                            </w:r>
                            <w:proofErr w:type="spellEnd"/>
                          </w:p>
                          <w:p w:rsidR="00515060" w:rsidRDefault="00515060" w:rsidP="0051506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Macht Hotspot für alle Geräte</w:t>
                            </w:r>
                          </w:p>
                          <w:p w:rsidR="00515060" w:rsidRDefault="00515060" w:rsidP="0051506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Alle Verbindungen und Daten gehen über das WLAN vom Raspberry Pi</w:t>
                            </w:r>
                            <w:r w:rsidRPr="00684AC1">
                              <w:rPr>
                                <w:color w:val="4F81BD" w:themeColor="accent1"/>
                              </w:rPr>
                              <w:t xml:space="preserve">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606DC" id="_x0000_s1031" type="#_x0000_t202" style="position:absolute;margin-left:0;margin-top:1.9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" fillcolor="#4f81bd [3204]">
                <v:textbox style="mso-fit-shape-to-text:t">
                  <w:txbxContent>
                    <w:p w:rsidR="00515060" w:rsidRDefault="00515060" w:rsidP="0051506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WLAN </w:t>
                      </w:r>
                      <w:proofErr w:type="spellStart"/>
                      <w:r>
                        <w:rPr>
                          <w:sz w:val="32"/>
                        </w:rPr>
                        <w:t>Raspi</w:t>
                      </w:r>
                      <w:proofErr w:type="spellEnd"/>
                    </w:p>
                    <w:p w:rsidR="00515060" w:rsidRDefault="00515060" w:rsidP="00515060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Macht Hotspot für alle Geräte</w:t>
                      </w:r>
                    </w:p>
                    <w:p w:rsidR="00515060" w:rsidRDefault="00515060" w:rsidP="00515060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Alle Verbindungen und Daten gehen über das WLAN vom Raspberry Pi</w:t>
                      </w:r>
                      <w:r w:rsidRPr="00684AC1">
                        <w:rPr>
                          <w:color w:val="4F81BD" w:themeColor="accent1"/>
                        </w:rPr>
                        <w:t xml:space="preserve"> ESP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615D" w:rsidRDefault="003F615D" w:rsidP="004E60D6"/>
    <w:p w:rsidR="003F615D" w:rsidRDefault="003F615D" w:rsidP="004E60D6"/>
    <w:p w:rsidR="004E60D6" w:rsidRDefault="004E60D6" w:rsidP="004E60D6"/>
    <w:p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9DE"/>
    <w:multiLevelType w:val="hybridMultilevel"/>
    <w:tmpl w:val="EFB8E8CA"/>
    <w:lvl w:ilvl="0" w:tplc="9932BC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C"/>
    <w:multiLevelType w:val="hybridMultilevel"/>
    <w:tmpl w:val="67FE1B96"/>
    <w:lvl w:ilvl="0" w:tplc="5C383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03BC1"/>
    <w:multiLevelType w:val="hybridMultilevel"/>
    <w:tmpl w:val="14125BEA"/>
    <w:lvl w:ilvl="0" w:tplc="BF8E4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1EE3"/>
    <w:multiLevelType w:val="hybridMultilevel"/>
    <w:tmpl w:val="C540D678"/>
    <w:lvl w:ilvl="0" w:tplc="B290C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796D"/>
    <w:multiLevelType w:val="hybridMultilevel"/>
    <w:tmpl w:val="A4C0E098"/>
    <w:lvl w:ilvl="0" w:tplc="4016E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E7649"/>
    <w:multiLevelType w:val="hybridMultilevel"/>
    <w:tmpl w:val="198A35E6"/>
    <w:lvl w:ilvl="0" w:tplc="8244F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F16F8"/>
    <w:multiLevelType w:val="hybridMultilevel"/>
    <w:tmpl w:val="EAE02AFE"/>
    <w:lvl w:ilvl="0" w:tplc="57F84F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6"/>
    <w:rsid w:val="00362F9E"/>
    <w:rsid w:val="003F615D"/>
    <w:rsid w:val="004E60D6"/>
    <w:rsid w:val="00515060"/>
    <w:rsid w:val="00684AC1"/>
    <w:rsid w:val="006F300F"/>
    <w:rsid w:val="00717982"/>
    <w:rsid w:val="007D7896"/>
    <w:rsid w:val="009C717D"/>
    <w:rsid w:val="00E94A52"/>
    <w:rsid w:val="00EF78E3"/>
    <w:rsid w:val="00F1172D"/>
    <w:rsid w:val="00F422A5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38819"/>
  <w15:chartTrackingRefBased/>
  <w15:docId w15:val="{4F30E7BE-27D5-4C3B-8C11-68CFFB94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E60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0D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1E725-5283-41E2-AFD9-820586B0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37B2A377.dotm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Piqué Noah</cp:lastModifiedBy>
  <cp:revision>7</cp:revision>
  <cp:lastPrinted>2019-10-02T06:41:00Z</cp:lastPrinted>
  <dcterms:created xsi:type="dcterms:W3CDTF">2019-10-02T06:28:00Z</dcterms:created>
  <dcterms:modified xsi:type="dcterms:W3CDTF">2019-10-14T07:45:00Z</dcterms:modified>
</cp:coreProperties>
</file>