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72D" w:rsidRDefault="007F7890" w:rsidP="002E2060">
      <w:pPr>
        <w:pStyle w:val="berschrift1"/>
      </w:pPr>
      <w:r>
        <w:t xml:space="preserve">ESP </w:t>
      </w:r>
      <w:proofErr w:type="spellStart"/>
      <w:r>
        <w:t>Multiconnect</w:t>
      </w:r>
      <w:proofErr w:type="spellEnd"/>
      <w:r>
        <w:t>?</w:t>
      </w:r>
    </w:p>
    <w:p w:rsidR="007F7890" w:rsidRPr="007F7890" w:rsidRDefault="007F7890" w:rsidP="007F7890">
      <w:pPr>
        <w:pStyle w:val="berschrift2"/>
      </w:pPr>
      <w:r>
        <w:t>Frage:</w:t>
      </w:r>
    </w:p>
    <w:p w:rsidR="007F7890" w:rsidRDefault="007F7890" w:rsidP="007F7890">
      <w:r>
        <w:t xml:space="preserve">Kann ein ESP32 mehreren anderen </w:t>
      </w:r>
      <w:proofErr w:type="spellStart"/>
      <w:r>
        <w:t>ESP’s</w:t>
      </w:r>
      <w:proofErr w:type="spellEnd"/>
      <w:r>
        <w:t xml:space="preserve"> Daten gleichzeitig senden?</w:t>
      </w:r>
    </w:p>
    <w:p w:rsidR="007F7890" w:rsidRDefault="007F7890" w:rsidP="007F7890">
      <w:pPr>
        <w:pStyle w:val="berschrift2"/>
      </w:pPr>
      <w:r>
        <w:t>Testaufbau:</w:t>
      </w:r>
    </w:p>
    <w:p w:rsidR="007F7890" w:rsidRDefault="007F7890" w:rsidP="007F7890">
      <w:r w:rsidRPr="007F7890">
        <w:t xml:space="preserve">1 ESP32 </w:t>
      </w:r>
      <w:proofErr w:type="spellStart"/>
      <w:r w:rsidRPr="007F7890">
        <w:t>Wrover</w:t>
      </w:r>
      <w:proofErr w:type="spellEnd"/>
      <w:r w:rsidRPr="007F7890">
        <w:t xml:space="preserve"> Kit h</w:t>
      </w:r>
      <w:r w:rsidR="00E63D02">
        <w:t xml:space="preserve">at das </w:t>
      </w:r>
      <w:proofErr w:type="spellStart"/>
      <w:r w:rsidR="00E63D02">
        <w:t>BLE_server_multiconnect</w:t>
      </w:r>
      <w:proofErr w:type="spellEnd"/>
      <w:r w:rsidR="00E63D02">
        <w:t xml:space="preserve"> S</w:t>
      </w:r>
      <w:r w:rsidRPr="007F7890">
        <w:t xml:space="preserve">cript am laufen und 2 ESP32 </w:t>
      </w:r>
      <w:proofErr w:type="spellStart"/>
      <w:r w:rsidRPr="007F7890">
        <w:t>Pico</w:t>
      </w:r>
      <w:proofErr w:type="spellEnd"/>
      <w:r w:rsidRPr="007F7890">
        <w:t xml:space="preserve"> Kits das </w:t>
      </w:r>
      <w:proofErr w:type="spellStart"/>
      <w:r w:rsidRPr="007F7890">
        <w:t>BLE_client</w:t>
      </w:r>
      <w:proofErr w:type="spellEnd"/>
      <w:r w:rsidRPr="007F7890">
        <w:t xml:space="preserve"> </w:t>
      </w:r>
      <w:r w:rsidR="00E63D02">
        <w:t>S</w:t>
      </w:r>
      <w:r w:rsidRPr="007F7890">
        <w:t>cript. Der Server sendet den Clients im Sekundentakt</w:t>
      </w:r>
      <w:r>
        <w:t xml:space="preserve"> eine Zahl.</w:t>
      </w:r>
      <w:r w:rsidR="00E63D02">
        <w:t xml:space="preserve"> Der Client schickt auch im Sekundentakt eine Zahl, die wird aber wieder überschrieben vom Server und ist somit irrelevant.</w:t>
      </w:r>
    </w:p>
    <w:p w:rsidR="00E63D02" w:rsidRDefault="00E63D02" w:rsidP="00E63D02">
      <w:pPr>
        <w:pStyle w:val="berschrift2"/>
      </w:pPr>
      <w:r>
        <w:t>Resultat:</w:t>
      </w:r>
      <w:bookmarkStart w:id="0" w:name="_GoBack"/>
      <w:bookmarkEnd w:id="0"/>
    </w:p>
    <w:p w:rsidR="00E63D02" w:rsidRDefault="00E63D02" w:rsidP="00E63D02">
      <w:r>
        <w:t>Ein ESP32 Server kann mehrere Verbindungen zu ESP32 Clients aufbauen und ihnen gleichzeitig Daten senden.</w:t>
      </w:r>
    </w:p>
    <w:p w:rsidR="00E63D02" w:rsidRDefault="00E63D02" w:rsidP="00E63D02">
      <w:pPr>
        <w:pStyle w:val="berschrift1"/>
      </w:pPr>
      <w:proofErr w:type="spellStart"/>
      <w:r>
        <w:t>Raspi</w:t>
      </w:r>
      <w:proofErr w:type="spellEnd"/>
      <w:r>
        <w:t xml:space="preserve"> WLAN + eigene Website?</w:t>
      </w:r>
    </w:p>
    <w:p w:rsidR="00E63D02" w:rsidRDefault="00E63D02" w:rsidP="00E63D02">
      <w:pPr>
        <w:pStyle w:val="berschrift2"/>
      </w:pPr>
      <w:r>
        <w:t>Frage:</w:t>
      </w:r>
    </w:p>
    <w:p w:rsidR="00E63D02" w:rsidRDefault="00E63D02" w:rsidP="00E63D02">
      <w:r>
        <w:t xml:space="preserve">Kann ein </w:t>
      </w:r>
      <w:proofErr w:type="spellStart"/>
      <w:r>
        <w:t>Raspberry</w:t>
      </w:r>
      <w:proofErr w:type="spellEnd"/>
      <w:r>
        <w:t xml:space="preserve"> Pi 3 eine Website auf </w:t>
      </w:r>
      <w:proofErr w:type="gramStart"/>
      <w:r>
        <w:t>seinem eigenem Hotspot</w:t>
      </w:r>
      <w:proofErr w:type="gramEnd"/>
      <w:r>
        <w:t xml:space="preserve"> anzeigen?</w:t>
      </w:r>
    </w:p>
    <w:p w:rsidR="00E63D02" w:rsidRDefault="00E63D02" w:rsidP="00E63D02">
      <w:pPr>
        <w:pStyle w:val="berschrift2"/>
      </w:pPr>
      <w:r>
        <w:t>Testaufbau:</w:t>
      </w:r>
    </w:p>
    <w:p w:rsidR="00567493" w:rsidRDefault="00E63D02" w:rsidP="00E63D02">
      <w:r>
        <w:t xml:space="preserve">Der </w:t>
      </w:r>
      <w:proofErr w:type="spellStart"/>
      <w:r>
        <w:t>Raspberry</w:t>
      </w:r>
      <w:proofErr w:type="spellEnd"/>
      <w:r>
        <w:t xml:space="preserve"> Pi mit dem </w:t>
      </w:r>
      <w:proofErr w:type="spellStart"/>
      <w:r>
        <w:t>Anon</w:t>
      </w:r>
      <w:proofErr w:type="spellEnd"/>
      <w:r>
        <w:t xml:space="preserve">-Hotspot, Apache2 und </w:t>
      </w:r>
      <w:proofErr w:type="spellStart"/>
      <w:r>
        <w:t>php</w:t>
      </w:r>
      <w:proofErr w:type="spellEnd"/>
      <w:r>
        <w:t xml:space="preserve"> darauf installiert.</w:t>
      </w:r>
    </w:p>
    <w:p w:rsidR="00567493" w:rsidRPr="00567493" w:rsidRDefault="00567493" w:rsidP="00567493">
      <w:pPr>
        <w:pStyle w:val="berschrift2"/>
        <w:rPr>
          <w:lang w:val="en-US"/>
        </w:rPr>
      </w:pPr>
      <w:r w:rsidRPr="00567493">
        <w:rPr>
          <w:lang w:val="en-US"/>
        </w:rPr>
        <w:t>Installation:</w:t>
      </w:r>
    </w:p>
    <w:p w:rsidR="00E63D02" w:rsidRPr="00567493" w:rsidRDefault="00567493" w:rsidP="00E63D02">
      <w:pPr>
        <w:rPr>
          <w:lang w:val="en-US"/>
        </w:rPr>
      </w:pPr>
      <w:proofErr w:type="spellStart"/>
      <w:proofErr w:type="gramStart"/>
      <w:r>
        <w:rPr>
          <w:lang w:val="en-US"/>
        </w:rPr>
        <w:t>s</w:t>
      </w:r>
      <w:r w:rsidRPr="00567493">
        <w:rPr>
          <w:lang w:val="en-US"/>
        </w:rPr>
        <w:t>udo</w:t>
      </w:r>
      <w:proofErr w:type="spellEnd"/>
      <w:proofErr w:type="gramEnd"/>
      <w:r w:rsidRPr="00567493">
        <w:rPr>
          <w:lang w:val="en-US"/>
        </w:rPr>
        <w:t xml:space="preserve"> </w:t>
      </w:r>
      <w:proofErr w:type="spellStart"/>
      <w:r w:rsidRPr="00567493">
        <w:rPr>
          <w:lang w:val="en-US"/>
        </w:rPr>
        <w:t>git</w:t>
      </w:r>
      <w:proofErr w:type="spellEnd"/>
      <w:r w:rsidRPr="00567493">
        <w:rPr>
          <w:lang w:val="en-US"/>
        </w:rPr>
        <w:t xml:space="preserve"> clone </w:t>
      </w:r>
      <w:hyperlink r:id="rId5" w:history="1">
        <w:r w:rsidR="00E63D02" w:rsidRPr="00567493">
          <w:rPr>
            <w:rStyle w:val="Hyperlink"/>
            <w:lang w:val="en-US"/>
          </w:rPr>
          <w:t>https://github.com/AdnanHodzic/anon-hotspot</w:t>
        </w:r>
      </w:hyperlink>
    </w:p>
    <w:p w:rsidR="00E63D02" w:rsidRPr="00567493" w:rsidRDefault="00567493" w:rsidP="00E63D02">
      <w:pPr>
        <w:rPr>
          <w:lang w:val="en-US"/>
        </w:rPr>
      </w:pPr>
      <w:proofErr w:type="spellStart"/>
      <w:proofErr w:type="gramStart"/>
      <w:r w:rsidRPr="00567493">
        <w:rPr>
          <w:lang w:val="en-US"/>
        </w:rPr>
        <w:t>sudo</w:t>
      </w:r>
      <w:proofErr w:type="spellEnd"/>
      <w:proofErr w:type="gramEnd"/>
      <w:r w:rsidRPr="00567493">
        <w:rPr>
          <w:lang w:val="en-US"/>
        </w:rPr>
        <w:t xml:space="preserve"> apt-get install apache2</w:t>
      </w:r>
    </w:p>
    <w:p w:rsidR="00567493" w:rsidRDefault="00567493" w:rsidP="00E63D02">
      <w:pPr>
        <w:rPr>
          <w:lang w:val="en-US"/>
        </w:rPr>
      </w:pPr>
      <w:proofErr w:type="spellStart"/>
      <w:proofErr w:type="gramStart"/>
      <w:r w:rsidRPr="00567493">
        <w:rPr>
          <w:lang w:val="en-US"/>
        </w:rPr>
        <w:t>sudo</w:t>
      </w:r>
      <w:proofErr w:type="spellEnd"/>
      <w:proofErr w:type="gramEnd"/>
      <w:r w:rsidRPr="00567493">
        <w:rPr>
          <w:lang w:val="en-US"/>
        </w:rPr>
        <w:t xml:space="preserve"> apt-get install </w:t>
      </w:r>
      <w:proofErr w:type="spellStart"/>
      <w:r w:rsidRPr="00567493">
        <w:rPr>
          <w:lang w:val="en-US"/>
        </w:rPr>
        <w:t>php</w:t>
      </w:r>
      <w:proofErr w:type="spellEnd"/>
    </w:p>
    <w:p w:rsidR="00567493" w:rsidRDefault="00567493" w:rsidP="00E63D02">
      <w:pPr>
        <w:rPr>
          <w:lang w:val="en-US"/>
        </w:rPr>
      </w:pPr>
      <w:proofErr w:type="gramStart"/>
      <w:r>
        <w:rPr>
          <w:lang w:val="en-US"/>
        </w:rPr>
        <w:t>cd</w:t>
      </w:r>
      <w:proofErr w:type="gramEnd"/>
      <w:r>
        <w:rPr>
          <w:lang w:val="en-US"/>
        </w:rPr>
        <w:t xml:space="preserve"> anon-hotspot/</w:t>
      </w:r>
    </w:p>
    <w:p w:rsidR="00567493" w:rsidRDefault="00567493" w:rsidP="00E63D02">
      <w:pPr>
        <w:rPr>
          <w:lang w:val="en-US"/>
        </w:rPr>
      </w:pPr>
      <w:proofErr w:type="spellStart"/>
      <w:proofErr w:type="gramStart"/>
      <w:r>
        <w:rPr>
          <w:lang w:val="en-US"/>
        </w:rPr>
        <w:t>sudo</w:t>
      </w:r>
      <w:proofErr w:type="spellEnd"/>
      <w:proofErr w:type="gramEnd"/>
      <w:r>
        <w:rPr>
          <w:lang w:val="en-US"/>
        </w:rPr>
        <w:t xml:space="preserve"> ./anon-hotspot hotspot</w:t>
      </w:r>
    </w:p>
    <w:p w:rsidR="00567493" w:rsidRDefault="00567493" w:rsidP="00E63D02">
      <w:pPr>
        <w:rPr>
          <w:lang w:val="en-US"/>
        </w:rPr>
      </w:pPr>
      <w:r>
        <w:rPr>
          <w:lang w:val="en-US"/>
        </w:rPr>
        <w:t>SSID: EL-</w:t>
      </w:r>
      <w:proofErr w:type="spellStart"/>
      <w:r>
        <w:rPr>
          <w:lang w:val="en-US"/>
        </w:rPr>
        <w:t>Parcour</w:t>
      </w:r>
      <w:proofErr w:type="spellEnd"/>
    </w:p>
    <w:p w:rsidR="00567493" w:rsidRDefault="00567493" w:rsidP="00E63D02">
      <w:pPr>
        <w:rPr>
          <w:lang w:val="en-US"/>
        </w:rPr>
      </w:pPr>
      <w:r>
        <w:rPr>
          <w:lang w:val="en-US"/>
        </w:rPr>
        <w:t xml:space="preserve">Password: </w:t>
      </w:r>
      <w:proofErr w:type="spellStart"/>
      <w:r>
        <w:rPr>
          <w:lang w:val="en-US"/>
        </w:rPr>
        <w:t>passwort</w:t>
      </w:r>
      <w:proofErr w:type="spellEnd"/>
    </w:p>
    <w:p w:rsidR="00567493" w:rsidRDefault="00567493" w:rsidP="00E63D02">
      <w:pPr>
        <w:rPr>
          <w:lang w:val="en-US"/>
        </w:rPr>
      </w:pPr>
      <w:r>
        <w:rPr>
          <w:lang w:val="en-US"/>
        </w:rPr>
        <w:t>Yes, start Hotspot</w:t>
      </w:r>
    </w:p>
    <w:p w:rsidR="00567493" w:rsidRPr="002E2060" w:rsidRDefault="00567493" w:rsidP="00E63D02">
      <w:r w:rsidRPr="002E2060">
        <w:t>Finished</w:t>
      </w:r>
    </w:p>
    <w:p w:rsidR="00567493" w:rsidRPr="00567493" w:rsidRDefault="00567493" w:rsidP="00567493">
      <w:pPr>
        <w:pStyle w:val="berschrift2"/>
      </w:pPr>
      <w:r w:rsidRPr="00567493">
        <w:t>Resultat:</w:t>
      </w:r>
    </w:p>
    <w:p w:rsidR="00567493" w:rsidRDefault="00567493" w:rsidP="00567493">
      <w:r w:rsidRPr="00567493">
        <w:t xml:space="preserve">Wenn man sich mit dem Hotspot verbindet und auf die IP-Adresse des </w:t>
      </w:r>
      <w:proofErr w:type="spellStart"/>
      <w:r w:rsidRPr="00567493">
        <w:t>Raspberry</w:t>
      </w:r>
      <w:proofErr w:type="spellEnd"/>
      <w:r w:rsidRPr="00567493">
        <w:t xml:space="preserve"> </w:t>
      </w:r>
      <w:proofErr w:type="spellStart"/>
      <w:r w:rsidRPr="00567493">
        <w:t>Pi’s</w:t>
      </w:r>
      <w:proofErr w:type="spellEnd"/>
      <w:r w:rsidRPr="00567493">
        <w:t xml:space="preserve"> geht, kommt seine </w:t>
      </w:r>
      <w:r w:rsidR="0004725A" w:rsidRPr="00567493">
        <w:t>Default</w:t>
      </w:r>
      <w:r w:rsidRPr="00567493">
        <w:t xml:space="preserve"> Website.</w:t>
      </w:r>
    </w:p>
    <w:p w:rsidR="00234AB2" w:rsidRDefault="00234AB2" w:rsidP="00567493"/>
    <w:p w:rsidR="00234AB2" w:rsidRDefault="00234AB2" w:rsidP="00567493"/>
    <w:p w:rsidR="00234AB2" w:rsidRDefault="00234AB2" w:rsidP="00567493"/>
    <w:p w:rsidR="00234AB2" w:rsidRDefault="00234AB2" w:rsidP="00234AB2">
      <w:pPr>
        <w:pStyle w:val="berschrift1"/>
      </w:pPr>
      <w:r>
        <w:lastRenderedPageBreak/>
        <w:t xml:space="preserve">WLAN Verbindungslimit </w:t>
      </w:r>
      <w:proofErr w:type="spellStart"/>
      <w:r>
        <w:t>Raspi</w:t>
      </w:r>
      <w:proofErr w:type="spellEnd"/>
      <w:r>
        <w:t>?</w:t>
      </w:r>
    </w:p>
    <w:p w:rsidR="00234AB2" w:rsidRDefault="00234AB2" w:rsidP="00234AB2">
      <w:pPr>
        <w:pStyle w:val="berschrift2"/>
      </w:pPr>
      <w:r>
        <w:t>Frage:</w:t>
      </w:r>
    </w:p>
    <w:p w:rsidR="00234AB2" w:rsidRDefault="00234AB2" w:rsidP="00234AB2">
      <w:r>
        <w:t xml:space="preserve">Kann ein </w:t>
      </w:r>
      <w:proofErr w:type="spellStart"/>
      <w:r>
        <w:t>Raspberry</w:t>
      </w:r>
      <w:proofErr w:type="spellEnd"/>
      <w:r>
        <w:t xml:space="preserve"> Pi den Datenverkehr von mehreren ESP32 aushalten?</w:t>
      </w:r>
    </w:p>
    <w:p w:rsidR="00234AB2" w:rsidRDefault="00234AB2" w:rsidP="00234AB2">
      <w:pPr>
        <w:pStyle w:val="berschrift2"/>
      </w:pPr>
      <w:r>
        <w:t>Testaufbau:</w:t>
      </w:r>
    </w:p>
    <w:p w:rsidR="00234AB2" w:rsidRDefault="004A1B32" w:rsidP="00234AB2">
      <w:r>
        <w:t>2 ESP3-CAM’</w:t>
      </w:r>
      <w:r w:rsidR="005A6D1C">
        <w:t>s,</w:t>
      </w:r>
      <w:r w:rsidR="00234AB2">
        <w:t xml:space="preserve"> </w:t>
      </w:r>
      <w:r w:rsidR="005A6D1C">
        <w:t>3 ESP32</w:t>
      </w:r>
      <w:r w:rsidR="0004725A">
        <w:t xml:space="preserve"> </w:t>
      </w:r>
      <w:r w:rsidR="005A6D1C">
        <w:t>(</w:t>
      </w:r>
      <w:proofErr w:type="spellStart"/>
      <w:r w:rsidR="005A6D1C">
        <w:t>AdvancedWebServer</w:t>
      </w:r>
      <w:proofErr w:type="spellEnd"/>
      <w:r w:rsidR="005A6D1C">
        <w:t xml:space="preserve"> -&gt; Refresh 0), 1 ESP8266</w:t>
      </w:r>
      <w:r w:rsidR="0004725A">
        <w:t xml:space="preserve"> </w:t>
      </w:r>
      <w:r w:rsidR="005A6D1C">
        <w:t>(</w:t>
      </w:r>
      <w:proofErr w:type="spellStart"/>
      <w:r w:rsidR="005A6D1C">
        <w:t>AdvancedWebServer</w:t>
      </w:r>
      <w:proofErr w:type="spellEnd"/>
      <w:r w:rsidR="005A6D1C">
        <w:t xml:space="preserve"> -&gt; Refresh 0) und 1 ESP32 mit SD-</w:t>
      </w:r>
      <w:r w:rsidR="0004725A">
        <w:t>K</w:t>
      </w:r>
      <w:r w:rsidR="005A6D1C">
        <w:t>arte</w:t>
      </w:r>
      <w:r w:rsidR="0004725A">
        <w:t xml:space="preserve"> </w:t>
      </w:r>
      <w:r w:rsidR="005A6D1C">
        <w:t>(3Bilder Refresh -&gt; 0)</w:t>
      </w:r>
      <w:r w:rsidR="00234AB2">
        <w:t xml:space="preserve"> simulieren einen starken Datenverkehr und sind mit dem</w:t>
      </w:r>
      <w:r w:rsidR="005A6D1C">
        <w:t xml:space="preserve"> </w:t>
      </w:r>
      <w:proofErr w:type="spellStart"/>
      <w:r w:rsidR="005A6D1C">
        <w:t>Raspberry</w:t>
      </w:r>
      <w:proofErr w:type="spellEnd"/>
      <w:r w:rsidR="005A6D1C">
        <w:t xml:space="preserve"> Pi Hotspot Verbunden und alle Websites werden gleichzeitig aufgerufen</w:t>
      </w:r>
      <w:r w:rsidR="00547AB1">
        <w:t>.</w:t>
      </w:r>
    </w:p>
    <w:p w:rsidR="00234AB2" w:rsidRDefault="0004725A" w:rsidP="00234AB2">
      <w:pPr>
        <w:pStyle w:val="berschrift2"/>
      </w:pPr>
      <w:r>
        <w:t>Resultat</w:t>
      </w:r>
      <w:r w:rsidR="00234AB2">
        <w:t>:</w:t>
      </w:r>
    </w:p>
    <w:p w:rsidR="00234AB2" w:rsidRDefault="005A6D1C" w:rsidP="00234AB2">
      <w:r>
        <w:t xml:space="preserve">Das Resultat ist positiv. Der Livestream von den ESP32-CAM’s hat sich </w:t>
      </w:r>
      <w:r w:rsidR="004A1B32">
        <w:t>nicht mehr aufgehängt als einzeln</w:t>
      </w:r>
      <w:r>
        <w:t>. Es kann sein, dass es ein bisschen langsamer geworden ist, aber das konnte man nicht bemerken</w:t>
      </w:r>
      <w:r w:rsidR="0004725A">
        <w:t xml:space="preserve">. Dies bedeutet, dass Verbindungslimit des </w:t>
      </w:r>
      <w:proofErr w:type="spellStart"/>
      <w:r w:rsidR="0004725A">
        <w:t>Raspis</w:t>
      </w:r>
      <w:proofErr w:type="spellEnd"/>
      <w:r w:rsidR="0004725A">
        <w:t xml:space="preserve"> höher gesetzt ist, als wir brauchen.</w:t>
      </w:r>
    </w:p>
    <w:p w:rsidR="00C50E75" w:rsidRPr="00C50E75" w:rsidRDefault="00C50E75" w:rsidP="00C50E75">
      <w:pPr>
        <w:pStyle w:val="berschrift2"/>
        <w:rPr>
          <w:lang w:val="en-US"/>
        </w:rPr>
      </w:pPr>
      <w:r w:rsidRPr="00C50E75">
        <w:rPr>
          <w:lang w:val="en-US"/>
        </w:rPr>
        <w:t>Test Code:</w:t>
      </w:r>
    </w:p>
    <w:p w:rsidR="00C50E75" w:rsidRDefault="00C50E75" w:rsidP="00C50E75">
      <w:pPr>
        <w:rPr>
          <w:lang w:val="en-US"/>
        </w:rPr>
      </w:pPr>
      <w:proofErr w:type="spellStart"/>
      <w:r>
        <w:rPr>
          <w:lang w:val="en-US"/>
        </w:rPr>
        <w:t>Für</w:t>
      </w:r>
      <w:proofErr w:type="spellEnd"/>
      <w:r>
        <w:rPr>
          <w:lang w:val="en-US"/>
        </w:rPr>
        <w:t xml:space="preserve"> ESP32-CAM: </w:t>
      </w:r>
      <w:r w:rsidR="001C68CA">
        <w:fldChar w:fldCharType="begin"/>
      </w:r>
      <w:r w:rsidR="001C68CA" w:rsidRPr="002E2060">
        <w:rPr>
          <w:lang w:val="en-US"/>
        </w:rPr>
        <w:instrText xml:space="preserve"> HYPERLINK "Test-Code/WLAN_Verbindungslimit_Raspi/CameraWebServer/CameraWebServer.ino" </w:instrText>
      </w:r>
      <w:r w:rsidR="001C68CA">
        <w:fldChar w:fldCharType="separate"/>
      </w:r>
      <w:proofErr w:type="spellStart"/>
      <w:r>
        <w:rPr>
          <w:rStyle w:val="Hyperlink"/>
          <w:lang w:val="en-US"/>
        </w:rPr>
        <w:t>CameraWebServer.ino</w:t>
      </w:r>
      <w:proofErr w:type="spellEnd"/>
      <w:r w:rsidR="001C68CA">
        <w:rPr>
          <w:rStyle w:val="Hyperlink"/>
          <w:lang w:val="en-US"/>
        </w:rPr>
        <w:fldChar w:fldCharType="end"/>
      </w:r>
    </w:p>
    <w:p w:rsidR="00C50E75" w:rsidRPr="00AE2107" w:rsidRDefault="00C50E75" w:rsidP="00C50E75">
      <w:r w:rsidRPr="00AE2107">
        <w:t xml:space="preserve">Für ESP32: </w:t>
      </w:r>
      <w:hyperlink r:id="rId6" w:history="1">
        <w:proofErr w:type="spellStart"/>
        <w:r w:rsidRPr="00AE2107">
          <w:rPr>
            <w:rStyle w:val="Hyperlink"/>
          </w:rPr>
          <w:t>AdvancedWebServer.ino</w:t>
        </w:r>
        <w:proofErr w:type="spellEnd"/>
      </w:hyperlink>
    </w:p>
    <w:p w:rsidR="00C50E75" w:rsidRPr="004A1B32" w:rsidRDefault="00C50E75" w:rsidP="00C50E75">
      <w:r w:rsidRPr="004A1B32">
        <w:t xml:space="preserve">Für ESP32 mit SD-Karte: </w:t>
      </w:r>
      <w:hyperlink r:id="rId7" w:history="1">
        <w:proofErr w:type="spellStart"/>
        <w:r w:rsidRPr="004A1B32">
          <w:rPr>
            <w:rStyle w:val="Hyperlink"/>
          </w:rPr>
          <w:t>SPIFFS_Webserver_test.ino</w:t>
        </w:r>
        <w:proofErr w:type="spellEnd"/>
      </w:hyperlink>
    </w:p>
    <w:p w:rsidR="00AC14BF" w:rsidRPr="00AC14BF" w:rsidRDefault="00AC14BF" w:rsidP="00AC14BF">
      <w:pPr>
        <w:pStyle w:val="berschrift1"/>
      </w:pPr>
      <w:r>
        <w:t>CAM eigener Hotspot und Website</w:t>
      </w:r>
      <w:r w:rsidRPr="00AC14BF">
        <w:t>?</w:t>
      </w:r>
    </w:p>
    <w:p w:rsidR="00AC14BF" w:rsidRDefault="00AC14BF" w:rsidP="00AC14BF">
      <w:pPr>
        <w:pStyle w:val="berschrift2"/>
      </w:pPr>
      <w:r>
        <w:t>Frage:</w:t>
      </w:r>
    </w:p>
    <w:p w:rsidR="00AC14BF" w:rsidRDefault="00AC14BF" w:rsidP="00AC14BF">
      <w:r>
        <w:t>Kann ein ESP32-CAM einen Hotspot und Website mit Livestream gleichzeitig handeln?</w:t>
      </w:r>
    </w:p>
    <w:p w:rsidR="00AC14BF" w:rsidRDefault="00AC14BF" w:rsidP="00AC14BF">
      <w:pPr>
        <w:pStyle w:val="berschrift2"/>
      </w:pPr>
      <w:r>
        <w:t>Testaufbau:</w:t>
      </w:r>
    </w:p>
    <w:p w:rsidR="00AC14BF" w:rsidRDefault="00AC14BF" w:rsidP="00AC14BF">
      <w:r>
        <w:t>Ein ESP32-CAM macht sein eigener Hotspot mit Website auf dem der Livestream seiner CAM lauft</w:t>
      </w:r>
      <w:r w:rsidR="00547AB1">
        <w:t>.</w:t>
      </w:r>
    </w:p>
    <w:p w:rsidR="00547AB1" w:rsidRDefault="00547AB1" w:rsidP="00547AB1">
      <w:pPr>
        <w:pStyle w:val="berschrift2"/>
      </w:pPr>
      <w:r>
        <w:t>Resultat:</w:t>
      </w:r>
    </w:p>
    <w:p w:rsidR="00547AB1" w:rsidRDefault="00547AB1" w:rsidP="00547AB1">
      <w:r>
        <w:t>Der ESP32-CAM kann einen Hotspot und Webserver mit Stream von seiner CAM handeln ohne Qualitätsverlust.</w:t>
      </w:r>
    </w:p>
    <w:p w:rsidR="004A1B32" w:rsidRDefault="004A1B32" w:rsidP="00547AB1"/>
    <w:p w:rsidR="004A1B32" w:rsidRDefault="004A1B32" w:rsidP="00547AB1"/>
    <w:p w:rsidR="004A1B32" w:rsidRDefault="004A1B32" w:rsidP="00547AB1"/>
    <w:p w:rsidR="004A1B32" w:rsidRDefault="004A1B32" w:rsidP="00547AB1"/>
    <w:p w:rsidR="004A1B32" w:rsidRDefault="004A1B32" w:rsidP="00547AB1"/>
    <w:p w:rsidR="004A1B32" w:rsidRDefault="004A1B32" w:rsidP="00547AB1"/>
    <w:p w:rsidR="00AF375F" w:rsidRDefault="004A1B32" w:rsidP="00AF375F">
      <w:pPr>
        <w:pStyle w:val="berschrift1"/>
      </w:pPr>
      <w:r>
        <w:lastRenderedPageBreak/>
        <w:t>Gehen 6 WLAN auf kleinstem Raum?</w:t>
      </w:r>
    </w:p>
    <w:p w:rsidR="004A1B32" w:rsidRDefault="004A1B32" w:rsidP="004A1B32">
      <w:pPr>
        <w:pStyle w:val="berschrift2"/>
      </w:pPr>
      <w:r>
        <w:t>Frage:</w:t>
      </w:r>
    </w:p>
    <w:p w:rsidR="004A1B32" w:rsidRDefault="004A1B32" w:rsidP="004A1B32">
      <w:r>
        <w:t>Können 6 Hotspots auf kleinstem Raum ohne sich gegenseitig zu beeinträchtigen, einen Datenverkehr von der Grösse eines Streams aushalten?</w:t>
      </w:r>
    </w:p>
    <w:p w:rsidR="004A1B32" w:rsidRDefault="004A1B32" w:rsidP="004A1B32">
      <w:pPr>
        <w:pStyle w:val="berschrift2"/>
      </w:pPr>
      <w:r>
        <w:t>Testaufbau:</w:t>
      </w:r>
    </w:p>
    <w:p w:rsidR="004A1B32" w:rsidRDefault="004A1B32" w:rsidP="004A1B32">
      <w:r>
        <w:t>2 ESP3-CAM’s, 3 ESP32 (</w:t>
      </w:r>
      <w:proofErr w:type="spellStart"/>
      <w:r>
        <w:t>AdvancedWebServer</w:t>
      </w:r>
      <w:proofErr w:type="spellEnd"/>
      <w:r>
        <w:t xml:space="preserve"> -&gt; Refresh 0), 1 ESP8266 (</w:t>
      </w:r>
      <w:proofErr w:type="spellStart"/>
      <w:r>
        <w:t>AdvancedWebServer</w:t>
      </w:r>
      <w:proofErr w:type="spellEnd"/>
      <w:r>
        <w:t xml:space="preserve"> -&gt; Refresh 0) und 1 ESP32 mit SD-Karte (3Bilder Refresh -&gt; 0) simulieren einen starken Datenverkehr und haben jeweils einen eigenen Accesspoint. Alle Websites werden gleichzeitig aufgerufen.</w:t>
      </w:r>
    </w:p>
    <w:p w:rsidR="004A1B32" w:rsidRDefault="004A1B32" w:rsidP="004A1B32">
      <w:pPr>
        <w:pStyle w:val="berschrift2"/>
      </w:pPr>
      <w:r>
        <w:t>Resultat:</w:t>
      </w:r>
    </w:p>
    <w:p w:rsidR="004A1B32" w:rsidRDefault="004A1B32" w:rsidP="004A1B32">
      <w:r>
        <w:t>Das Resultat ist positiv. Der Livestream von den ESP32-CAM’s hat sich nicht mehr aufgehängt als einzeln. Alle Hotspots haben funktioniert, ausser dem Hotspot vom ESP8266. Mit diesem konnte man sich nicht verbinden oder es dauerte lang um sich mit ihm zu verbinden.</w:t>
      </w:r>
      <w:r w:rsidR="007B6B99">
        <w:t xml:space="preserve"> Aber die anderen haben Problemlos funktioniert und ich glaube es liegt am ESP8266 da es auch so war, als die anderen Hotspots aus waren.</w:t>
      </w:r>
    </w:p>
    <w:p w:rsidR="007B6B99" w:rsidRDefault="007B6B99" w:rsidP="007B6B99">
      <w:pPr>
        <w:pStyle w:val="berschrift1"/>
      </w:pPr>
      <w:r>
        <w:t>ESP32 BLE und WLAN gleichzeitig?</w:t>
      </w:r>
    </w:p>
    <w:p w:rsidR="007B6B99" w:rsidRDefault="007B6B99" w:rsidP="007B6B99">
      <w:pPr>
        <w:pStyle w:val="berschrift2"/>
      </w:pPr>
      <w:r>
        <w:t>Frage:</w:t>
      </w:r>
    </w:p>
    <w:p w:rsidR="007B6B99" w:rsidRPr="007B6B99" w:rsidRDefault="007B6B99" w:rsidP="007B6B99">
      <w:r>
        <w:t>Kann ein ESP32 WLAN-aktivitäten und BLE-aktivitäten gleichzeitig Handeln?</w:t>
      </w:r>
    </w:p>
    <w:p w:rsidR="004A1B32" w:rsidRDefault="00AE2107" w:rsidP="00AE2107">
      <w:pPr>
        <w:pStyle w:val="berschrift2"/>
      </w:pPr>
      <w:r>
        <w:t>Testaufbau:</w:t>
      </w:r>
    </w:p>
    <w:p w:rsidR="00AE2107" w:rsidRDefault="00AE2107" w:rsidP="00AE2107">
      <w:pPr>
        <w:pStyle w:val="berschrift3"/>
      </w:pPr>
      <w:r>
        <w:t>Aufbau1:</w:t>
      </w:r>
    </w:p>
    <w:p w:rsidR="00AE2107" w:rsidRDefault="00AE2107" w:rsidP="00AE2107">
      <w:r>
        <w:t xml:space="preserve">ESP32 mit Hotspot Test Skript und </w:t>
      </w:r>
      <w:proofErr w:type="spellStart"/>
      <w:r>
        <w:t>BLE_server_multiconnect</w:t>
      </w:r>
      <w:proofErr w:type="spellEnd"/>
      <w:r>
        <w:t xml:space="preserve">. Website über </w:t>
      </w:r>
      <w:proofErr w:type="spellStart"/>
      <w:r>
        <w:t>hotspot</w:t>
      </w:r>
      <w:proofErr w:type="spellEnd"/>
      <w:r>
        <w:t xml:space="preserve"> aufrufen und </w:t>
      </w:r>
      <w:proofErr w:type="spellStart"/>
      <w:r>
        <w:t>geichzeitig</w:t>
      </w:r>
      <w:proofErr w:type="spellEnd"/>
      <w:r>
        <w:t xml:space="preserve"> mit dem Handy den </w:t>
      </w:r>
      <w:proofErr w:type="spellStart"/>
      <w:r>
        <w:t>Notify</w:t>
      </w:r>
      <w:proofErr w:type="spellEnd"/>
      <w:r>
        <w:t xml:space="preserve"> im 10ms Takt testen.</w:t>
      </w:r>
    </w:p>
    <w:p w:rsidR="00AE2107" w:rsidRDefault="00AE2107" w:rsidP="00AE2107">
      <w:pPr>
        <w:pStyle w:val="berschrift3"/>
      </w:pPr>
      <w:r>
        <w:t>Aufbau2:</w:t>
      </w:r>
    </w:p>
    <w:p w:rsidR="00AE2107" w:rsidRDefault="00AE2107" w:rsidP="00AE2107">
      <w:r>
        <w:t xml:space="preserve">ESP32-CAM Hotspot mit </w:t>
      </w:r>
      <w:proofErr w:type="spellStart"/>
      <w:r>
        <w:t>BLE_server_multiconnect</w:t>
      </w:r>
      <w:proofErr w:type="spellEnd"/>
      <w:r>
        <w:t xml:space="preserve">, Website und Stream über Hotspot aufrufen und gleichzeitig BLE </w:t>
      </w:r>
      <w:proofErr w:type="spellStart"/>
      <w:r>
        <w:t>Notify</w:t>
      </w:r>
      <w:proofErr w:type="spellEnd"/>
      <w:r>
        <w:t xml:space="preserve"> in 10ms Takt testen.</w:t>
      </w:r>
    </w:p>
    <w:p w:rsidR="00AE2107" w:rsidRDefault="00AE2107" w:rsidP="00AE2107">
      <w:pPr>
        <w:pStyle w:val="berschrift2"/>
      </w:pPr>
      <w:r>
        <w:t>Resultat</w:t>
      </w:r>
    </w:p>
    <w:p w:rsidR="00B1181E" w:rsidRDefault="00B1181E" w:rsidP="00B1181E">
      <w:pPr>
        <w:pStyle w:val="berschrift3"/>
      </w:pPr>
      <w:r>
        <w:t>Aufbau1:</w:t>
      </w:r>
    </w:p>
    <w:p w:rsidR="00B1181E" w:rsidRDefault="00B1181E" w:rsidP="00B1181E">
      <w:r>
        <w:t xml:space="preserve">Dieser Aufbau hat funktioniert. Da aber der ESP32 nur eine Antenne hat, wurde die Geschwindigkeit ein bisschen verlangsamt. Doch diese Verlangsamung war in </w:t>
      </w:r>
      <w:r w:rsidR="00046CC2">
        <w:t>einem berechtigten Rahmen</w:t>
      </w:r>
      <w:r>
        <w:t xml:space="preserve"> und völlig </w:t>
      </w:r>
      <w:r w:rsidR="00046CC2">
        <w:t>okay</w:t>
      </w:r>
      <w:r>
        <w:t>.</w:t>
      </w:r>
    </w:p>
    <w:p w:rsidR="00B1181E" w:rsidRDefault="00B1181E" w:rsidP="00B1181E">
      <w:pPr>
        <w:pStyle w:val="berschrift3"/>
      </w:pPr>
      <w:r>
        <w:t>Aufbau2:</w:t>
      </w:r>
    </w:p>
    <w:p w:rsidR="00B1181E" w:rsidRPr="00B1181E" w:rsidRDefault="00B1181E" w:rsidP="00B1181E">
      <w:r>
        <w:t xml:space="preserve">Diese Variante hat nicht funktioniert, da sich der Webserver irgendwie aufgehängt hat. Die Bluetooth </w:t>
      </w:r>
      <w:r w:rsidR="00046CC2">
        <w:t>Aktivitäten</w:t>
      </w:r>
      <w:r>
        <w:t xml:space="preserve"> funktionieren, aber</w:t>
      </w:r>
      <w:r w:rsidR="00046CC2">
        <w:t xml:space="preserve"> je nach dem mit einem Delay von 10 Sekunden. Dies bedeutet, dass dieser Testaufbau nicht verwendet werden darf, ausser man findet noch eine Lösung.</w:t>
      </w:r>
    </w:p>
    <w:sectPr w:rsidR="00B1181E" w:rsidRPr="00B11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F7"/>
    <w:rsid w:val="00046CC2"/>
    <w:rsid w:val="0004725A"/>
    <w:rsid w:val="000F34F7"/>
    <w:rsid w:val="00234AB2"/>
    <w:rsid w:val="002E2060"/>
    <w:rsid w:val="004A1B32"/>
    <w:rsid w:val="00547AB1"/>
    <w:rsid w:val="00567493"/>
    <w:rsid w:val="005A6D1C"/>
    <w:rsid w:val="006F300F"/>
    <w:rsid w:val="007B6B99"/>
    <w:rsid w:val="007F7890"/>
    <w:rsid w:val="00AC14BF"/>
    <w:rsid w:val="00AE2107"/>
    <w:rsid w:val="00AF375F"/>
    <w:rsid w:val="00B1181E"/>
    <w:rsid w:val="00C50E75"/>
    <w:rsid w:val="00E63D02"/>
    <w:rsid w:val="00E94A52"/>
    <w:rsid w:val="00F1172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00760-5120-4936-8C73-426829A5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F78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7F78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E21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7890"/>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7F7890"/>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sid w:val="00E63D02"/>
    <w:rPr>
      <w:color w:val="0000FF" w:themeColor="hyperlink"/>
      <w:u w:val="single"/>
    </w:rPr>
  </w:style>
  <w:style w:type="character" w:styleId="BesuchterLink">
    <w:name w:val="FollowedHyperlink"/>
    <w:basedOn w:val="Absatz-Standardschriftart"/>
    <w:uiPriority w:val="99"/>
    <w:semiHidden/>
    <w:unhideWhenUsed/>
    <w:rsid w:val="00C50E75"/>
    <w:rPr>
      <w:color w:val="800080" w:themeColor="followedHyperlink"/>
      <w:u w:val="single"/>
    </w:rPr>
  </w:style>
  <w:style w:type="character" w:customStyle="1" w:styleId="berschrift3Zchn">
    <w:name w:val="Überschrift 3 Zchn"/>
    <w:basedOn w:val="Absatz-Standardschriftart"/>
    <w:link w:val="berschrift3"/>
    <w:uiPriority w:val="9"/>
    <w:rsid w:val="00AE2107"/>
    <w:rPr>
      <w:rFonts w:asciiTheme="majorHAnsi" w:eastAsiaTheme="majorEastAsia" w:hAnsiTheme="majorHAnsi" w:cstheme="majorBidi"/>
      <w:color w:val="243F60" w:themeColor="accent1" w:themeShade="7F"/>
      <w:sz w:val="24"/>
      <w:szCs w:val="24"/>
    </w:rPr>
  </w:style>
  <w:style w:type="paragraph" w:styleId="Sprechblasentext">
    <w:name w:val="Balloon Text"/>
    <w:basedOn w:val="Standard"/>
    <w:link w:val="SprechblasentextZchn"/>
    <w:uiPriority w:val="99"/>
    <w:semiHidden/>
    <w:unhideWhenUsed/>
    <w:rsid w:val="002E20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E20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st-Code/WLAN_Verbindungslimit_Raspi/SPIFFS_Webserver_test/SPIFFS_Webserver_test.in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Test-Code/WLAN_Verbindungslimit_Raspi/AdvancedWebServer/AdvancedWebServer.ino" TargetMode="External"/><Relationship Id="rId5" Type="http://schemas.openxmlformats.org/officeDocument/2006/relationships/hyperlink" Target="https://github.com/AdnanHodzic/anon-hotsp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46182-CD0A-4674-9830-982864757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5E16CFAD.dotm</Template>
  <TotalTime>0</TotalTime>
  <Pages>3</Pages>
  <Words>603</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PSI - Paul Scherrer Institut</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Noah</dc:creator>
  <cp:keywords/>
  <dc:description/>
  <cp:lastModifiedBy>Piqué Noah</cp:lastModifiedBy>
  <cp:revision>12</cp:revision>
  <cp:lastPrinted>2019-10-03T12:27:00Z</cp:lastPrinted>
  <dcterms:created xsi:type="dcterms:W3CDTF">2019-09-30T08:53:00Z</dcterms:created>
  <dcterms:modified xsi:type="dcterms:W3CDTF">2019-10-03T14:04:00Z</dcterms:modified>
</cp:coreProperties>
</file>