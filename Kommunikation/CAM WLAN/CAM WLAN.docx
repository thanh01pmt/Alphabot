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D6" w:rsidRPr="001275D5" w:rsidRDefault="004E60D6" w:rsidP="004E60D6">
      <w:pPr>
        <w:jc w:val="center"/>
        <w:rPr>
          <w:sz w:val="32"/>
        </w:rPr>
      </w:pPr>
      <w:r w:rsidRPr="001275D5">
        <w:rPr>
          <w:sz w:val="32"/>
        </w:rPr>
        <w:t xml:space="preserve">CAM </w:t>
      </w:r>
      <w:r>
        <w:rPr>
          <w:sz w:val="32"/>
        </w:rPr>
        <w:t>WLAN</w:t>
      </w:r>
    </w:p>
    <w:p w:rsidR="004E60D6" w:rsidRDefault="004E60D6" w:rsidP="004E60D6"/>
    <w:p w:rsidR="004E60D6" w:rsidRDefault="00362F9E" w:rsidP="004E60D6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54FAB4" wp14:editId="1922A814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360930" cy="2581275"/>
                <wp:effectExtent l="0" t="0" r="12700" b="2857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81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1275D5">
                              <w:rPr>
                                <w:color w:val="FFFFFF" w:themeColor="background1"/>
                                <w:sz w:val="3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BLE von </w:t>
                            </w:r>
                            <w:r w:rsidRPr="005B7EBF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BLE zu </w:t>
                            </w:r>
                            <w:r w:rsidRPr="005B7EBF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</w:t>
                            </w:r>
                            <w:r w:rsidR="00362F9E">
                              <w:rPr>
                                <w:color w:val="FFFFFF" w:themeColor="background1"/>
                              </w:rPr>
                              <w:t>WLAN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von </w:t>
                            </w:r>
                            <w:r w:rsidR="00362F9E" w:rsidRPr="00362F9E">
                              <w:rPr>
                                <w:color w:val="8064A2" w:themeColor="accent4"/>
                              </w:rPr>
                              <w:t>Master Handy</w:t>
                            </w:r>
                          </w:p>
                          <w:p w:rsidR="004E60D6" w:rsidRPr="00362F9E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</w:t>
                            </w:r>
                            <w:r w:rsidR="00362F9E">
                              <w:rPr>
                                <w:color w:val="FFFFFF" w:themeColor="background1"/>
                              </w:rPr>
                              <w:t>WLAN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zu </w:t>
                            </w:r>
                            <w:r w:rsidR="00362F9E" w:rsidRPr="00362F9E">
                              <w:rPr>
                                <w:color w:val="8064A2" w:themeColor="accent4"/>
                              </w:rPr>
                              <w:t>Master Handy</w:t>
                            </w:r>
                          </w:p>
                          <w:p w:rsidR="00362F9E" w:rsidRPr="00362F9E" w:rsidRDefault="00362F9E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62F9E">
                              <w:rPr>
                                <w:color w:val="FFFFFF" w:themeColor="background1"/>
                              </w:rPr>
                              <w:t>WLAN Hotspot</w:t>
                            </w:r>
                          </w:p>
                          <w:p w:rsidR="004E60D6" w:rsidRDefault="004E60D6" w:rsidP="004E60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4FAB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3.6pt;width:185.9pt;height:203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" fillcolor="#1f497d [3215]">
                <v:textbox>
                  <w:txbxContent>
                    <w:p w:rsidR="004E60D6" w:rsidRDefault="004E60D6" w:rsidP="004E60D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1275D5">
                        <w:rPr>
                          <w:color w:val="FFFFFF" w:themeColor="background1"/>
                          <w:sz w:val="3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BLE von </w:t>
                      </w:r>
                      <w:r w:rsidRPr="005B7EBF">
                        <w:rPr>
                          <w:color w:val="C0504D" w:themeColor="accent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BLE zu </w:t>
                      </w:r>
                      <w:r w:rsidRPr="005B7EBF">
                        <w:rPr>
                          <w:color w:val="C0504D" w:themeColor="accent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</w:t>
                      </w:r>
                      <w:r w:rsidR="00362F9E">
                        <w:rPr>
                          <w:color w:val="FFFFFF" w:themeColor="background1"/>
                        </w:rPr>
                        <w:t>WLAN</w:t>
                      </w:r>
                      <w:r>
                        <w:rPr>
                          <w:color w:val="FFFFFF" w:themeColor="background1"/>
                        </w:rPr>
                        <w:t xml:space="preserve"> von </w:t>
                      </w:r>
                      <w:r w:rsidR="00362F9E" w:rsidRPr="00362F9E">
                        <w:rPr>
                          <w:color w:val="8064A2" w:themeColor="accent4"/>
                        </w:rPr>
                        <w:t>Master Handy</w:t>
                      </w:r>
                    </w:p>
                    <w:p w:rsidR="004E60D6" w:rsidRPr="00362F9E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</w:t>
                      </w:r>
                      <w:r w:rsidR="00362F9E">
                        <w:rPr>
                          <w:color w:val="FFFFFF" w:themeColor="background1"/>
                        </w:rPr>
                        <w:t>WLAN</w:t>
                      </w:r>
                      <w:r>
                        <w:rPr>
                          <w:color w:val="FFFFFF" w:themeColor="background1"/>
                        </w:rPr>
                        <w:t xml:space="preserve"> zu </w:t>
                      </w:r>
                      <w:r w:rsidR="00362F9E" w:rsidRPr="00362F9E">
                        <w:rPr>
                          <w:color w:val="8064A2" w:themeColor="accent4"/>
                        </w:rPr>
                        <w:t>Master Handy</w:t>
                      </w:r>
                    </w:p>
                    <w:p w:rsidR="00362F9E" w:rsidRPr="00362F9E" w:rsidRDefault="00362F9E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362F9E">
                        <w:rPr>
                          <w:color w:val="FFFFFF" w:themeColor="background1"/>
                        </w:rPr>
                        <w:t>WLAN Hotspot</w:t>
                      </w:r>
                    </w:p>
                    <w:p w:rsidR="004E60D6" w:rsidRDefault="004E60D6" w:rsidP="004E60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ACCB86" wp14:editId="5E08D6C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12700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7EBF">
                              <w:rPr>
                                <w:sz w:val="32"/>
                              </w:rPr>
                              <w:t>ESP-CAM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Website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Stream</w:t>
                            </w:r>
                          </w:p>
                          <w:p w:rsidR="00362F9E" w:rsidRDefault="004E60D6" w:rsidP="00362F9E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Steuerung</w:t>
                            </w:r>
                          </w:p>
                          <w:p w:rsidR="00362F9E" w:rsidRDefault="00362F9E" w:rsidP="00362F9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WLAN Hotspot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UART zu </w:t>
                            </w:r>
                            <w:r w:rsidRPr="000B7EE3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Infos von Website</w:t>
                            </w:r>
                          </w:p>
                          <w:p w:rsidR="004E60D6" w:rsidRPr="005B7EBF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Infos für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CCB86" id="_x0000_s1027" type="#_x0000_t202" style="position:absolute;margin-left:0;margin-top: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" fillcolor="#f79646 [3209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5B7EBF">
                        <w:rPr>
                          <w:sz w:val="32"/>
                        </w:rPr>
                        <w:t>ESP-CAM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Website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Stream</w:t>
                      </w:r>
                    </w:p>
                    <w:p w:rsidR="00362F9E" w:rsidRDefault="004E60D6" w:rsidP="00362F9E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Steuerung</w:t>
                      </w:r>
                    </w:p>
                    <w:p w:rsidR="00362F9E" w:rsidRDefault="00362F9E" w:rsidP="00362F9E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WLAN Hotspot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 xml:space="preserve">UART zu </w:t>
                      </w:r>
                      <w:r w:rsidRPr="000B7EE3">
                        <w:rPr>
                          <w:color w:val="C0504D" w:themeColor="accent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Infos von Website</w:t>
                      </w:r>
                    </w:p>
                    <w:p w:rsidR="004E60D6" w:rsidRPr="005B7EBF" w:rsidRDefault="004E60D6" w:rsidP="004E60D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Infos für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0D6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F9C750" wp14:editId="665FEEF3">
                <wp:simplePos x="0" y="0"/>
                <wp:positionH relativeFrom="margin">
                  <wp:align>right</wp:align>
                </wp:positionH>
                <wp:positionV relativeFrom="paragraph">
                  <wp:posOffset>5254611</wp:posOffset>
                </wp:positionV>
                <wp:extent cx="2360930" cy="1404620"/>
                <wp:effectExtent l="0" t="0" r="12700" b="2032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Handy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Verbindet sich mit </w:t>
                            </w:r>
                            <w:r w:rsidR="00362F9E" w:rsidRPr="00362F9E">
                              <w:rPr>
                                <w:color w:val="F79646" w:themeColor="accent6"/>
                              </w:rPr>
                              <w:t>WLAN ESP-CAM</w:t>
                            </w:r>
                            <w:r>
                              <w:t xml:space="preserve"> 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Verbindet sich mit </w:t>
                            </w:r>
                            <w:r w:rsidRPr="00C60CCE">
                              <w:rPr>
                                <w:color w:val="F79646" w:themeColor="accent6"/>
                              </w:rPr>
                              <w:t>ESP-CAM</w:t>
                            </w:r>
                            <w:r>
                              <w:t xml:space="preserve"> Website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Bekommt </w:t>
                            </w:r>
                            <w:proofErr w:type="spellStart"/>
                            <w:r>
                              <w:t>Kamerastream</w:t>
                            </w:r>
                            <w:proofErr w:type="spellEnd"/>
                          </w:p>
                          <w:p w:rsidR="004E60D6" w:rsidRPr="00D454C9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Schickt Infos zum </w:t>
                            </w:r>
                            <w:r w:rsidRPr="00C60CCE">
                              <w:rPr>
                                <w:color w:val="F79646" w:themeColor="accent6"/>
                              </w:rPr>
                              <w:t>ESP-CAM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9C750" id="_x0000_s1028" type="#_x0000_t202" style="position:absolute;margin-left:134.7pt;margin-top:413.7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" fillcolor="#9bbb59 [3206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Handy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Verbindet sich mit </w:t>
                      </w:r>
                      <w:r w:rsidR="00362F9E" w:rsidRPr="00362F9E">
                        <w:rPr>
                          <w:color w:val="F79646" w:themeColor="accent6"/>
                        </w:rPr>
                        <w:t>WLAN ESP-CAM</w:t>
                      </w:r>
                      <w:r>
                        <w:t xml:space="preserve"> 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Verbindet sich mit </w:t>
                      </w:r>
                      <w:r w:rsidRPr="00C60CCE">
                        <w:rPr>
                          <w:color w:val="F79646" w:themeColor="accent6"/>
                        </w:rPr>
                        <w:t>ESP-CAM</w:t>
                      </w:r>
                      <w:r>
                        <w:t xml:space="preserve"> Website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 xml:space="preserve">Bekommt </w:t>
                      </w:r>
                      <w:proofErr w:type="spellStart"/>
                      <w:r>
                        <w:t>Kamerastream</w:t>
                      </w:r>
                      <w:proofErr w:type="spellEnd"/>
                    </w:p>
                    <w:p w:rsidR="004E60D6" w:rsidRPr="00D454C9" w:rsidRDefault="004E60D6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 xml:space="preserve">Schickt Infos zum </w:t>
                      </w:r>
                      <w:r w:rsidRPr="00C60CCE">
                        <w:rPr>
                          <w:color w:val="F79646" w:themeColor="accent6"/>
                        </w:rPr>
                        <w:t>ESP-CAM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0D6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5EC48A" wp14:editId="13A6879A">
                <wp:simplePos x="0" y="0"/>
                <wp:positionH relativeFrom="margin">
                  <wp:align>right</wp:align>
                </wp:positionH>
                <wp:positionV relativeFrom="paragraph">
                  <wp:posOffset>2893724</wp:posOffset>
                </wp:positionV>
                <wp:extent cx="2360930" cy="1404620"/>
                <wp:effectExtent l="0" t="0" r="12700" b="2603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B7EE3">
                              <w:rPr>
                                <w:sz w:val="3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Steuert das Auto</w:t>
                            </w:r>
                          </w:p>
                          <w:p w:rsidR="004E60D6" w:rsidRPr="00B40A1A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1F497D" w:themeColor="text2"/>
                              </w:rPr>
                            </w:pPr>
                            <w:r>
                              <w:t xml:space="preserve">Schickt Status per BLE zum </w:t>
                            </w:r>
                            <w:r w:rsidRPr="00B40A1A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Bekommt Infos von: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B40A1A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>(BLE)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B40A1A">
                              <w:rPr>
                                <w:color w:val="F79646" w:themeColor="accent6"/>
                              </w:rPr>
                              <w:t xml:space="preserve">ESP-CAM </w:t>
                            </w:r>
                            <w:r>
                              <w:t>(UART)</w:t>
                            </w:r>
                          </w:p>
                          <w:p w:rsidR="004E60D6" w:rsidRPr="000B7EE3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Sensoren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EC48A" id="_x0000_s1029" type="#_x0000_t202" style="position:absolute;margin-left:134.7pt;margin-top:227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" fillcolor="#c0504d [3205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0B7EE3">
                        <w:rPr>
                          <w:sz w:val="3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Steuert das Auto</w:t>
                      </w:r>
                    </w:p>
                    <w:p w:rsidR="004E60D6" w:rsidRPr="00B40A1A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1F497D" w:themeColor="text2"/>
                        </w:rPr>
                      </w:pPr>
                      <w:r>
                        <w:t xml:space="preserve">Schickt Status per BLE zum </w:t>
                      </w:r>
                      <w:r w:rsidRPr="00B40A1A">
                        <w:rPr>
                          <w:color w:val="1F497D" w:themeColor="text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Bekommt Infos von: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B40A1A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>(BLE)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B40A1A">
                        <w:rPr>
                          <w:color w:val="F79646" w:themeColor="accent6"/>
                        </w:rPr>
                        <w:t xml:space="preserve">ESP-CAM </w:t>
                      </w:r>
                      <w:r>
                        <w:t>(UART)</w:t>
                      </w:r>
                    </w:p>
                    <w:p w:rsidR="004E60D6" w:rsidRPr="000B7EE3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Sensoren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172D" w:rsidRDefault="00362F9E">
      <w:bookmarkStart w:id="0" w:name="_GoBack"/>
      <w:bookmarkEnd w:id="0"/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2571E2" wp14:editId="7B8EA4CB">
                <wp:simplePos x="0" y="0"/>
                <wp:positionH relativeFrom="margin">
                  <wp:align>left</wp:align>
                </wp:positionH>
                <wp:positionV relativeFrom="paragraph">
                  <wp:posOffset>1870710</wp:posOffset>
                </wp:positionV>
                <wp:extent cx="2360930" cy="1404620"/>
                <wp:effectExtent l="0" t="0" r="12700" b="1333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Master Handy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Verbindet sich mit </w:t>
                            </w:r>
                            <w:r w:rsidRPr="00362F9E">
                              <w:rPr>
                                <w:color w:val="1F497D" w:themeColor="text2"/>
                              </w:rPr>
                              <w:t xml:space="preserve">WLAN </w:t>
                            </w:r>
                            <w:r w:rsidR="00362F9E" w:rsidRPr="00362F9E">
                              <w:rPr>
                                <w:color w:val="1F497D" w:themeColor="text2"/>
                              </w:rPr>
                              <w:t>Master ESP</w:t>
                            </w:r>
                            <w:r w:rsidRPr="00362F9E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t>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Schickt </w:t>
                            </w:r>
                            <w:r w:rsidR="00717982">
                              <w:t xml:space="preserve">über </w:t>
                            </w:r>
                            <w:r w:rsidR="00717982" w:rsidRPr="00717982">
                              <w:rPr>
                                <w:color w:val="1F497D" w:themeColor="text2"/>
                              </w:rPr>
                              <w:t>WLAN Master ESP</w:t>
                            </w:r>
                            <w:r w:rsidRPr="00362F9E">
                              <w:t xml:space="preserve"> </w:t>
                            </w:r>
                            <w:r>
                              <w:t xml:space="preserve">Infos für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4E60D6" w:rsidRPr="00D454C9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Bekommt Infos von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über </w:t>
                            </w:r>
                            <w:r w:rsidR="00362F9E" w:rsidRPr="00717982">
                              <w:rPr>
                                <w:color w:val="1F497D" w:themeColor="text2"/>
                              </w:rPr>
                              <w:t>WLAN Master ESP</w:t>
                            </w:r>
                          </w:p>
                          <w:p w:rsidR="004E60D6" w:rsidRDefault="004E60D6" w:rsidP="004E60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571E2" id="_x0000_s1030" type="#_x0000_t202" style="position:absolute;margin-left:0;margin-top:147.3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" fillcolor="#8064a2 [3207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Master Handy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Verbindet sich mit </w:t>
                      </w:r>
                      <w:r w:rsidRPr="00362F9E">
                        <w:rPr>
                          <w:color w:val="1F497D" w:themeColor="text2"/>
                        </w:rPr>
                        <w:t xml:space="preserve">WLAN </w:t>
                      </w:r>
                      <w:r w:rsidR="00362F9E" w:rsidRPr="00362F9E">
                        <w:rPr>
                          <w:color w:val="1F497D" w:themeColor="text2"/>
                        </w:rPr>
                        <w:t>Master ESP</w:t>
                      </w:r>
                      <w:r w:rsidRPr="00362F9E">
                        <w:rPr>
                          <w:color w:val="1F497D" w:themeColor="text2"/>
                        </w:rPr>
                        <w:t xml:space="preserve"> </w:t>
                      </w:r>
                      <w:r>
                        <w:t>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Schickt </w:t>
                      </w:r>
                      <w:r w:rsidR="00717982">
                        <w:t xml:space="preserve">über </w:t>
                      </w:r>
                      <w:r w:rsidR="00717982" w:rsidRPr="00717982">
                        <w:rPr>
                          <w:color w:val="1F497D" w:themeColor="text2"/>
                        </w:rPr>
                        <w:t>WLAN Master ESP</w:t>
                      </w:r>
                      <w:r w:rsidRPr="00362F9E">
                        <w:t xml:space="preserve"> </w:t>
                      </w:r>
                      <w:r>
                        <w:t xml:space="preserve">Infos für </w:t>
                      </w:r>
                      <w:r w:rsidRPr="00D454C9">
                        <w:rPr>
                          <w:color w:val="1F497D" w:themeColor="text2"/>
                        </w:rPr>
                        <w:t>Master ESP</w:t>
                      </w:r>
                    </w:p>
                    <w:p w:rsidR="004E60D6" w:rsidRPr="00D454C9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Bekommt Infos von </w:t>
                      </w:r>
                      <w:r w:rsidRPr="00D454C9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über </w:t>
                      </w:r>
                      <w:r w:rsidR="00362F9E" w:rsidRPr="00717982">
                        <w:rPr>
                          <w:color w:val="1F497D" w:themeColor="text2"/>
                        </w:rPr>
                        <w:t>WLAN Master ESP</w:t>
                      </w:r>
                    </w:p>
                    <w:p w:rsidR="004E60D6" w:rsidRDefault="004E60D6" w:rsidP="004E60D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9DE"/>
    <w:multiLevelType w:val="hybridMultilevel"/>
    <w:tmpl w:val="EFB8E8CA"/>
    <w:lvl w:ilvl="0" w:tplc="993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C"/>
    <w:multiLevelType w:val="hybridMultilevel"/>
    <w:tmpl w:val="67FE1B96"/>
    <w:lvl w:ilvl="0" w:tplc="5C383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3BC1"/>
    <w:multiLevelType w:val="hybridMultilevel"/>
    <w:tmpl w:val="14125BEA"/>
    <w:lvl w:ilvl="0" w:tplc="BF8E4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3796D"/>
    <w:multiLevelType w:val="hybridMultilevel"/>
    <w:tmpl w:val="A4C0E098"/>
    <w:lvl w:ilvl="0" w:tplc="4016E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E7649"/>
    <w:multiLevelType w:val="hybridMultilevel"/>
    <w:tmpl w:val="198A35E6"/>
    <w:lvl w:ilvl="0" w:tplc="8244F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F16F8"/>
    <w:multiLevelType w:val="hybridMultilevel"/>
    <w:tmpl w:val="EAE02AFE"/>
    <w:lvl w:ilvl="0" w:tplc="57F84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6"/>
    <w:rsid w:val="00362F9E"/>
    <w:rsid w:val="004E60D6"/>
    <w:rsid w:val="006F300F"/>
    <w:rsid w:val="00717982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57575"/>
  <w15:chartTrackingRefBased/>
  <w15:docId w15:val="{4F30E7BE-27D5-4C3B-8C11-68CFFB94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60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0D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DF24-39FA-4BB5-B11E-218145F0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FE6C610.dotm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Piqué Noah</dc:creator>
  <cp:keywords/>
  <dc:description/>
  <cp:lastModifiedBy>Piqué Noah</cp:lastModifiedBy>
  <cp:revision>2</cp:revision>
  <cp:lastPrinted>2019-10-02T06:41:00Z</cp:lastPrinted>
  <dcterms:created xsi:type="dcterms:W3CDTF">2019-10-02T06:28:00Z</dcterms:created>
  <dcterms:modified xsi:type="dcterms:W3CDTF">2019-10-02T06:42:00Z</dcterms:modified>
</cp:coreProperties>
</file>