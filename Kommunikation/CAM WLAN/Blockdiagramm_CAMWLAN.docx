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72D" w:rsidRDefault="00FB0A5B">
      <w:pPr>
        <w:rPr>
          <w:noProof/>
          <w:lang w:eastAsia="de-CH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D33988" wp14:editId="725310FC">
                <wp:simplePos x="0" y="0"/>
                <wp:positionH relativeFrom="margin">
                  <wp:posOffset>7892725</wp:posOffset>
                </wp:positionH>
                <wp:positionV relativeFrom="paragraph">
                  <wp:posOffset>13645</wp:posOffset>
                </wp:positionV>
                <wp:extent cx="1116330" cy="914400"/>
                <wp:effectExtent l="0" t="0" r="26670" b="1905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5B" w:rsidRDefault="00FB0A5B" w:rsidP="00FB0A5B">
                            <w:pPr>
                              <w:jc w:val="center"/>
                            </w:pPr>
                            <w:r>
                              <w:t>Handy3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0D33988" id="Ellipse 17" o:spid="_x0000_s1026" style="position:absolute;margin-left:621.45pt;margin-top:1.05pt;width:87.9pt;height:1in;z-index:251700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" fillcolor="#9bbb59 [3206]" strokecolor="#243f60 [1604]" strokeweight="2pt">
                <v:textbox>
                  <w:txbxContent>
                    <w:p w:rsidR="00FB0A5B" w:rsidRDefault="00FB0A5B" w:rsidP="00FB0A5B">
                      <w:pPr>
                        <w:jc w:val="center"/>
                      </w:pPr>
                      <w:r>
                        <w:t>Handy3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F7CB79" wp14:editId="1A459795">
                <wp:simplePos x="0" y="0"/>
                <wp:positionH relativeFrom="margin">
                  <wp:posOffset>-10633</wp:posOffset>
                </wp:positionH>
                <wp:positionV relativeFrom="paragraph">
                  <wp:posOffset>439922</wp:posOffset>
                </wp:positionV>
                <wp:extent cx="616009" cy="45719"/>
                <wp:effectExtent l="38100" t="57150" r="31750" b="88265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009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36C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1" o:spid="_x0000_s1026" type="#_x0000_t32" style="position:absolute;margin-left:-.85pt;margin-top:34.65pt;width:48.5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" strokecolor="#4f81bd [3204]">
                <v:stroke startarrow="block" endarrow="block"/>
                <w10:wrap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74D851" wp14:editId="2E9B7378">
                <wp:simplePos x="0" y="0"/>
                <wp:positionH relativeFrom="margin">
                  <wp:posOffset>6254499</wp:posOffset>
                </wp:positionH>
                <wp:positionV relativeFrom="paragraph">
                  <wp:posOffset>3668233</wp:posOffset>
                </wp:positionV>
                <wp:extent cx="444013" cy="265814"/>
                <wp:effectExtent l="38100" t="38100" r="70485" b="58420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013" cy="2658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BCAB4" id="Gerade Verbindung mit Pfeil 20" o:spid="_x0000_s1026" type="#_x0000_t32" style="position:absolute;margin-left:492.5pt;margin-top:288.85pt;width:34.95pt;height:20.9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" strokecolor="#c0504d [3205]">
                <v:stroke startarrow="block" endarrow="block"/>
                <w10:wrap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0F6A5A" wp14:editId="056FDCF6">
                <wp:simplePos x="0" y="0"/>
                <wp:positionH relativeFrom="margin">
                  <wp:posOffset>7655442</wp:posOffset>
                </wp:positionH>
                <wp:positionV relativeFrom="paragraph">
                  <wp:posOffset>4455043</wp:posOffset>
                </wp:positionV>
                <wp:extent cx="541965" cy="265740"/>
                <wp:effectExtent l="38100" t="38100" r="48895" b="58420"/>
                <wp:wrapNone/>
                <wp:docPr id="45" name="Gerade Verbindung mit Pfei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65" cy="26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38331" id="Gerade Verbindung mit Pfeil 45" o:spid="_x0000_s1026" type="#_x0000_t32" style="position:absolute;margin-left:602.8pt;margin-top:350.8pt;width:42.65pt;height:20.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" strokecolor="#4bacc6 [3208]">
                <v:stroke startarrow="block" endarrow="block"/>
                <w10:wrap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B03E70" wp14:editId="675817F7">
                <wp:simplePos x="0" y="0"/>
                <wp:positionH relativeFrom="margin">
                  <wp:posOffset>8176438</wp:posOffset>
                </wp:positionH>
                <wp:positionV relativeFrom="paragraph">
                  <wp:posOffset>4412511</wp:posOffset>
                </wp:positionV>
                <wp:extent cx="1116330" cy="914400"/>
                <wp:effectExtent l="0" t="0" r="26670" b="19050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5B" w:rsidRDefault="00FB0A5B" w:rsidP="00FB0A5B">
                            <w:pPr>
                              <w:jc w:val="center"/>
                            </w:pPr>
                            <w:r>
                              <w:t>Handy2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FB03E70" id="Ellipse 26" o:spid="_x0000_s1027" style="position:absolute;margin-left:643.8pt;margin-top:347.45pt;width:87.9pt;height:1in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" fillcolor="#9bbb59 [3206]" strokecolor="#243f60 [1604]" strokeweight="2pt">
                <v:textbox>
                  <w:txbxContent>
                    <w:p w:rsidR="00FB0A5B" w:rsidRDefault="00FB0A5B" w:rsidP="00FB0A5B">
                      <w:pPr>
                        <w:jc w:val="center"/>
                      </w:pPr>
                      <w:r>
                        <w:t>Handy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95CB4B" wp14:editId="1EA4E17A">
                <wp:simplePos x="0" y="0"/>
                <wp:positionH relativeFrom="margin">
                  <wp:posOffset>6627200</wp:posOffset>
                </wp:positionH>
                <wp:positionV relativeFrom="paragraph">
                  <wp:posOffset>3735277</wp:posOffset>
                </wp:positionV>
                <wp:extent cx="1116330" cy="914400"/>
                <wp:effectExtent l="0" t="0" r="26670" b="1905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5B" w:rsidRDefault="00FB0A5B" w:rsidP="00FB0A5B">
                            <w:pPr>
                              <w:jc w:val="center"/>
                            </w:pPr>
                            <w:r>
                              <w:t>ESP-CAM2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95CB4B" id="Ellipse 14" o:spid="_x0000_s1028" style="position:absolute;margin-left:521.85pt;margin-top:294.1pt;width:87.9pt;height:1in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" fillcolor="#f79646 [3209]" strokecolor="#243f60 [1604]" strokeweight="2pt">
                <v:textbox>
                  <w:txbxContent>
                    <w:p w:rsidR="00FB0A5B" w:rsidRDefault="00FB0A5B" w:rsidP="00FB0A5B">
                      <w:pPr>
                        <w:jc w:val="center"/>
                      </w:pPr>
                      <w:r>
                        <w:t>ESP-CAM2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9DE7DE" wp14:editId="5DD53385">
                <wp:simplePos x="0" y="0"/>
                <wp:positionH relativeFrom="margin">
                  <wp:posOffset>5181304</wp:posOffset>
                </wp:positionH>
                <wp:positionV relativeFrom="paragraph">
                  <wp:posOffset>2969821</wp:posOffset>
                </wp:positionV>
                <wp:extent cx="1116330" cy="914400"/>
                <wp:effectExtent l="0" t="0" r="26670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5B" w:rsidRDefault="00FB0A5B" w:rsidP="00FB0A5B">
                            <w:pPr>
                              <w:jc w:val="center"/>
                            </w:pPr>
                            <w:r>
                              <w:t>Auto2 ESP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D9DE7DE" id="Ellipse 1" o:spid="_x0000_s1029" style="position:absolute;margin-left:408pt;margin-top:233.85pt;width:87.9pt;height:1in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" fillcolor="#c0504d [3205]" strokecolor="#243f60 [1604]" strokeweight="2pt">
                <v:textbox>
                  <w:txbxContent>
                    <w:p w:rsidR="00FB0A5B" w:rsidRDefault="00FB0A5B" w:rsidP="00FB0A5B">
                      <w:pPr>
                        <w:jc w:val="center"/>
                      </w:pPr>
                      <w:r>
                        <w:t>Auto2 ESP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163462" wp14:editId="17E46161">
                <wp:simplePos x="0" y="0"/>
                <wp:positionH relativeFrom="margin">
                  <wp:posOffset>3720627</wp:posOffset>
                </wp:positionH>
                <wp:positionV relativeFrom="paragraph">
                  <wp:posOffset>27940</wp:posOffset>
                </wp:positionV>
                <wp:extent cx="1116330" cy="914400"/>
                <wp:effectExtent l="0" t="0" r="26670" b="19050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5B" w:rsidRDefault="00FB0A5B" w:rsidP="00FB0A5B">
                            <w:pPr>
                              <w:jc w:val="center"/>
                            </w:pPr>
                            <w:r>
                              <w:t>Master Handy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163462" id="Ellipse 24" o:spid="_x0000_s1030" style="position:absolute;margin-left:292.95pt;margin-top:2.2pt;width:87.9pt;height:1in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" fillcolor="#8064a2 [3207]" strokecolor="#243f60 [1604]" strokeweight="2pt">
                <v:textbox>
                  <w:txbxContent>
                    <w:p w:rsidR="00FB0A5B" w:rsidRDefault="00FB0A5B" w:rsidP="00FB0A5B">
                      <w:pPr>
                        <w:jc w:val="center"/>
                      </w:pPr>
                      <w:r>
                        <w:t>Master Handy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B5AF6A" wp14:editId="6A17460E">
                <wp:simplePos x="0" y="0"/>
                <wp:positionH relativeFrom="column">
                  <wp:posOffset>4284787</wp:posOffset>
                </wp:positionH>
                <wp:positionV relativeFrom="paragraph">
                  <wp:posOffset>978195</wp:posOffset>
                </wp:positionV>
                <wp:extent cx="53296" cy="1148317"/>
                <wp:effectExtent l="76200" t="38100" r="61595" b="52070"/>
                <wp:wrapNone/>
                <wp:docPr id="25" name="Gerade Verbindung mit Pfei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96" cy="11483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31C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5" o:spid="_x0000_s1026" type="#_x0000_t32" style="position:absolute;margin-left:337.4pt;margin-top:77pt;width:4.2pt;height:9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" strokecolor="#8064a2 [3207]">
                <v:stroke startarrow="block" endarrow="block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C554A1" wp14:editId="6C4C88F7">
                <wp:simplePos x="0" y="0"/>
                <wp:positionH relativeFrom="margin">
                  <wp:posOffset>3774558</wp:posOffset>
                </wp:positionH>
                <wp:positionV relativeFrom="paragraph">
                  <wp:posOffset>2211573</wp:posOffset>
                </wp:positionV>
                <wp:extent cx="1116330" cy="914400"/>
                <wp:effectExtent l="0" t="0" r="26670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5B" w:rsidRDefault="00FB0A5B" w:rsidP="00FB0A5B">
                            <w:pPr>
                              <w:jc w:val="center"/>
                            </w:pPr>
                            <w:r>
                              <w:t>Master ESP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C554A1" id="Ellipse 2" o:spid="_x0000_s1031" style="position:absolute;margin-left:297.2pt;margin-top:174.15pt;width:87.9pt;height:1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" fillcolor="#1f497d [3215]" strokecolor="#243f60 [1604]" strokeweight="2pt">
                <v:textbox>
                  <w:txbxContent>
                    <w:p w:rsidR="00FB0A5B" w:rsidRDefault="00FB0A5B" w:rsidP="00FB0A5B">
                      <w:pPr>
                        <w:jc w:val="center"/>
                      </w:pPr>
                      <w:r>
                        <w:t>Master ESP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B0A5B" w:rsidRDefault="00FB0A5B">
      <w:pPr>
        <w:rPr>
          <w:noProof/>
          <w:lang w:eastAsia="de-CH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BBD0BA" wp14:editId="03433A6D">
                <wp:simplePos x="0" y="0"/>
                <wp:positionH relativeFrom="margin">
                  <wp:posOffset>6510271</wp:posOffset>
                </wp:positionH>
                <wp:positionV relativeFrom="paragraph">
                  <wp:posOffset>328782</wp:posOffset>
                </wp:positionV>
                <wp:extent cx="1116330" cy="914400"/>
                <wp:effectExtent l="0" t="0" r="26670" b="1905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5B" w:rsidRDefault="00FB0A5B" w:rsidP="00FB0A5B">
                            <w:pPr>
                              <w:jc w:val="center"/>
                            </w:pPr>
                            <w:r>
                              <w:t>ESP-CAM3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FBBD0BA" id="Ellipse 12" o:spid="_x0000_s1032" style="position:absolute;margin-left:512.6pt;margin-top:25.9pt;width:87.9pt;height:1in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" fillcolor="#f79646 [3209]" strokecolor="#243f60 [1604]" strokeweight="2pt">
                <v:textbox>
                  <w:txbxContent>
                    <w:p w:rsidR="00FB0A5B" w:rsidRDefault="00FB0A5B" w:rsidP="00FB0A5B">
                      <w:pPr>
                        <w:jc w:val="center"/>
                      </w:pPr>
                      <w:r>
                        <w:t>ESP-CAM3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6089B2" wp14:editId="378F69B3">
                <wp:simplePos x="0" y="0"/>
                <wp:positionH relativeFrom="margin">
                  <wp:posOffset>-10633</wp:posOffset>
                </wp:positionH>
                <wp:positionV relativeFrom="paragraph">
                  <wp:posOffset>396757</wp:posOffset>
                </wp:positionV>
                <wp:extent cx="605702" cy="45719"/>
                <wp:effectExtent l="38100" t="57150" r="23495" b="88265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0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3DF9E" id="Gerade Verbindung mit Pfeil 4" o:spid="_x0000_s1026" type="#_x0000_t32" style="position:absolute;margin-left:-.85pt;margin-top:31.25pt;width:47.7pt;height: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" strokecolor="#c0504d [3205]">
                <v:stroke startarrow="block" endarrow="block"/>
                <w10:wrap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6089B2" wp14:editId="378F69B3">
                <wp:simplePos x="0" y="0"/>
                <wp:positionH relativeFrom="margin">
                  <wp:posOffset>4805916</wp:posOffset>
                </wp:positionH>
                <wp:positionV relativeFrom="paragraph">
                  <wp:posOffset>2600739</wp:posOffset>
                </wp:positionV>
                <wp:extent cx="456713" cy="233518"/>
                <wp:effectExtent l="38100" t="38100" r="76835" b="52705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713" cy="23351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6D8F5" id="Gerade Verbindung mit Pfeil 13" o:spid="_x0000_s1026" type="#_x0000_t32" style="position:absolute;margin-left:378.4pt;margin-top:204.8pt;width:35.95pt;height:18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" strokecolor="#4579b8 [3044]">
                <v:stroke startarrow="block" endarrow="block"/>
                <w10:wrap anchorx="margin"/>
              </v:shape>
            </w:pict>
          </mc:Fallback>
        </mc:AlternateContent>
      </w:r>
      <w:r>
        <w:rPr>
          <w:noProof/>
          <w:lang w:eastAsia="de-CH"/>
        </w:rPr>
        <w:tab/>
      </w:r>
      <w:r>
        <w:rPr>
          <w:noProof/>
          <w:lang w:eastAsia="de-CH"/>
        </w:rPr>
        <w:tab/>
        <w:t>BLE</w:t>
      </w:r>
    </w:p>
    <w:p w:rsidR="00FB0A5B" w:rsidRDefault="00FB0A5B">
      <w:pPr>
        <w:rPr>
          <w:noProof/>
          <w:lang w:eastAsia="de-CH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70E15D" wp14:editId="69826D99">
                <wp:simplePos x="0" y="0"/>
                <wp:positionH relativeFrom="margin">
                  <wp:posOffset>7570381</wp:posOffset>
                </wp:positionH>
                <wp:positionV relativeFrom="paragraph">
                  <wp:posOffset>65952</wp:posOffset>
                </wp:positionV>
                <wp:extent cx="361507" cy="138224"/>
                <wp:effectExtent l="38100" t="38100" r="57785" b="71755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507" cy="1382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4289B" id="Gerade Verbindung mit Pfeil 22" o:spid="_x0000_s1026" type="#_x0000_t32" style="position:absolute;margin-left:596.1pt;margin-top:5.2pt;width:28.45pt;height:10.9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" strokecolor="#f79646 [3209]">
                <v:stroke startarrow="block" endarrow="block"/>
                <w10:wrap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B28438" wp14:editId="70871230">
                <wp:simplePos x="0" y="0"/>
                <wp:positionH relativeFrom="margin">
                  <wp:posOffset>6081823</wp:posOffset>
                </wp:positionH>
                <wp:positionV relativeFrom="paragraph">
                  <wp:posOffset>714537</wp:posOffset>
                </wp:positionV>
                <wp:extent cx="467833" cy="255182"/>
                <wp:effectExtent l="38100" t="38100" r="46990" b="50165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833" cy="2551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B7434" id="Gerade Verbindung mit Pfeil 19" o:spid="_x0000_s1026" type="#_x0000_t32" style="position:absolute;margin-left:478.9pt;margin-top:56.25pt;width:36.85pt;height:20.1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" strokecolor="#c0504d [3205]">
                <v:stroke startarrow="block" endarrow="block"/>
                <w10:wrap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F33A6C" wp14:editId="331521E5">
                <wp:simplePos x="0" y="0"/>
                <wp:positionH relativeFrom="margin">
                  <wp:posOffset>4837814</wp:posOffset>
                </wp:positionH>
                <wp:positionV relativeFrom="paragraph">
                  <wp:posOffset>1511979</wp:posOffset>
                </wp:positionV>
                <wp:extent cx="265814" cy="233917"/>
                <wp:effectExtent l="38100" t="38100" r="58420" b="52070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814" cy="23391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B4E59" id="Gerade Verbindung mit Pfeil 18" o:spid="_x0000_s1026" type="#_x0000_t32" style="position:absolute;margin-left:380.95pt;margin-top:119.05pt;width:20.95pt;height:18.4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" strokecolor="#4579b8 [3044]">
                <v:stroke startarrow="block" endarrow="block"/>
                <w10:wrap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BE2766" wp14:editId="7BFA4473">
                <wp:simplePos x="0" y="0"/>
                <wp:positionH relativeFrom="margin">
                  <wp:posOffset>5032478</wp:posOffset>
                </wp:positionH>
                <wp:positionV relativeFrom="paragraph">
                  <wp:posOffset>781478</wp:posOffset>
                </wp:positionV>
                <wp:extent cx="1116330" cy="914400"/>
                <wp:effectExtent l="0" t="0" r="26670" b="1905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5B" w:rsidRDefault="00FB0A5B" w:rsidP="00FB0A5B">
                            <w:pPr>
                              <w:jc w:val="center"/>
                            </w:pPr>
                            <w:r>
                              <w:t>Auto3 ESP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BE2766" id="Ellipse 11" o:spid="_x0000_s1033" style="position:absolute;margin-left:396.25pt;margin-top:61.55pt;width:87.9pt;height:1in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" fillcolor="#c0504d [3205]" strokecolor="#243f60 [1604]" strokeweight="2pt">
                <v:textbox>
                  <w:txbxContent>
                    <w:p w:rsidR="00FB0A5B" w:rsidRDefault="00FB0A5B" w:rsidP="00FB0A5B">
                      <w:pPr>
                        <w:jc w:val="center"/>
                      </w:pPr>
                      <w:r>
                        <w:t>Auto3 ESP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1041D8" wp14:editId="54BACBB7">
                <wp:simplePos x="0" y="0"/>
                <wp:positionH relativeFrom="margin">
                  <wp:posOffset>914401</wp:posOffset>
                </wp:positionH>
                <wp:positionV relativeFrom="paragraph">
                  <wp:posOffset>3936203</wp:posOffset>
                </wp:positionV>
                <wp:extent cx="382772" cy="265814"/>
                <wp:effectExtent l="38100" t="38100" r="55880" b="5842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772" cy="2658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93449" id="Gerade Verbindung mit Pfeil 10" o:spid="_x0000_s1026" type="#_x0000_t32" style="position:absolute;margin-left:1in;margin-top:309.95pt;width:30.15pt;height:20.9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" strokecolor="#9bbb59 [3206]">
                <v:stroke startarrow="block" endarrow="block"/>
                <w10:wrap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54EC48" wp14:editId="61F9726D">
                <wp:simplePos x="0" y="0"/>
                <wp:positionH relativeFrom="margin">
                  <wp:posOffset>2169042</wp:posOffset>
                </wp:positionH>
                <wp:positionV relativeFrom="paragraph">
                  <wp:posOffset>3085597</wp:posOffset>
                </wp:positionV>
                <wp:extent cx="308344" cy="202019"/>
                <wp:effectExtent l="38100" t="38100" r="53975" b="6477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344" cy="2020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0A098" id="Gerade Verbindung mit Pfeil 9" o:spid="_x0000_s1026" type="#_x0000_t32" style="position:absolute;margin-left:170.8pt;margin-top:242.95pt;width:24.3pt;height:15.9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" strokecolor="#c0504d [3205]">
                <v:stroke startarrow="block" endarrow="block"/>
                <w10:wrap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6CF2E1" wp14:editId="6AAE76B4">
                <wp:simplePos x="0" y="0"/>
                <wp:positionH relativeFrom="margin">
                  <wp:posOffset>3391786</wp:posOffset>
                </wp:positionH>
                <wp:positionV relativeFrom="paragraph">
                  <wp:posOffset>2256258</wp:posOffset>
                </wp:positionV>
                <wp:extent cx="425302" cy="222708"/>
                <wp:effectExtent l="38100" t="38100" r="51435" b="6350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302" cy="22270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E6177" id="Gerade Verbindung mit Pfeil 8" o:spid="_x0000_s1026" type="#_x0000_t32" style="position:absolute;margin-left:267.05pt;margin-top:177.65pt;width:33.5pt;height:17.5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" strokecolor="#4579b8 [3044]">
                <v:stroke startarrow="block" endarrow="block"/>
                <w10:wrap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998800" wp14:editId="2603321B">
                <wp:simplePos x="0" y="0"/>
                <wp:positionH relativeFrom="margin">
                  <wp:posOffset>-102958</wp:posOffset>
                </wp:positionH>
                <wp:positionV relativeFrom="paragraph">
                  <wp:posOffset>4077055</wp:posOffset>
                </wp:positionV>
                <wp:extent cx="1116330" cy="914400"/>
                <wp:effectExtent l="0" t="0" r="26670" b="1905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5B" w:rsidRDefault="00FB0A5B" w:rsidP="00FB0A5B">
                            <w:pPr>
                              <w:jc w:val="center"/>
                            </w:pPr>
                            <w:r>
                              <w:t>Handy1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998800" id="Ellipse 7" o:spid="_x0000_s1034" style="position:absolute;margin-left:-8.1pt;margin-top:321.05pt;width:87.9pt;height:1in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" fillcolor="#9bbb59 [3206]" strokecolor="#243f60 [1604]" strokeweight="2pt">
                <v:textbox>
                  <w:txbxContent>
                    <w:p w:rsidR="00FB0A5B" w:rsidRDefault="00FB0A5B" w:rsidP="00FB0A5B">
                      <w:pPr>
                        <w:jc w:val="center"/>
                      </w:pPr>
                      <w:r>
                        <w:t>Handy1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21ACBE" wp14:editId="50ECC592">
                <wp:simplePos x="0" y="0"/>
                <wp:positionH relativeFrom="margin">
                  <wp:posOffset>1183300</wp:posOffset>
                </wp:positionH>
                <wp:positionV relativeFrom="paragraph">
                  <wp:posOffset>3162906</wp:posOffset>
                </wp:positionV>
                <wp:extent cx="1116330" cy="914400"/>
                <wp:effectExtent l="0" t="0" r="26670" b="1905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5B" w:rsidRDefault="00FB0A5B" w:rsidP="00FB0A5B">
                            <w:pPr>
                              <w:jc w:val="center"/>
                            </w:pPr>
                            <w:r>
                              <w:t>ESP-CAM1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21ACBE" id="Ellipse 6" o:spid="_x0000_s1035" style="position:absolute;margin-left:93.15pt;margin-top:249.05pt;width:87.9pt;height:1in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" fillcolor="#f79646 [3209]" strokecolor="#243f60 [1604]" strokeweight="2pt">
                <v:textbox>
                  <w:txbxContent>
                    <w:p w:rsidR="00FB0A5B" w:rsidRDefault="00FB0A5B" w:rsidP="00FB0A5B">
                      <w:pPr>
                        <w:jc w:val="center"/>
                      </w:pPr>
                      <w:r>
                        <w:t>ESP-CAM1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0BFEE6" wp14:editId="3F3E86FC">
                <wp:simplePos x="0" y="0"/>
                <wp:positionH relativeFrom="margin">
                  <wp:posOffset>2395604</wp:posOffset>
                </wp:positionH>
                <wp:positionV relativeFrom="paragraph">
                  <wp:posOffset>2323199</wp:posOffset>
                </wp:positionV>
                <wp:extent cx="1116330" cy="914400"/>
                <wp:effectExtent l="0" t="0" r="26670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5B" w:rsidRDefault="00FB0A5B" w:rsidP="00FB0A5B">
                            <w:pPr>
                              <w:jc w:val="center"/>
                            </w:pPr>
                            <w:r>
                              <w:t>Auto1 ESP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0BFEE6" id="Ellipse 5" o:spid="_x0000_s1036" style="position:absolute;margin-left:188.65pt;margin-top:182.95pt;width:87.9pt;height:1in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" fillcolor="#c0504d [3205]" strokecolor="#243f60 [1604]" strokeweight="2pt">
                <v:textbox>
                  <w:txbxContent>
                    <w:p w:rsidR="00FB0A5B" w:rsidRDefault="00FB0A5B" w:rsidP="00FB0A5B">
                      <w:pPr>
                        <w:jc w:val="center"/>
                      </w:pPr>
                      <w:r>
                        <w:t>Auto1 ESP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de-CH"/>
        </w:rPr>
        <w:tab/>
      </w:r>
      <w:r>
        <w:rPr>
          <w:noProof/>
          <w:lang w:eastAsia="de-CH"/>
        </w:rPr>
        <w:tab/>
        <w:t>UART</w:t>
      </w:r>
    </w:p>
    <w:p w:rsidR="00FB0A5B" w:rsidRDefault="00FB0A5B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56D02C" wp14:editId="7B7D2855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551328" cy="45719"/>
                <wp:effectExtent l="38100" t="57150" r="20320" b="88265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32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2395B" id="Gerade Verbindung mit Pfeil 23" o:spid="_x0000_s1026" type="#_x0000_t32" style="position:absolute;margin-left:0;margin-top:4.45pt;width:43.4pt;height:3.6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" strokecolor="#9bbb59 [3206]">
                <v:stroke startarrow="block" endarrow="block"/>
                <w10:wrap anchorx="margin"/>
              </v:shape>
            </w:pict>
          </mc:Fallback>
        </mc:AlternateContent>
      </w:r>
      <w:r>
        <w:tab/>
      </w:r>
      <w:r>
        <w:tab/>
        <w:t>Website1 (WLAN, auf ESP-CAM1)</w:t>
      </w:r>
    </w:p>
    <w:p w:rsidR="00FB0A5B" w:rsidRDefault="00FB0A5B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766EB4" wp14:editId="6981D6B7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561754" cy="45719"/>
                <wp:effectExtent l="38100" t="57150" r="29210" b="88265"/>
                <wp:wrapNone/>
                <wp:docPr id="46" name="Gerade Verbindung mit Pfei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754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6FC3B" id="Gerade Verbindung mit Pfeil 46" o:spid="_x0000_s1026" type="#_x0000_t32" style="position:absolute;margin-left:0;margin-top:4.5pt;width:44.25pt;height:3.6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" strokecolor="#4bacc6 [3208]">
                <v:stroke startarrow="block" endarrow="block"/>
              </v:shape>
            </w:pict>
          </mc:Fallback>
        </mc:AlternateContent>
      </w:r>
      <w:r>
        <w:tab/>
      </w:r>
      <w:r>
        <w:tab/>
        <w:t>Website2 (WLAN, auf ESP-CAM2)</w:t>
      </w:r>
    </w:p>
    <w:p w:rsidR="00FB0A5B" w:rsidRDefault="00FB0A5B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35A640" wp14:editId="7137C348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583890" cy="52675"/>
                <wp:effectExtent l="38100" t="57150" r="26035" b="81280"/>
                <wp:wrapNone/>
                <wp:docPr id="47" name="Gerade Verbindung mit Pfei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890" cy="52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75FC3" id="Gerade Verbindung mit Pfeil 47" o:spid="_x0000_s1026" type="#_x0000_t32" style="position:absolute;margin-left:0;margin-top:4.5pt;width:46pt;height:4.1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" strokecolor="#f79646 [3209]">
                <v:stroke startarrow="block" endarrow="block"/>
              </v:shape>
            </w:pict>
          </mc:Fallback>
        </mc:AlternateContent>
      </w:r>
      <w:r>
        <w:tab/>
      </w:r>
      <w:r>
        <w:tab/>
        <w:t>Website3 (WLAN, auf ESP-CAM3)</w:t>
      </w:r>
    </w:p>
    <w:p w:rsidR="0007610A" w:rsidRDefault="0007610A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9798B7" wp14:editId="34CA6F1C">
                <wp:simplePos x="0" y="0"/>
                <wp:positionH relativeFrom="margin">
                  <wp:align>left</wp:align>
                </wp:positionH>
                <wp:positionV relativeFrom="paragraph">
                  <wp:posOffset>99695</wp:posOffset>
                </wp:positionV>
                <wp:extent cx="583565" cy="52070"/>
                <wp:effectExtent l="38100" t="57150" r="26035" b="81280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565" cy="520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A3057" id="Gerade Verbindung mit Pfeil 3" o:spid="_x0000_s1026" type="#_x0000_t32" style="position:absolute;margin-left:0;margin-top:7.85pt;width:45.95pt;height:4.1pt;flip:y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" strokecolor="#8064a2 [3207]">
                <v:stroke startarrow="block" endarrow="block"/>
                <w10:wrap anchorx="margin"/>
              </v:shape>
            </w:pict>
          </mc:Fallback>
        </mc:AlternateContent>
      </w:r>
      <w:r>
        <w:tab/>
      </w:r>
      <w:bookmarkStart w:id="0" w:name="_GoBack"/>
      <w:bookmarkEnd w:id="0"/>
      <w:r>
        <w:tab/>
        <w:t>Master Website (WLAN)</w:t>
      </w:r>
    </w:p>
    <w:sectPr w:rsidR="0007610A" w:rsidSect="00FB0A5B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DD1" w:rsidRDefault="00B11DD1" w:rsidP="00B11DD1">
      <w:pPr>
        <w:spacing w:after="0" w:line="240" w:lineRule="auto"/>
      </w:pPr>
      <w:r>
        <w:separator/>
      </w:r>
    </w:p>
  </w:endnote>
  <w:endnote w:type="continuationSeparator" w:id="0">
    <w:p w:rsidR="00B11DD1" w:rsidRDefault="00B11DD1" w:rsidP="00B11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DD1" w:rsidRDefault="00B11DD1" w:rsidP="00B11DD1">
      <w:pPr>
        <w:spacing w:after="0" w:line="240" w:lineRule="auto"/>
      </w:pPr>
      <w:r>
        <w:separator/>
      </w:r>
    </w:p>
  </w:footnote>
  <w:footnote w:type="continuationSeparator" w:id="0">
    <w:p w:rsidR="00B11DD1" w:rsidRDefault="00B11DD1" w:rsidP="00B11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DD1" w:rsidRPr="00B11DD1" w:rsidRDefault="00B11DD1">
    <w:pPr>
      <w:pStyle w:val="Kopfzeile"/>
      <w:rPr>
        <w:sz w:val="32"/>
      </w:rPr>
    </w:pPr>
    <w:r w:rsidRPr="00B11DD1">
      <w:rPr>
        <w:sz w:val="32"/>
      </w:rPr>
      <w:t>Blockdiagramm CAM WLAN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5B"/>
    <w:rsid w:val="0007610A"/>
    <w:rsid w:val="003125BF"/>
    <w:rsid w:val="006F300F"/>
    <w:rsid w:val="00A03420"/>
    <w:rsid w:val="00B11DD1"/>
    <w:rsid w:val="00E94A52"/>
    <w:rsid w:val="00F1172D"/>
    <w:rsid w:val="00FB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155BB7"/>
  <w15:chartTrackingRefBased/>
  <w15:docId w15:val="{CAC0E286-8E70-4196-BC30-DC590564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B0A5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11D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11DD1"/>
  </w:style>
  <w:style w:type="paragraph" w:styleId="Fuzeile">
    <w:name w:val="footer"/>
    <w:basedOn w:val="Standard"/>
    <w:link w:val="FuzeileZchn"/>
    <w:uiPriority w:val="99"/>
    <w:unhideWhenUsed/>
    <w:rsid w:val="00B11D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11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35B6E-76A9-44E7-9273-BA994378A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FE6C610.dotm</Template>
  <TotalTime>0</TotalTime>
  <Pages>1</Pages>
  <Words>22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PSI - Paul Scherrer Institut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Deubelbeiss Melvin</dc:creator>
  <cp:keywords/>
  <dc:description/>
  <cp:lastModifiedBy>Piqué Noah</cp:lastModifiedBy>
  <cp:revision>3</cp:revision>
  <dcterms:created xsi:type="dcterms:W3CDTF">2019-09-27T06:03:00Z</dcterms:created>
  <dcterms:modified xsi:type="dcterms:W3CDTF">2019-10-02T06:07:00Z</dcterms:modified>
</cp:coreProperties>
</file>