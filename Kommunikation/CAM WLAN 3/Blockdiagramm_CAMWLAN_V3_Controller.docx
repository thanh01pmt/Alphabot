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2D" w:rsidRDefault="006F1872">
      <w:pPr>
        <w:rPr>
          <w:noProof/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F447133" wp14:editId="3FB78AB1">
                <wp:simplePos x="0" y="0"/>
                <wp:positionH relativeFrom="column">
                  <wp:posOffset>1638300</wp:posOffset>
                </wp:positionH>
                <wp:positionV relativeFrom="paragraph">
                  <wp:posOffset>230505</wp:posOffset>
                </wp:positionV>
                <wp:extent cx="409575" cy="347980"/>
                <wp:effectExtent l="0" t="0" r="28575" b="13970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479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339CC" id="Ellipse 41" o:spid="_x0000_s1026" style="position:absolute;margin-left:129pt;margin-top:18.15pt;width:32.25pt;height:27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" filled="f" strokecolor="#9bbb59 [3206]" strokeweight="2pt"/>
            </w:pict>
          </mc:Fallback>
        </mc:AlternateContent>
      </w:r>
      <w:r w:rsidR="00D91F1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63462" wp14:editId="17E46161">
                <wp:simplePos x="0" y="0"/>
                <wp:positionH relativeFrom="margin">
                  <wp:posOffset>4804986</wp:posOffset>
                </wp:positionH>
                <wp:positionV relativeFrom="paragraph">
                  <wp:posOffset>-567483</wp:posOffset>
                </wp:positionV>
                <wp:extent cx="1116330" cy="914400"/>
                <wp:effectExtent l="0" t="0" r="26670" b="190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Master Handy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163462" id="Ellipse 24" o:spid="_x0000_s1026" style="position:absolute;margin-left:378.35pt;margin-top:-44.7pt;width:87.9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" fillcolor="#8064a2 [3207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Master Handy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7CB79" wp14:editId="1A459795">
                <wp:simplePos x="0" y="0"/>
                <wp:positionH relativeFrom="margin">
                  <wp:posOffset>-10633</wp:posOffset>
                </wp:positionH>
                <wp:positionV relativeFrom="paragraph">
                  <wp:posOffset>439922</wp:posOffset>
                </wp:positionV>
                <wp:extent cx="616009" cy="45719"/>
                <wp:effectExtent l="38100" t="57150" r="31750" b="8826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00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36C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1" o:spid="_x0000_s1026" type="#_x0000_t32" style="position:absolute;margin-left:-.85pt;margin-top:34.65pt;width:48.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" strokecolor="#4f81bd [3204]">
                <v:stroke startarrow="block" endarrow="block"/>
                <w10:wrap anchorx="margin"/>
              </v:shape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DE7DE" wp14:editId="5DD53385">
                <wp:simplePos x="0" y="0"/>
                <wp:positionH relativeFrom="margin">
                  <wp:posOffset>5181304</wp:posOffset>
                </wp:positionH>
                <wp:positionV relativeFrom="paragraph">
                  <wp:posOffset>2969821</wp:posOffset>
                </wp:positionV>
                <wp:extent cx="1116330" cy="914400"/>
                <wp:effectExtent l="0" t="0" r="2667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Auto2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9DE7DE" id="Ellipse 1" o:spid="_x0000_s1027" style="position:absolute;margin-left:408pt;margin-top:233.85pt;width:87.9pt;height:1in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" fillcolor="#c0504d [3205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Auto2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B0A5B" w:rsidRDefault="00D91F18">
      <w:pPr>
        <w:rPr>
          <w:noProof/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5AF6A" wp14:editId="6A17460E">
                <wp:simplePos x="0" y="0"/>
                <wp:positionH relativeFrom="column">
                  <wp:posOffset>4529469</wp:posOffset>
                </wp:positionH>
                <wp:positionV relativeFrom="paragraph">
                  <wp:posOffset>48925</wp:posOffset>
                </wp:positionV>
                <wp:extent cx="510363" cy="669851"/>
                <wp:effectExtent l="38100" t="38100" r="61595" b="5461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363" cy="6698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1F8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5" o:spid="_x0000_s1026" type="#_x0000_t32" style="position:absolute;margin-left:356.65pt;margin-top:3.85pt;width:40.2pt;height:52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" strokecolor="#8064a2 [3207]">
                <v:stroke startarrow="block" endarrow="block"/>
              </v:shape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6089B2" wp14:editId="378F69B3">
                <wp:simplePos x="0" y="0"/>
                <wp:positionH relativeFrom="margin">
                  <wp:posOffset>-10633</wp:posOffset>
                </wp:positionH>
                <wp:positionV relativeFrom="paragraph">
                  <wp:posOffset>396757</wp:posOffset>
                </wp:positionV>
                <wp:extent cx="605702" cy="45719"/>
                <wp:effectExtent l="38100" t="57150" r="23495" b="8826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0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3D17" id="Gerade Verbindung mit Pfeil 4" o:spid="_x0000_s1026" type="#_x0000_t32" style="position:absolute;margin-left:-.85pt;margin-top:31.25pt;width:47.7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" strokecolor="#c0504d [3205]">
                <v:stroke startarrow="block" endarrow="block"/>
                <w10:wrap anchorx="margin"/>
              </v:shape>
            </w:pict>
          </mc:Fallback>
        </mc:AlternateContent>
      </w:r>
      <w:r w:rsidR="00FB0A5B">
        <w:rPr>
          <w:noProof/>
          <w:lang w:eastAsia="de-CH"/>
        </w:rPr>
        <w:tab/>
      </w:r>
      <w:r w:rsidR="00FB0A5B">
        <w:rPr>
          <w:noProof/>
          <w:lang w:eastAsia="de-CH"/>
        </w:rPr>
        <w:tab/>
        <w:t>BLE</w:t>
      </w:r>
      <w:r w:rsidR="006F1872">
        <w:rPr>
          <w:noProof/>
          <w:lang w:eastAsia="de-CH"/>
        </w:rPr>
        <w:tab/>
      </w:r>
      <w:r w:rsidR="006F1872">
        <w:rPr>
          <w:noProof/>
          <w:lang w:eastAsia="de-CH"/>
        </w:rPr>
        <w:tab/>
      </w:r>
      <w:r w:rsidR="006F1872">
        <w:rPr>
          <w:noProof/>
          <w:lang w:eastAsia="de-CH"/>
        </w:rPr>
        <w:tab/>
        <w:t>Ev nur Master ESP</w:t>
      </w:r>
    </w:p>
    <w:p w:rsidR="00FB0A5B" w:rsidRDefault="006F1872">
      <w:pPr>
        <w:rPr>
          <w:noProof/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7A28F3" wp14:editId="2081A635">
                <wp:simplePos x="0" y="0"/>
                <wp:positionH relativeFrom="column">
                  <wp:posOffset>1638300</wp:posOffset>
                </wp:positionH>
                <wp:positionV relativeFrom="paragraph">
                  <wp:posOffset>215265</wp:posOffset>
                </wp:positionV>
                <wp:extent cx="431165" cy="300355"/>
                <wp:effectExtent l="0" t="0" r="26035" b="2349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003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498A1" id="Ellipse 42" o:spid="_x0000_s1026" style="position:absolute;margin-left:129pt;margin-top:16.95pt;width:33.95pt;height:23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" filled="f" strokecolor="#243f60 [1604]" strokeweight="2pt"/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BFEE6" wp14:editId="3F3E86FC">
                <wp:simplePos x="0" y="0"/>
                <wp:positionH relativeFrom="margin">
                  <wp:posOffset>2395604</wp:posOffset>
                </wp:positionH>
                <wp:positionV relativeFrom="paragraph">
                  <wp:posOffset>2323199</wp:posOffset>
                </wp:positionV>
                <wp:extent cx="1116330" cy="914400"/>
                <wp:effectExtent l="0" t="0" r="2667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Auto1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0BFEE6" id="Ellipse 5" o:spid="_x0000_s1028" style="position:absolute;margin-left:188.65pt;margin-top:182.95pt;width:87.9pt;height:1in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" fillcolor="#c0504d [3205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Auto1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0A5B">
        <w:rPr>
          <w:noProof/>
          <w:lang w:eastAsia="de-CH"/>
        </w:rPr>
        <w:tab/>
      </w:r>
      <w:r w:rsidR="00FB0A5B">
        <w:rPr>
          <w:noProof/>
          <w:lang w:eastAsia="de-CH"/>
        </w:rPr>
        <w:tab/>
        <w:t>UART</w:t>
      </w:r>
    </w:p>
    <w:p w:rsidR="00FB0A5B" w:rsidRDefault="006F1872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5F5DBA" wp14:editId="059B7719">
                <wp:simplePos x="0" y="0"/>
                <wp:positionH relativeFrom="margin">
                  <wp:posOffset>1655445</wp:posOffset>
                </wp:positionH>
                <wp:positionV relativeFrom="paragraph">
                  <wp:posOffset>306705</wp:posOffset>
                </wp:positionV>
                <wp:extent cx="392430" cy="300355"/>
                <wp:effectExtent l="0" t="0" r="26670" b="2349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3003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7FA44" id="Ellipse 43" o:spid="_x0000_s1026" style="position:absolute;margin-left:130.35pt;margin-top:24.15pt;width:30.9pt;height:23.6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" filled="f" strokecolor="#c0504d [3205]" strokeweight="2pt"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FC0566" wp14:editId="7C67F3D1">
                <wp:simplePos x="0" y="0"/>
                <wp:positionH relativeFrom="column">
                  <wp:posOffset>3052206</wp:posOffset>
                </wp:positionH>
                <wp:positionV relativeFrom="paragraph">
                  <wp:posOffset>288178</wp:posOffset>
                </wp:positionV>
                <wp:extent cx="2505135" cy="1462405"/>
                <wp:effectExtent l="45085" t="12065" r="54610" b="1651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73261">
                          <a:off x="0" y="0"/>
                          <a:ext cx="2505135" cy="14624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056D6" id="Ellipse 38" o:spid="_x0000_s1026" style="position:absolute;margin-left:240.35pt;margin-top:22.7pt;width:197.25pt;height:115.15pt;rotation:-6582806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" filled="f" strokecolor="#9bbb59 [3206]" strokeweight="2pt"/>
            </w:pict>
          </mc:Fallback>
        </mc:AlternateContent>
      </w:r>
      <w:r w:rsidR="005F256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5CB4B" wp14:editId="1EA4E17A">
                <wp:simplePos x="0" y="0"/>
                <wp:positionH relativeFrom="rightMargin">
                  <wp:posOffset>-1943100</wp:posOffset>
                </wp:positionH>
                <wp:positionV relativeFrom="paragraph">
                  <wp:posOffset>60325</wp:posOffset>
                </wp:positionV>
                <wp:extent cx="1116330" cy="914400"/>
                <wp:effectExtent l="0" t="0" r="2667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ESP-CAM2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95CB4B" id="Ellipse 14" o:spid="_x0000_s1029" style="position:absolute;margin-left:-153pt;margin-top:4.75pt;width:87.9pt;height:1in;z-index:25166745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" fillcolor="#f79646 [3209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ESP-CAM2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1F1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CC1F14" wp14:editId="7ED10493">
                <wp:simplePos x="0" y="0"/>
                <wp:positionH relativeFrom="margin">
                  <wp:posOffset>3607863</wp:posOffset>
                </wp:positionH>
                <wp:positionV relativeFrom="paragraph">
                  <wp:posOffset>11592</wp:posOffset>
                </wp:positionV>
                <wp:extent cx="1116330" cy="914400"/>
                <wp:effectExtent l="0" t="0" r="26670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F18" w:rsidRDefault="00D91F18" w:rsidP="00D91F18">
                            <w:pPr>
                              <w:jc w:val="center"/>
                            </w:pPr>
                            <w:r>
                              <w:t>WLAN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CC1F14" id="Ellipse 15" o:spid="_x0000_s1030" style="position:absolute;margin-left:284.1pt;margin-top:.9pt;width:87.9pt;height:1in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" fillcolor="#4f81bd [3204]" strokecolor="#243f60 [1604]" strokeweight="2pt">
                <v:textbox>
                  <w:txbxContent>
                    <w:p w:rsidR="00D91F18" w:rsidRDefault="00D91F18" w:rsidP="00D91F18">
                      <w:pPr>
                        <w:jc w:val="center"/>
                      </w:pPr>
                      <w:r>
                        <w:t>WLAN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56D02C" wp14:editId="7B7D2855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51328" cy="45719"/>
                <wp:effectExtent l="38100" t="57150" r="20320" b="8826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32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395B" id="Gerade Verbindung mit Pfeil 23" o:spid="_x0000_s1026" type="#_x0000_t32" style="position:absolute;margin-left:0;margin-top:4.45pt;width:43.4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" strokecolor="#9bbb59 [3206]">
                <v:stroke startarrow="block" endarrow="block"/>
                <w10:wrap anchorx="margin"/>
              </v:shape>
            </w:pict>
          </mc:Fallback>
        </mc:AlternateContent>
      </w:r>
      <w:r w:rsidR="00FB0A5B">
        <w:tab/>
      </w:r>
      <w:r w:rsidR="00FB0A5B">
        <w:tab/>
      </w:r>
      <w:r w:rsidR="00C757FB">
        <w:t>WLAN</w:t>
      </w:r>
      <w:r>
        <w:tab/>
      </w:r>
      <w:r>
        <w:tab/>
      </w:r>
      <w:r>
        <w:tab/>
        <w:t>Auto</w:t>
      </w:r>
    </w:p>
    <w:p w:rsidR="00FB0A5B" w:rsidRDefault="00FB0A5B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766EB4" wp14:editId="6981D6B7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61754" cy="45719"/>
                <wp:effectExtent l="38100" t="57150" r="29210" b="88265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5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76B9C" id="Gerade Verbindung mit Pfeil 46" o:spid="_x0000_s1026" type="#_x0000_t32" style="position:absolute;margin-left:0;margin-top:4.5pt;width:44.2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" strokecolor="#4bacc6 [3208]">
                <v:stroke startarrow="block" endarrow="block"/>
              </v:shape>
            </w:pict>
          </mc:Fallback>
        </mc:AlternateContent>
      </w:r>
      <w:r>
        <w:tab/>
      </w:r>
      <w:r>
        <w:tab/>
      </w:r>
      <w:r w:rsidR="00C757FB">
        <w:t>WLAN</w:t>
      </w:r>
      <w:r w:rsidR="006F1872">
        <w:tab/>
      </w:r>
      <w:r w:rsidR="006F1872">
        <w:tab/>
      </w:r>
      <w:r w:rsidR="006F1872">
        <w:tab/>
        <w:t>Controller</w:t>
      </w:r>
      <w:bookmarkStart w:id="0" w:name="_GoBack"/>
      <w:bookmarkEnd w:id="0"/>
    </w:p>
    <w:p w:rsidR="00FB0A5B" w:rsidRDefault="006F1872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B246E2" wp14:editId="50561CB9">
                <wp:simplePos x="0" y="0"/>
                <wp:positionH relativeFrom="margin">
                  <wp:posOffset>7781925</wp:posOffset>
                </wp:positionH>
                <wp:positionV relativeFrom="paragraph">
                  <wp:posOffset>308610</wp:posOffset>
                </wp:positionV>
                <wp:extent cx="171450" cy="895350"/>
                <wp:effectExtent l="57150" t="38100" r="57150" b="5715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46DD" id="Gerade Verbindung mit Pfeil 39" o:spid="_x0000_s1026" type="#_x0000_t32" style="position:absolute;margin-left:612.75pt;margin-top:24.3pt;width:13.5pt;height:70.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" strokecolor="#9bbb59 [3206]">
                <v:stroke startarrow="block" endarrow="block"/>
                <w10:wrap anchorx="margin"/>
              </v:shape>
            </w:pict>
          </mc:Fallback>
        </mc:AlternateContent>
      </w:r>
      <w:r w:rsidR="005F256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D1D1DF" wp14:editId="586D233D">
                <wp:simplePos x="0" y="0"/>
                <wp:positionH relativeFrom="column">
                  <wp:posOffset>4528664</wp:posOffset>
                </wp:positionH>
                <wp:positionV relativeFrom="paragraph">
                  <wp:posOffset>66623</wp:posOffset>
                </wp:positionV>
                <wp:extent cx="4207102" cy="1650099"/>
                <wp:effectExtent l="707073" t="0" r="710247" b="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2356">
                          <a:off x="0" y="0"/>
                          <a:ext cx="4207102" cy="165009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FD047" id="Ellipse 36" o:spid="_x0000_s1026" style="position:absolute;margin-left:356.6pt;margin-top:5.25pt;width:331.25pt;height:129.95pt;rotation:-3219613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" filled="f" strokecolor="#243f60 [1604]" strokeweight="2pt"/>
            </w:pict>
          </mc:Fallback>
        </mc:AlternateContent>
      </w:r>
      <w:r w:rsidR="00A84D8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9798B7" wp14:editId="34CA6F1C">
                <wp:simplePos x="0" y="0"/>
                <wp:positionH relativeFrom="margin">
                  <wp:align>left</wp:align>
                </wp:positionH>
                <wp:positionV relativeFrom="paragraph">
                  <wp:posOffset>70485</wp:posOffset>
                </wp:positionV>
                <wp:extent cx="583565" cy="52070"/>
                <wp:effectExtent l="38100" t="57150" r="26035" b="8128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565" cy="52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C664" id="Gerade Verbindung mit Pfeil 3" o:spid="_x0000_s1026" type="#_x0000_t32" style="position:absolute;margin-left:0;margin-top:5.55pt;width:45.95pt;height:4.1pt;flip:y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" strokecolor="#8064a2 [3207]">
                <v:stroke startarrow="block" endarrow="block"/>
                <w10:wrap anchorx="margin"/>
              </v:shape>
            </w:pict>
          </mc:Fallback>
        </mc:AlternateContent>
      </w:r>
      <w:r w:rsidR="00D91F1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4231758</wp:posOffset>
                </wp:positionH>
                <wp:positionV relativeFrom="paragraph">
                  <wp:posOffset>319686</wp:posOffset>
                </wp:positionV>
                <wp:extent cx="53163" cy="233916"/>
                <wp:effectExtent l="57150" t="38100" r="61595" b="5207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233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9C6C" id="Gerade Verbindung mit Pfeil 16" o:spid="_x0000_s1026" type="#_x0000_t32" style="position:absolute;margin-left:333.2pt;margin-top:25.15pt;width:4.2pt;height:18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" strokecolor="black [3213]">
                <v:stroke startarrow="block" endarrow="block"/>
              </v:shape>
            </w:pict>
          </mc:Fallback>
        </mc:AlternateContent>
      </w:r>
      <w:r w:rsidR="00FB0A5B">
        <w:tab/>
      </w:r>
      <w:r w:rsidR="00A84D8D">
        <w:tab/>
        <w:t>Master Website (WLAN)</w:t>
      </w:r>
    </w:p>
    <w:p w:rsidR="0007610A" w:rsidRDefault="006F1872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FBBECF" wp14:editId="54D3B409">
                <wp:simplePos x="0" y="0"/>
                <wp:positionH relativeFrom="margin">
                  <wp:posOffset>5962650</wp:posOffset>
                </wp:positionH>
                <wp:positionV relativeFrom="paragraph">
                  <wp:posOffset>13970</wp:posOffset>
                </wp:positionV>
                <wp:extent cx="1181100" cy="914400"/>
                <wp:effectExtent l="0" t="0" r="19050" b="1905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D8D" w:rsidRDefault="00A84D8D" w:rsidP="00A84D8D">
                            <w:pPr>
                              <w:jc w:val="center"/>
                            </w:pPr>
                            <w:r>
                              <w:t>HM-18</w:t>
                            </w:r>
                            <w:r w:rsidR="006F1872">
                              <w:t xml:space="preserve">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FBBECF" id="Ellipse 30" o:spid="_x0000_s1031" style="position:absolute;margin-left:469.5pt;margin-top:1.1pt;width:93pt;height:1in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" fillcolor="black [3213]" strokecolor="#243f60 [1604]" strokeweight="2pt">
                <v:textbox>
                  <w:txbxContent>
                    <w:p w:rsidR="00A84D8D" w:rsidRDefault="00A84D8D" w:rsidP="00A84D8D">
                      <w:pPr>
                        <w:jc w:val="center"/>
                      </w:pPr>
                      <w:r>
                        <w:t>HM-18</w:t>
                      </w:r>
                      <w:r w:rsidR="006F1872">
                        <w:t xml:space="preserve"> 2.1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554A1" wp14:editId="6C4C88F7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1116330" cy="914400"/>
                <wp:effectExtent l="0" t="0" r="2667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Master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C554A1" id="Ellipse 2" o:spid="_x0000_s1032" style="position:absolute;margin-left:0;margin-top:18.1pt;width:87.9pt;height:1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" fillcolor="#1f497d [3215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Master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256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21ACBE" wp14:editId="50ECC592">
                <wp:simplePos x="0" y="0"/>
                <wp:positionH relativeFrom="margin">
                  <wp:posOffset>1478280</wp:posOffset>
                </wp:positionH>
                <wp:positionV relativeFrom="paragraph">
                  <wp:posOffset>212725</wp:posOffset>
                </wp:positionV>
                <wp:extent cx="1116330" cy="914400"/>
                <wp:effectExtent l="0" t="0" r="2667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ESP-CAM1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21ACBE" id="Ellipse 6" o:spid="_x0000_s1033" style="position:absolute;margin-left:116.4pt;margin-top:16.75pt;width:87.9pt;height:1in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" fillcolor="#f79646 [3209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ESP-CAM1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84D8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895AF8" wp14:editId="21739C76">
                <wp:simplePos x="0" y="0"/>
                <wp:positionH relativeFrom="margin">
                  <wp:posOffset>52705</wp:posOffset>
                </wp:positionH>
                <wp:positionV relativeFrom="paragraph">
                  <wp:posOffset>71755</wp:posOffset>
                </wp:positionV>
                <wp:extent cx="616688" cy="45719"/>
                <wp:effectExtent l="38100" t="57150" r="31115" b="88265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68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87D4" id="Gerade Verbindung mit Pfeil 27" o:spid="_x0000_s1026" type="#_x0000_t32" style="position:absolute;margin-left:4.15pt;margin-top:5.65pt;width:48.55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" strokecolor="black [3213]">
                <v:stroke startarrow="block" endarrow="block"/>
                <w10:wrap anchorx="margin"/>
              </v:shape>
            </w:pict>
          </mc:Fallback>
        </mc:AlternateContent>
      </w:r>
      <w:r w:rsidR="0007610A">
        <w:tab/>
      </w:r>
      <w:r w:rsidR="0007610A">
        <w:tab/>
      </w:r>
      <w:r w:rsidR="00A84D8D">
        <w:t>SPI</w:t>
      </w:r>
    </w:p>
    <w:p w:rsidR="00D91F18" w:rsidRDefault="006F1872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FA5694" wp14:editId="42D861DA">
                <wp:simplePos x="0" y="0"/>
                <wp:positionH relativeFrom="margin">
                  <wp:posOffset>-266700</wp:posOffset>
                </wp:positionH>
                <wp:positionV relativeFrom="paragraph">
                  <wp:posOffset>1805305</wp:posOffset>
                </wp:positionV>
                <wp:extent cx="1343025" cy="1209675"/>
                <wp:effectExtent l="0" t="0" r="28575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209675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FB" w:rsidRDefault="005F2561" w:rsidP="00C757FB">
                            <w:pPr>
                              <w:jc w:val="center"/>
                            </w:pPr>
                            <w:r>
                              <w:t>WLAN Bildschirm</w:t>
                            </w:r>
                            <w:r w:rsidR="006F1872">
                              <w:t xml:space="preserve">1 </w:t>
                            </w:r>
                            <w:r>
                              <w:t>(</w:t>
                            </w:r>
                            <w:r w:rsidR="00C757FB">
                              <w:t>ESP01</w:t>
                            </w:r>
                            <w:r>
                              <w:t>, Handy)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A5694" id="Ellipse 18" o:spid="_x0000_s1034" style="position:absolute;margin-left:-21pt;margin-top:142.15pt;width:105.75pt;height:95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" fillcolor="#4bacc6 [3208]" strokecolor="#243f60 [1604]" strokeweight="2pt">
                <v:textbox>
                  <w:txbxContent>
                    <w:p w:rsidR="00C757FB" w:rsidRDefault="005F2561" w:rsidP="00C757FB">
                      <w:pPr>
                        <w:jc w:val="center"/>
                      </w:pPr>
                      <w:r>
                        <w:t>WLAN Bildschirm</w:t>
                      </w:r>
                      <w:r w:rsidR="006F1872">
                        <w:t xml:space="preserve">1 </w:t>
                      </w:r>
                      <w:r>
                        <w:t>(</w:t>
                      </w:r>
                      <w:r w:rsidR="00C757FB">
                        <w:t>ESP01</w:t>
                      </w:r>
                      <w:r>
                        <w:t>, Handy)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FFED8D" wp14:editId="5749073F">
                <wp:simplePos x="0" y="0"/>
                <wp:positionH relativeFrom="margin">
                  <wp:posOffset>6581775</wp:posOffset>
                </wp:positionH>
                <wp:positionV relativeFrom="paragraph">
                  <wp:posOffset>1710055</wp:posOffset>
                </wp:positionV>
                <wp:extent cx="1162050" cy="914400"/>
                <wp:effectExtent l="0" t="0" r="1905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144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FB" w:rsidRDefault="006F1872" w:rsidP="00C757FB">
                            <w:pPr>
                              <w:jc w:val="center"/>
                            </w:pPr>
                            <w:r>
                              <w:t>HM-18 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FFED8D" id="Ellipse 11" o:spid="_x0000_s1035" style="position:absolute;margin-left:518.25pt;margin-top:134.65pt;width:91.5pt;height:1in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" fillcolor="#9bbb59 [3206]" strokecolor="#243f60 [1604]" strokeweight="2pt">
                <v:textbox>
                  <w:txbxContent>
                    <w:p w:rsidR="00C757FB" w:rsidRDefault="006F1872" w:rsidP="00C757FB">
                      <w:pPr>
                        <w:jc w:val="center"/>
                      </w:pPr>
                      <w:r>
                        <w:t>HM-18 2.2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08DA76" wp14:editId="60B1ADBE">
                <wp:simplePos x="0" y="0"/>
                <wp:positionH relativeFrom="margin">
                  <wp:posOffset>1219200</wp:posOffset>
                </wp:positionH>
                <wp:positionV relativeFrom="paragraph">
                  <wp:posOffset>1795780</wp:posOffset>
                </wp:positionV>
                <wp:extent cx="1143000" cy="914400"/>
                <wp:effectExtent l="0" t="0" r="19050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FB" w:rsidRDefault="006F1872" w:rsidP="00C757FB">
                            <w:pPr>
                              <w:jc w:val="center"/>
                            </w:pPr>
                            <w:r>
                              <w:t>HM-18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08DA76" id="Ellipse 26" o:spid="_x0000_s1036" style="position:absolute;margin-left:96pt;margin-top:141.4pt;width:90pt;height:1in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" fillcolor="#9bbb59 [3206]" strokecolor="#243f60 [1604]" strokeweight="2pt">
                <v:textbox>
                  <w:txbxContent>
                    <w:p w:rsidR="00C757FB" w:rsidRDefault="006F1872" w:rsidP="00C757FB">
                      <w:pPr>
                        <w:jc w:val="center"/>
                      </w:pPr>
                      <w:r>
                        <w:t>HM-18 1.2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395001" wp14:editId="2BBEFE5F">
                <wp:simplePos x="0" y="0"/>
                <wp:positionH relativeFrom="margin">
                  <wp:posOffset>3429000</wp:posOffset>
                </wp:positionH>
                <wp:positionV relativeFrom="paragraph">
                  <wp:posOffset>1490980</wp:posOffset>
                </wp:positionV>
                <wp:extent cx="1143000" cy="914400"/>
                <wp:effectExtent l="0" t="0" r="19050" b="1905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D8D" w:rsidRDefault="00A84D8D" w:rsidP="00A84D8D">
                            <w:pPr>
                              <w:jc w:val="center"/>
                            </w:pPr>
                            <w:r>
                              <w:t>HM-18</w:t>
                            </w:r>
                            <w:r w:rsidR="006F1872">
                              <w:t xml:space="preserve">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395001" id="Ellipse 28" o:spid="_x0000_s1037" style="position:absolute;margin-left:270pt;margin-top:117.4pt;width:90pt;height:1in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" fillcolor="black [3213]" strokecolor="#243f60 [1604]" strokeweight="2pt">
                <v:textbox>
                  <w:txbxContent>
                    <w:p w:rsidR="00A84D8D" w:rsidRDefault="00A84D8D" w:rsidP="00A84D8D">
                      <w:pPr>
                        <w:jc w:val="center"/>
                      </w:pPr>
                      <w:r>
                        <w:t>HM-18</w:t>
                      </w:r>
                      <w:r w:rsidR="006F1872">
                        <w:t xml:space="preserve"> 1.1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256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5E6B06" wp14:editId="073CC071">
                <wp:simplePos x="0" y="0"/>
                <wp:positionH relativeFrom="column">
                  <wp:posOffset>6076950</wp:posOffset>
                </wp:positionH>
                <wp:positionV relativeFrom="paragraph">
                  <wp:posOffset>900430</wp:posOffset>
                </wp:positionV>
                <wp:extent cx="3193170" cy="1462928"/>
                <wp:effectExtent l="0" t="514350" r="0" b="518795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4654">
                          <a:off x="0" y="0"/>
                          <a:ext cx="3193170" cy="14629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D40D4" id="Ellipse 37" o:spid="_x0000_s1026" style="position:absolute;margin-left:478.5pt;margin-top:70.9pt;width:251.45pt;height:115.2pt;rotation:-2878501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" filled="f" strokecolor="#c0504d [3205]" strokeweight="2pt"/>
            </w:pict>
          </mc:Fallback>
        </mc:AlternateContent>
      </w:r>
      <w:r w:rsidR="005F256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24C20A" wp14:editId="5B34DE8F">
                <wp:simplePos x="0" y="0"/>
                <wp:positionH relativeFrom="margin">
                  <wp:posOffset>7439025</wp:posOffset>
                </wp:positionH>
                <wp:positionV relativeFrom="paragraph">
                  <wp:posOffset>614680</wp:posOffset>
                </wp:positionV>
                <wp:extent cx="1238250" cy="1209675"/>
                <wp:effectExtent l="0" t="0" r="19050" b="2857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09675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561" w:rsidRDefault="005F2561" w:rsidP="005F2561">
                            <w:pPr>
                              <w:jc w:val="center"/>
                            </w:pPr>
                            <w:r>
                              <w:t>WLAN Bildschirm</w:t>
                            </w:r>
                            <w:r w:rsidR="006F1872">
                              <w:t>2</w:t>
                            </w:r>
                            <w:r>
                              <w:t>(ESP01, Handy)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4C20A" id="Ellipse 35" o:spid="_x0000_s1038" style="position:absolute;margin-left:585.75pt;margin-top:48.4pt;width:97.5pt;height:95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" fillcolor="#4bacc6 [3208]" strokecolor="#243f60 [1604]" strokeweight="2pt">
                <v:textbox>
                  <w:txbxContent>
                    <w:p w:rsidR="005F2561" w:rsidRDefault="005F2561" w:rsidP="005F2561">
                      <w:pPr>
                        <w:jc w:val="center"/>
                      </w:pPr>
                      <w:r>
                        <w:t>WLAN Bildschirm</w:t>
                      </w:r>
                      <w:r w:rsidR="006F1872">
                        <w:t>2</w:t>
                      </w:r>
                      <w:r>
                        <w:t>(ESP01, Handy)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256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9135D5" wp14:editId="25CB173B">
                <wp:simplePos x="0" y="0"/>
                <wp:positionH relativeFrom="column">
                  <wp:posOffset>-536544</wp:posOffset>
                </wp:positionH>
                <wp:positionV relativeFrom="paragraph">
                  <wp:posOffset>1673074</wp:posOffset>
                </wp:positionV>
                <wp:extent cx="3193170" cy="1462928"/>
                <wp:effectExtent l="19050" t="19050" r="26670" b="2349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5025">
                          <a:off x="0" y="0"/>
                          <a:ext cx="3193170" cy="14629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3CB91" id="Ellipse 34" o:spid="_x0000_s1026" style="position:absolute;margin-left:-42.25pt;margin-top:131.75pt;width:251.45pt;height:115.2pt;rotation:-191119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" filled="f" strokecolor="#c0504d [3205]" strokeweight="2pt"/>
            </w:pict>
          </mc:Fallback>
        </mc:AlternateContent>
      </w:r>
      <w:r w:rsidR="005F256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994040</wp:posOffset>
                </wp:positionH>
                <wp:positionV relativeFrom="paragraph">
                  <wp:posOffset>461908</wp:posOffset>
                </wp:positionV>
                <wp:extent cx="4207102" cy="1462928"/>
                <wp:effectExtent l="0" t="647700" r="0" b="65214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6706">
                          <a:off x="0" y="0"/>
                          <a:ext cx="4207102" cy="14629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CF01D" id="Ellipse 33" o:spid="_x0000_s1026" style="position:absolute;margin-left:78.25pt;margin-top:36.35pt;width:331.25pt;height:115.2pt;rotation:2322930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" filled="f" strokecolor="#243f60 [1604]" strokeweight="2pt"/>
            </w:pict>
          </mc:Fallback>
        </mc:AlternateContent>
      </w:r>
      <w:r w:rsidR="005F256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83FD16" wp14:editId="2E910B76">
                <wp:simplePos x="0" y="0"/>
                <wp:positionH relativeFrom="margin">
                  <wp:posOffset>723900</wp:posOffset>
                </wp:positionH>
                <wp:positionV relativeFrom="paragraph">
                  <wp:posOffset>738504</wp:posOffset>
                </wp:positionV>
                <wp:extent cx="933450" cy="1019175"/>
                <wp:effectExtent l="38100" t="38100" r="57150" b="4762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3EC8C" id="Gerade Verbindung mit Pfeil 19" o:spid="_x0000_s1026" type="#_x0000_t32" style="position:absolute;margin-left:57pt;margin-top:58.15pt;width:73.5pt;height:80.2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" strokecolor="#9bbb59 [3206]">
                <v:stroke startarrow="block" endarrow="block"/>
                <w10:wrap anchorx="margin"/>
              </v:shape>
            </w:pict>
          </mc:Fallback>
        </mc:AlternateContent>
      </w:r>
      <w:r w:rsidR="00C757F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05572F" wp14:editId="52EE95DE">
                <wp:simplePos x="0" y="0"/>
                <wp:positionH relativeFrom="margin">
                  <wp:posOffset>6177914</wp:posOffset>
                </wp:positionH>
                <wp:positionV relativeFrom="paragraph">
                  <wp:posOffset>1500505</wp:posOffset>
                </wp:positionV>
                <wp:extent cx="470535" cy="323850"/>
                <wp:effectExtent l="38100" t="38100" r="62865" b="5715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053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023C" id="Gerade Verbindung mit Pfeil 17" o:spid="_x0000_s1026" type="#_x0000_t32" style="position:absolute;margin-left:486.45pt;margin-top:118.15pt;width:37.05pt;height:25.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" strokecolor="#4579b8 [3044]">
                <v:stroke startarrow="block" endarrow="block"/>
                <w10:wrap anchorx="margin"/>
              </v:shape>
            </w:pict>
          </mc:Fallback>
        </mc:AlternateContent>
      </w:r>
      <w:r w:rsidR="00C757F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6AC213" wp14:editId="72A412AA">
                <wp:simplePos x="0" y="0"/>
                <wp:positionH relativeFrom="margin">
                  <wp:posOffset>2209800</wp:posOffset>
                </wp:positionH>
                <wp:positionV relativeFrom="paragraph">
                  <wp:posOffset>1510030</wp:posOffset>
                </wp:positionV>
                <wp:extent cx="320040" cy="352425"/>
                <wp:effectExtent l="38100" t="38100" r="60960" b="4762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52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A9FC" id="Gerade Verbindung mit Pfeil 12" o:spid="_x0000_s1026" type="#_x0000_t32" style="position:absolute;margin-left:174pt;margin-top:118.9pt;width:25.2pt;height:27.7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" strokecolor="#4579b8 [3044]">
                <v:stroke startarrow="block" endarrow="block"/>
                <w10:wrap anchorx="margin"/>
              </v:shape>
            </w:pict>
          </mc:Fallback>
        </mc:AlternateContent>
      </w:r>
      <w:r w:rsidR="00A84D8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6089B2" wp14:editId="378F69B3">
                <wp:simplePos x="0" y="0"/>
                <wp:positionH relativeFrom="margin">
                  <wp:posOffset>4972050</wp:posOffset>
                </wp:positionH>
                <wp:positionV relativeFrom="paragraph">
                  <wp:posOffset>147955</wp:posOffset>
                </wp:positionV>
                <wp:extent cx="944880" cy="85725"/>
                <wp:effectExtent l="38100" t="57150" r="26670" b="8572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85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5C629" id="Gerade Verbindung mit Pfeil 13" o:spid="_x0000_s1026" type="#_x0000_t32" style="position:absolute;margin-left:391.5pt;margin-top:11.65pt;width:74.4pt;height:6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" strokecolor="#4579b8 [3044]">
                <v:stroke startarrow="block" endarrow="block"/>
                <w10:wrap anchorx="margin"/>
              </v:shape>
            </w:pict>
          </mc:Fallback>
        </mc:AlternateContent>
      </w:r>
      <w:r w:rsidR="00A84D8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74D851" wp14:editId="2E9B7378">
                <wp:simplePos x="0" y="0"/>
                <wp:positionH relativeFrom="margin">
                  <wp:posOffset>6054089</wp:posOffset>
                </wp:positionH>
                <wp:positionV relativeFrom="paragraph">
                  <wp:posOffset>557530</wp:posOffset>
                </wp:positionV>
                <wp:extent cx="118110" cy="170180"/>
                <wp:effectExtent l="38100" t="38100" r="53340" b="5842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" cy="170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B61B" id="Gerade Verbindung mit Pfeil 20" o:spid="_x0000_s1026" type="#_x0000_t32" style="position:absolute;margin-left:476.7pt;margin-top:43.9pt;width:9.3pt;height:13.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" strokecolor="#c0504d [3205]">
                <v:stroke startarrow="block" endarrow="block"/>
                <w10:wrap anchorx="margin"/>
              </v:shape>
            </w:pict>
          </mc:Fallback>
        </mc:AlternateContent>
      </w:r>
      <w:r w:rsidR="00A84D8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54EC48" wp14:editId="61F9726D">
                <wp:simplePos x="0" y="0"/>
                <wp:positionH relativeFrom="margin">
                  <wp:posOffset>3371849</wp:posOffset>
                </wp:positionH>
                <wp:positionV relativeFrom="paragraph">
                  <wp:posOffset>1500505</wp:posOffset>
                </wp:positionV>
                <wp:extent cx="146050" cy="114300"/>
                <wp:effectExtent l="38100" t="38100" r="63500" b="571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878FA" id="Gerade Verbindung mit Pfeil 9" o:spid="_x0000_s1026" type="#_x0000_t32" style="position:absolute;margin-left:265.5pt;margin-top:118.15pt;width:11.5pt;height:9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" strokecolor="#c0504d [3205]">
                <v:stroke startarrow="block" endarrow="block"/>
                <w10:wrap anchorx="margin"/>
              </v:shape>
            </w:pict>
          </mc:Fallback>
        </mc:AlternateContent>
      </w:r>
      <w:r w:rsidR="00A84D8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6CF2E1" wp14:editId="6AAE76B4">
                <wp:simplePos x="0" y="0"/>
                <wp:positionH relativeFrom="margin">
                  <wp:posOffset>4105275</wp:posOffset>
                </wp:positionH>
                <wp:positionV relativeFrom="paragraph">
                  <wp:posOffset>929005</wp:posOffset>
                </wp:positionV>
                <wp:extent cx="110490" cy="514350"/>
                <wp:effectExtent l="38100" t="38100" r="60960" b="571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0A405" id="Gerade Verbindung mit Pfeil 8" o:spid="_x0000_s1026" type="#_x0000_t32" style="position:absolute;margin-left:323.25pt;margin-top:73.15pt;width:8.7pt;height:40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" strokecolor="#4579b8 [3044]">
                <v:stroke startarrow="block" endarrow="block"/>
                <w10:wrap anchorx="margin"/>
              </v:shape>
            </w:pict>
          </mc:Fallback>
        </mc:AlternateContent>
      </w:r>
      <w:r w:rsidR="00D91F18">
        <w:tab/>
      </w:r>
      <w:r w:rsidR="00D91F18">
        <w:tab/>
      </w:r>
    </w:p>
    <w:p w:rsidR="006F1872" w:rsidRDefault="006F1872">
      <w:r>
        <w:tab/>
      </w:r>
      <w:r>
        <w:tab/>
      </w:r>
    </w:p>
    <w:sectPr w:rsidR="006F1872" w:rsidSect="00FB0A5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DD1" w:rsidRDefault="00B11DD1" w:rsidP="00B11DD1">
      <w:pPr>
        <w:spacing w:after="0" w:line="240" w:lineRule="auto"/>
      </w:pPr>
      <w:r>
        <w:separator/>
      </w:r>
    </w:p>
  </w:endnote>
  <w:endnote w:type="continuationSeparator" w:id="0">
    <w:p w:rsidR="00B11DD1" w:rsidRDefault="00B11DD1" w:rsidP="00B1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DD1" w:rsidRDefault="00B11DD1" w:rsidP="00B11DD1">
      <w:pPr>
        <w:spacing w:after="0" w:line="240" w:lineRule="auto"/>
      </w:pPr>
      <w:r>
        <w:separator/>
      </w:r>
    </w:p>
  </w:footnote>
  <w:footnote w:type="continuationSeparator" w:id="0">
    <w:p w:rsidR="00B11DD1" w:rsidRDefault="00B11DD1" w:rsidP="00B11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FFF" w:rsidRPr="00B11DD1" w:rsidRDefault="00B11DD1">
    <w:pPr>
      <w:pStyle w:val="Kopfzeile"/>
      <w:rPr>
        <w:sz w:val="32"/>
      </w:rPr>
    </w:pPr>
    <w:r w:rsidRPr="00B11DD1">
      <w:rPr>
        <w:sz w:val="32"/>
      </w:rPr>
      <w:t>Blockdiagramm CAM WLAN</w:t>
    </w:r>
    <w:r w:rsidR="00751FFF">
      <w:rPr>
        <w:sz w:val="32"/>
      </w:rPr>
      <w:t xml:space="preserve"> V3 </w:t>
    </w:r>
    <w:r w:rsidR="005F2561">
      <w:rPr>
        <w:sz w:val="32"/>
      </w:rPr>
      <w:t>Controller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5B"/>
    <w:rsid w:val="0007610A"/>
    <w:rsid w:val="003125BF"/>
    <w:rsid w:val="005F2561"/>
    <w:rsid w:val="006F1872"/>
    <w:rsid w:val="006F300F"/>
    <w:rsid w:val="00751FFF"/>
    <w:rsid w:val="00A03420"/>
    <w:rsid w:val="00A84D8D"/>
    <w:rsid w:val="00B11DD1"/>
    <w:rsid w:val="00C757FB"/>
    <w:rsid w:val="00D91F18"/>
    <w:rsid w:val="00E94A52"/>
    <w:rsid w:val="00F1172D"/>
    <w:rsid w:val="00FB0A5B"/>
    <w:rsid w:val="00FD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78802"/>
  <w15:chartTrackingRefBased/>
  <w15:docId w15:val="{CAC0E286-8E70-4196-BC30-DC590564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B0A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11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1DD1"/>
  </w:style>
  <w:style w:type="paragraph" w:styleId="Fuzeile">
    <w:name w:val="footer"/>
    <w:basedOn w:val="Standard"/>
    <w:link w:val="FuzeileZchn"/>
    <w:uiPriority w:val="99"/>
    <w:unhideWhenUsed/>
    <w:rsid w:val="00B11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1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DDEA0-1EA1-49FE-9218-9504173B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2AD62632.dotm</Template>
  <TotalTime>0</TotalTime>
  <Pages>1</Pages>
  <Words>19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Deubelbeiss Melvin</dc:creator>
  <cp:keywords/>
  <dc:description/>
  <cp:lastModifiedBy>Deubelbeiss Melvin</cp:lastModifiedBy>
  <cp:revision>8</cp:revision>
  <dcterms:created xsi:type="dcterms:W3CDTF">2019-09-27T06:03:00Z</dcterms:created>
  <dcterms:modified xsi:type="dcterms:W3CDTF">2019-10-08T11:26:00Z</dcterms:modified>
</cp:coreProperties>
</file>