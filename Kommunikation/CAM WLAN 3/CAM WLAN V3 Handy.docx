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D6" w:rsidRPr="001275D5" w:rsidRDefault="004E60D6" w:rsidP="004E60D6">
      <w:pPr>
        <w:jc w:val="center"/>
        <w:rPr>
          <w:sz w:val="32"/>
        </w:rPr>
      </w:pPr>
      <w:r w:rsidRPr="001275D5">
        <w:rPr>
          <w:sz w:val="32"/>
        </w:rPr>
        <w:t xml:space="preserve">CAM </w:t>
      </w:r>
      <w:r>
        <w:rPr>
          <w:sz w:val="32"/>
        </w:rPr>
        <w:t>WLAN</w:t>
      </w:r>
      <w:r w:rsidR="009C717D">
        <w:rPr>
          <w:sz w:val="32"/>
        </w:rPr>
        <w:t xml:space="preserve"> V3</w:t>
      </w:r>
      <w:r w:rsidR="007D7896">
        <w:rPr>
          <w:sz w:val="32"/>
        </w:rPr>
        <w:t xml:space="preserve"> Handy</w:t>
      </w:r>
    </w:p>
    <w:p w:rsidR="004E60D6" w:rsidRDefault="004E60D6" w:rsidP="004E60D6"/>
    <w:p w:rsidR="004E60D6" w:rsidRDefault="007D7896" w:rsidP="004E60D6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5EC48A" wp14:editId="13A6879A">
                <wp:simplePos x="0" y="0"/>
                <wp:positionH relativeFrom="margin">
                  <wp:align>right</wp:align>
                </wp:positionH>
                <wp:positionV relativeFrom="paragraph">
                  <wp:posOffset>2240280</wp:posOffset>
                </wp:positionV>
                <wp:extent cx="2360930" cy="1404620"/>
                <wp:effectExtent l="0" t="0" r="12700" b="1460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B7EE3">
                              <w:rPr>
                                <w:sz w:val="32"/>
                              </w:rPr>
                              <w:t>Auto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Steuert das Auto</w:t>
                            </w:r>
                          </w:p>
                          <w:p w:rsidR="004E60D6" w:rsidRPr="00B40A1A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color w:val="1F497D" w:themeColor="text2"/>
                              </w:rPr>
                            </w:pPr>
                            <w:r>
                              <w:t xml:space="preserve">Schickt Status zum </w:t>
                            </w:r>
                            <w:r w:rsidR="007D7896">
                              <w:t xml:space="preserve">HM18 </w:t>
                            </w:r>
                            <w:r w:rsidR="007D7896" w:rsidRPr="007D7896">
                              <w:rPr>
                                <w:color w:val="1F497D" w:themeColor="text2"/>
                              </w:rPr>
                              <w:t>(</w:t>
                            </w:r>
                            <w:r w:rsidRPr="00B40A1A">
                              <w:rPr>
                                <w:color w:val="1F497D" w:themeColor="text2"/>
                              </w:rPr>
                              <w:t>Master ESP</w:t>
                            </w:r>
                            <w:r w:rsidR="007D7896">
                              <w:rPr>
                                <w:color w:val="1F497D" w:themeColor="text2"/>
                              </w:rPr>
                              <w:t>)</w:t>
                            </w:r>
                            <w:r w:rsidR="009C717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Bekommt Infos von:</w:t>
                            </w:r>
                          </w:p>
                          <w:p w:rsidR="004E60D6" w:rsidRDefault="007D789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7D7896">
                              <w:t>HM18</w:t>
                            </w:r>
                            <w:r w:rsidR="004E60D6" w:rsidRPr="007D7896">
                              <w:t xml:space="preserve"> </w:t>
                            </w:r>
                            <w:r w:rsidR="004E60D6">
                              <w:t>(</w:t>
                            </w:r>
                            <w:r w:rsidR="009C717D">
                              <w:t xml:space="preserve">UART, </w:t>
                            </w:r>
                            <w:r w:rsidRPr="007D7896">
                              <w:rPr>
                                <w:color w:val="1F497D" w:themeColor="text2"/>
                              </w:rPr>
                              <w:t>Master ESP</w:t>
                            </w:r>
                            <w:r w:rsidR="004E60D6">
                              <w:t>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B40A1A">
                              <w:rPr>
                                <w:color w:val="F79646" w:themeColor="accent6"/>
                              </w:rPr>
                              <w:t xml:space="preserve">ESP-CAM </w:t>
                            </w:r>
                            <w:r>
                              <w:t>(</w:t>
                            </w:r>
                            <w:r w:rsidR="009C717D">
                              <w:t>WLAN</w:t>
                            </w:r>
                            <w:r>
                              <w:t>)</w:t>
                            </w:r>
                          </w:p>
                          <w:p w:rsidR="009C717D" w:rsidRPr="009C717D" w:rsidRDefault="009C717D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C717D">
                              <w:rPr>
                                <w:color w:val="9BBB59" w:themeColor="accent3"/>
                              </w:rPr>
                              <w:t xml:space="preserve">Handy </w:t>
                            </w:r>
                            <w:r w:rsidRPr="009C717D">
                              <w:rPr>
                                <w:color w:val="000000" w:themeColor="text1"/>
                              </w:rPr>
                              <w:t>(WLAN)</w:t>
                            </w:r>
                          </w:p>
                          <w:p w:rsidR="004E60D6" w:rsidRPr="000B7EE3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Sensoren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5EC48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176.4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" fillcolor="#c0504d [3205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0B7EE3">
                        <w:rPr>
                          <w:sz w:val="32"/>
                        </w:rPr>
                        <w:t>Auto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Steuert das Auto</w:t>
                      </w:r>
                    </w:p>
                    <w:p w:rsidR="004E60D6" w:rsidRPr="00B40A1A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color w:val="1F497D" w:themeColor="text2"/>
                        </w:rPr>
                      </w:pPr>
                      <w:r>
                        <w:t xml:space="preserve">Schickt Status zum </w:t>
                      </w:r>
                      <w:r w:rsidR="007D7896">
                        <w:t xml:space="preserve">HM18 </w:t>
                      </w:r>
                      <w:r w:rsidR="007D7896" w:rsidRPr="007D7896">
                        <w:rPr>
                          <w:color w:val="1F497D" w:themeColor="text2"/>
                        </w:rPr>
                        <w:t>(</w:t>
                      </w:r>
                      <w:r w:rsidRPr="00B40A1A">
                        <w:rPr>
                          <w:color w:val="1F497D" w:themeColor="text2"/>
                        </w:rPr>
                        <w:t>Master ESP</w:t>
                      </w:r>
                      <w:r w:rsidR="007D7896">
                        <w:rPr>
                          <w:color w:val="1F497D" w:themeColor="text2"/>
                        </w:rPr>
                        <w:t>)</w:t>
                      </w:r>
                      <w:r w:rsidR="009C717D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Bekommt Infos von:</w:t>
                      </w:r>
                    </w:p>
                    <w:p w:rsidR="004E60D6" w:rsidRDefault="007D789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7D7896">
                        <w:t>HM18</w:t>
                      </w:r>
                      <w:r w:rsidR="004E60D6" w:rsidRPr="007D7896">
                        <w:t xml:space="preserve"> </w:t>
                      </w:r>
                      <w:r w:rsidR="004E60D6">
                        <w:t>(</w:t>
                      </w:r>
                      <w:r w:rsidR="009C717D">
                        <w:t xml:space="preserve">UART, </w:t>
                      </w:r>
                      <w:r w:rsidRPr="007D7896">
                        <w:rPr>
                          <w:color w:val="1F497D" w:themeColor="text2"/>
                        </w:rPr>
                        <w:t>Master ESP</w:t>
                      </w:r>
                      <w:r w:rsidR="004E60D6">
                        <w:t>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B40A1A">
                        <w:rPr>
                          <w:color w:val="F79646" w:themeColor="accent6"/>
                        </w:rPr>
                        <w:t xml:space="preserve">ESP-CAM </w:t>
                      </w:r>
                      <w:r>
                        <w:t>(</w:t>
                      </w:r>
                      <w:r w:rsidR="009C717D">
                        <w:t>WLAN</w:t>
                      </w:r>
                      <w:r>
                        <w:t>)</w:t>
                      </w:r>
                    </w:p>
                    <w:p w:rsidR="009C717D" w:rsidRPr="009C717D" w:rsidRDefault="009C717D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9C717D">
                        <w:rPr>
                          <w:color w:val="9BBB59" w:themeColor="accent3"/>
                        </w:rPr>
                        <w:t xml:space="preserve">Handy </w:t>
                      </w:r>
                      <w:r w:rsidRPr="009C717D">
                        <w:rPr>
                          <w:color w:val="000000" w:themeColor="text1"/>
                        </w:rPr>
                        <w:t>(WLAN)</w:t>
                      </w:r>
                    </w:p>
                    <w:p w:rsidR="004E60D6" w:rsidRPr="000B7EE3" w:rsidRDefault="004E60D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Sensoren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2571E2" wp14:editId="7B8EA4CB">
                <wp:simplePos x="0" y="0"/>
                <wp:positionH relativeFrom="margin">
                  <wp:align>left</wp:align>
                </wp:positionH>
                <wp:positionV relativeFrom="paragraph">
                  <wp:posOffset>1241425</wp:posOffset>
                </wp:positionV>
                <wp:extent cx="2360930" cy="1404620"/>
                <wp:effectExtent l="0" t="0" r="12700" b="1333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454C9">
                              <w:rPr>
                                <w:sz w:val="32"/>
                              </w:rPr>
                              <w:t>Master Handy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Verbindet sich mit </w:t>
                            </w:r>
                            <w:r w:rsidRPr="00684AC1">
                              <w:rPr>
                                <w:color w:val="4F81BD" w:themeColor="accent1"/>
                              </w:rPr>
                              <w:t xml:space="preserve">WLAN </w:t>
                            </w:r>
                            <w:r w:rsidR="00362F9E" w:rsidRPr="00684AC1">
                              <w:rPr>
                                <w:color w:val="4F81BD" w:themeColor="accent1"/>
                              </w:rPr>
                              <w:t>ESP</w:t>
                            </w:r>
                            <w:r w:rsidRPr="00362F9E">
                              <w:rPr>
                                <w:color w:val="1F497D" w:themeColor="text2"/>
                              </w:rPr>
                              <w:t xml:space="preserve"> </w:t>
                            </w:r>
                            <w:r>
                              <w:t>(QR-Code)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Schickt </w:t>
                            </w:r>
                            <w:r w:rsidR="00717982">
                              <w:t xml:space="preserve">über </w:t>
                            </w:r>
                            <w:r w:rsidR="00717982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  <w:r w:rsidRPr="00684AC1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t xml:space="preserve">Infos für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Bekommt Infos von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 xml:space="preserve">über </w:t>
                            </w:r>
                            <w:r w:rsidR="00362F9E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571E2" id="_x0000_s1027" type="#_x0000_t202" style="position:absolute;margin-left:0;margin-top:97.7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" fillcolor="#8064a2 [3207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D454C9">
                        <w:rPr>
                          <w:sz w:val="32"/>
                        </w:rPr>
                        <w:t>Master Handy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Verbindet sich mit </w:t>
                      </w:r>
                      <w:r w:rsidRPr="00684AC1">
                        <w:rPr>
                          <w:color w:val="4F81BD" w:themeColor="accent1"/>
                        </w:rPr>
                        <w:t xml:space="preserve">WLAN </w:t>
                      </w:r>
                      <w:r w:rsidR="00362F9E" w:rsidRPr="00684AC1">
                        <w:rPr>
                          <w:color w:val="4F81BD" w:themeColor="accent1"/>
                        </w:rPr>
                        <w:t>ESP</w:t>
                      </w:r>
                      <w:r w:rsidRPr="00362F9E">
                        <w:rPr>
                          <w:color w:val="1F497D" w:themeColor="text2"/>
                        </w:rPr>
                        <w:t xml:space="preserve"> </w:t>
                      </w:r>
                      <w:r>
                        <w:t>(QR-Code)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Schickt </w:t>
                      </w:r>
                      <w:r w:rsidR="00717982">
                        <w:t xml:space="preserve">über </w:t>
                      </w:r>
                      <w:r w:rsidR="00717982" w:rsidRPr="00684AC1">
                        <w:rPr>
                          <w:color w:val="4F81BD" w:themeColor="accent1"/>
                        </w:rPr>
                        <w:t>WLAN ESP</w:t>
                      </w:r>
                      <w:r w:rsidRPr="00684AC1">
                        <w:rPr>
                          <w:color w:val="4F81BD" w:themeColor="accent1"/>
                        </w:rPr>
                        <w:t xml:space="preserve"> </w:t>
                      </w:r>
                      <w:r>
                        <w:t xml:space="preserve">Infos für </w:t>
                      </w:r>
                      <w:r w:rsidRPr="00D454C9">
                        <w:rPr>
                          <w:color w:val="1F497D" w:themeColor="text2"/>
                        </w:rPr>
                        <w:t>Master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Bekommt Infos von </w:t>
                      </w:r>
                      <w:r w:rsidRPr="00D454C9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 xml:space="preserve">über </w:t>
                      </w:r>
                      <w:r w:rsidR="00362F9E" w:rsidRPr="00684AC1">
                        <w:rPr>
                          <w:color w:val="4F81BD" w:themeColor="accent1"/>
                        </w:rPr>
                        <w:t>WLAN ESP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2F9E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54FAB4" wp14:editId="1922A814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2360930" cy="2190115"/>
                <wp:effectExtent l="0" t="0" r="12700" b="1968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901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1275D5">
                              <w:rPr>
                                <w:color w:val="FFFFFF" w:themeColor="background1"/>
                                <w:sz w:val="32"/>
                              </w:rPr>
                              <w:t>Master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per BLE von </w:t>
                            </w:r>
                            <w:r w:rsidR="007D7896" w:rsidRPr="007D7896">
                              <w:t xml:space="preserve">HM18 </w:t>
                            </w:r>
                            <w:r w:rsidR="007D7896">
                              <w:rPr>
                                <w:color w:val="C0504D" w:themeColor="accent2"/>
                              </w:rPr>
                              <w:t>(von Auto ESP)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Schickt Infos per BLE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 xml:space="preserve">zu </w:t>
                            </w:r>
                            <w:r w:rsidR="007D7896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r w:rsidR="007D7896" w:rsidRPr="007D7896">
                              <w:t>HM</w:t>
                            </w:r>
                            <w:proofErr w:type="gramEnd"/>
                            <w:r w:rsidR="007D7896" w:rsidRPr="007D7896">
                              <w:t xml:space="preserve">18 </w:t>
                            </w:r>
                            <w:r w:rsidR="007D7896">
                              <w:rPr>
                                <w:color w:val="C0504D" w:themeColor="accent2"/>
                              </w:rPr>
                              <w:t>(zu A</w:t>
                            </w:r>
                            <w:r w:rsidRPr="005B7EBF">
                              <w:rPr>
                                <w:color w:val="C0504D" w:themeColor="accent2"/>
                              </w:rPr>
                              <w:t>uto ESP</w:t>
                            </w:r>
                            <w:r w:rsidR="007D7896">
                              <w:rPr>
                                <w:color w:val="C0504D" w:themeColor="accent2"/>
                              </w:rPr>
                              <w:t>)</w:t>
                            </w:r>
                          </w:p>
                          <w:p w:rsidR="004E60D6" w:rsidRPr="00684AC1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per </w:t>
                            </w:r>
                            <w:r w:rsidR="00684AC1">
                              <w:rPr>
                                <w:color w:val="FFFFFF" w:themeColor="background1"/>
                              </w:rPr>
                              <w:t>SPI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von </w:t>
                            </w:r>
                            <w:r w:rsidR="00684AC1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</w:p>
                          <w:p w:rsidR="004E60D6" w:rsidRPr="00684AC1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Schickt Infos per </w:t>
                            </w:r>
                            <w:r w:rsidR="009C717D">
                              <w:rPr>
                                <w:color w:val="FFFFFF" w:themeColor="background1"/>
                              </w:rPr>
                              <w:t>SPI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zu </w:t>
                            </w:r>
                            <w:r w:rsidR="00684AC1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FAB4" id="_x0000_s1028" type="#_x0000_t202" style="position:absolute;margin-left:134.7pt;margin-top:3.2pt;width:185.9pt;height:172.4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" fillcolor="#1f497d [3215]">
                <v:textbox>
                  <w:txbxContent>
                    <w:p w:rsidR="004E60D6" w:rsidRDefault="004E60D6" w:rsidP="004E60D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1275D5">
                        <w:rPr>
                          <w:color w:val="FFFFFF" w:themeColor="background1"/>
                          <w:sz w:val="32"/>
                        </w:rPr>
                        <w:t>Master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per BLE von </w:t>
                      </w:r>
                      <w:r w:rsidR="007D7896" w:rsidRPr="007D7896">
                        <w:t xml:space="preserve">HM18 </w:t>
                      </w:r>
                      <w:r w:rsidR="007D7896">
                        <w:rPr>
                          <w:color w:val="C0504D" w:themeColor="accent2"/>
                        </w:rPr>
                        <w:t>(von Auto ESP)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Schickt Infos per BLE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 xml:space="preserve">zu </w:t>
                      </w:r>
                      <w:r w:rsidR="007D7896">
                        <w:rPr>
                          <w:color w:val="C0504D" w:themeColor="accent2"/>
                        </w:rPr>
                        <w:t xml:space="preserve"> </w:t>
                      </w:r>
                      <w:r w:rsidR="007D7896" w:rsidRPr="007D7896">
                        <w:t>HM</w:t>
                      </w:r>
                      <w:proofErr w:type="gramEnd"/>
                      <w:r w:rsidR="007D7896" w:rsidRPr="007D7896">
                        <w:t xml:space="preserve">18 </w:t>
                      </w:r>
                      <w:r w:rsidR="007D7896">
                        <w:rPr>
                          <w:color w:val="C0504D" w:themeColor="accent2"/>
                        </w:rPr>
                        <w:t>(zu A</w:t>
                      </w:r>
                      <w:r w:rsidRPr="005B7EBF">
                        <w:rPr>
                          <w:color w:val="C0504D" w:themeColor="accent2"/>
                        </w:rPr>
                        <w:t>uto ESP</w:t>
                      </w:r>
                      <w:r w:rsidR="007D7896">
                        <w:rPr>
                          <w:color w:val="C0504D" w:themeColor="accent2"/>
                        </w:rPr>
                        <w:t>)</w:t>
                      </w:r>
                    </w:p>
                    <w:p w:rsidR="004E60D6" w:rsidRPr="00684AC1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4F81BD" w:themeColor="accent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per </w:t>
                      </w:r>
                      <w:r w:rsidR="00684AC1">
                        <w:rPr>
                          <w:color w:val="FFFFFF" w:themeColor="background1"/>
                        </w:rPr>
                        <w:t>SPI</w:t>
                      </w:r>
                      <w:r>
                        <w:rPr>
                          <w:color w:val="FFFFFF" w:themeColor="background1"/>
                        </w:rPr>
                        <w:t xml:space="preserve"> von </w:t>
                      </w:r>
                      <w:r w:rsidR="00684AC1" w:rsidRPr="00684AC1">
                        <w:rPr>
                          <w:color w:val="4F81BD" w:themeColor="accent1"/>
                        </w:rPr>
                        <w:t>WLAN ESP</w:t>
                      </w:r>
                    </w:p>
                    <w:p w:rsidR="004E60D6" w:rsidRPr="00684AC1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Schickt Infos per </w:t>
                      </w:r>
                      <w:r w:rsidR="009C717D">
                        <w:rPr>
                          <w:color w:val="FFFFFF" w:themeColor="background1"/>
                        </w:rPr>
                        <w:t>SPI</w:t>
                      </w:r>
                      <w:r>
                        <w:rPr>
                          <w:color w:val="FFFFFF" w:themeColor="background1"/>
                        </w:rPr>
                        <w:t xml:space="preserve"> zu </w:t>
                      </w:r>
                      <w:r w:rsidR="00684AC1" w:rsidRPr="00684AC1">
                        <w:rPr>
                          <w:color w:val="4F81BD" w:themeColor="accent1"/>
                        </w:rPr>
                        <w:t>WLAN ESP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2F9E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ACCB86" wp14:editId="5E08D6C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360930" cy="1404620"/>
                <wp:effectExtent l="0" t="0" r="12700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B7EBF">
                              <w:rPr>
                                <w:sz w:val="32"/>
                              </w:rPr>
                              <w:t>ESP-CAM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Website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Stream</w:t>
                            </w:r>
                          </w:p>
                          <w:p w:rsidR="004E60D6" w:rsidRPr="005B7EBF" w:rsidRDefault="004E60D6" w:rsidP="007D7896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Steuerung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CCB86" id="_x0000_s1029" type="#_x0000_t202" style="position:absolute;margin-left:0;margin-top: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" fillcolor="#f79646 [3209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5B7EBF">
                        <w:rPr>
                          <w:sz w:val="32"/>
                        </w:rPr>
                        <w:t>ESP-CAM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Website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Stream</w:t>
                      </w:r>
                    </w:p>
                    <w:p w:rsidR="004E60D6" w:rsidRPr="005B7EBF" w:rsidRDefault="004E60D6" w:rsidP="007D7896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Steuerung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172D" w:rsidRDefault="007D789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6285230</wp:posOffset>
                </wp:positionV>
                <wp:extent cx="2360930" cy="1485900"/>
                <wp:effectExtent l="0" t="0" r="12700" b="1905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896" w:rsidRPr="00F422A5" w:rsidRDefault="007D7896" w:rsidP="007D789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F422A5">
                              <w:rPr>
                                <w:color w:val="FFFFFF" w:themeColor="background1"/>
                                <w:sz w:val="28"/>
                              </w:rPr>
                              <w:t>HM18</w:t>
                            </w:r>
                          </w:p>
                          <w:p w:rsidR="007D7896" w:rsidRPr="00F422A5" w:rsidRDefault="007D7896" w:rsidP="007D7896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F422A5">
                              <w:rPr>
                                <w:color w:val="FFFFFF" w:themeColor="background1"/>
                              </w:rPr>
                              <w:t xml:space="preserve">Bekommt Infos von </w:t>
                            </w:r>
                            <w:r w:rsidRPr="00F422A5">
                              <w:rPr>
                                <w:color w:val="C0504D" w:themeColor="accent2"/>
                              </w:rPr>
                              <w:t>Auto ESP</w:t>
                            </w:r>
                            <w:r w:rsidRPr="00F422A5">
                              <w:rPr>
                                <w:color w:val="FFFFFF" w:themeColor="background1"/>
                              </w:rPr>
                              <w:t xml:space="preserve"> (UART) zu </w:t>
                            </w:r>
                            <w:r w:rsidRPr="00F422A5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 w:rsidRPr="00F422A5">
                              <w:rPr>
                                <w:color w:val="FFFFFF" w:themeColor="background1"/>
                              </w:rPr>
                              <w:t>(BLE)</w:t>
                            </w:r>
                          </w:p>
                          <w:p w:rsidR="007D7896" w:rsidRPr="00F422A5" w:rsidRDefault="007D7896" w:rsidP="007D7896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F422A5">
                              <w:rPr>
                                <w:color w:val="FFFFFF" w:themeColor="background1"/>
                              </w:rPr>
                              <w:t xml:space="preserve">Bekommt Infos von </w:t>
                            </w:r>
                            <w:r w:rsidRPr="00F422A5">
                              <w:rPr>
                                <w:color w:val="1F497D" w:themeColor="text2"/>
                              </w:rPr>
                              <w:t>Master ESP</w:t>
                            </w:r>
                            <w:r w:rsidRPr="00F422A5">
                              <w:rPr>
                                <w:color w:val="FFFFFF" w:themeColor="background1"/>
                              </w:rPr>
                              <w:t xml:space="preserve"> (BLE) zu </w:t>
                            </w:r>
                            <w:r w:rsidRPr="00F422A5">
                              <w:rPr>
                                <w:color w:val="C0504D" w:themeColor="accent2"/>
                              </w:rPr>
                              <w:t xml:space="preserve">Auto ESP </w:t>
                            </w:r>
                            <w:r w:rsidRPr="00F422A5">
                              <w:rPr>
                                <w:color w:val="FFFFFF" w:themeColor="background1"/>
                              </w:rPr>
                              <w:t>(UART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494.9pt;width:185.9pt;height:117pt;z-index:25166848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" fillcolor="black [3213]">
                <v:textbox>
                  <w:txbxContent>
                    <w:p w:rsidR="007D7896" w:rsidRPr="00F422A5" w:rsidRDefault="007D7896" w:rsidP="007D7896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F422A5">
                        <w:rPr>
                          <w:color w:val="FFFFFF" w:themeColor="background1"/>
                          <w:sz w:val="28"/>
                        </w:rPr>
                        <w:t>HM18</w:t>
                      </w:r>
                    </w:p>
                    <w:p w:rsidR="007D7896" w:rsidRPr="00F422A5" w:rsidRDefault="007D7896" w:rsidP="007D7896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r w:rsidRPr="00F422A5">
                        <w:rPr>
                          <w:color w:val="FFFFFF" w:themeColor="background1"/>
                        </w:rPr>
                        <w:t xml:space="preserve">Bekommt Infos von </w:t>
                      </w:r>
                      <w:r w:rsidRPr="00F422A5">
                        <w:rPr>
                          <w:color w:val="C0504D" w:themeColor="accent2"/>
                        </w:rPr>
                        <w:t>Auto ESP</w:t>
                      </w:r>
                      <w:r w:rsidRPr="00F422A5">
                        <w:rPr>
                          <w:color w:val="FFFFFF" w:themeColor="background1"/>
                        </w:rPr>
                        <w:t xml:space="preserve"> (UART) zu </w:t>
                      </w:r>
                      <w:r w:rsidRPr="00F422A5">
                        <w:rPr>
                          <w:color w:val="1F497D" w:themeColor="text2"/>
                        </w:rPr>
                        <w:t xml:space="preserve">Master ESP </w:t>
                      </w:r>
                      <w:r w:rsidRPr="00F422A5">
                        <w:rPr>
                          <w:color w:val="FFFFFF" w:themeColor="background1"/>
                        </w:rPr>
                        <w:t>(BLE)</w:t>
                      </w:r>
                    </w:p>
                    <w:p w:rsidR="007D7896" w:rsidRPr="00F422A5" w:rsidRDefault="007D7896" w:rsidP="007D7896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r w:rsidRPr="00F422A5">
                        <w:rPr>
                          <w:color w:val="FFFFFF" w:themeColor="background1"/>
                        </w:rPr>
                        <w:t xml:space="preserve">Bekommt Infos von </w:t>
                      </w:r>
                      <w:r w:rsidRPr="00F422A5">
                        <w:rPr>
                          <w:color w:val="1F497D" w:themeColor="text2"/>
                        </w:rPr>
                        <w:t>Master ESP</w:t>
                      </w:r>
                      <w:r w:rsidRPr="00F422A5">
                        <w:rPr>
                          <w:color w:val="FFFFFF" w:themeColor="background1"/>
                        </w:rPr>
                        <w:t xml:space="preserve"> (BLE) zu </w:t>
                      </w:r>
                      <w:r w:rsidRPr="00F422A5">
                        <w:rPr>
                          <w:color w:val="C0504D" w:themeColor="accent2"/>
                        </w:rPr>
                        <w:t xml:space="preserve">Auto ESP </w:t>
                      </w:r>
                      <w:r w:rsidRPr="00F422A5">
                        <w:rPr>
                          <w:color w:val="FFFFFF" w:themeColor="background1"/>
                        </w:rPr>
                        <w:t>(UART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F84F03" wp14:editId="12FBFAE9">
                <wp:simplePos x="0" y="0"/>
                <wp:positionH relativeFrom="margin">
                  <wp:align>left</wp:align>
                </wp:positionH>
                <wp:positionV relativeFrom="paragraph">
                  <wp:posOffset>2738755</wp:posOffset>
                </wp:positionV>
                <wp:extent cx="2360930" cy="1404620"/>
                <wp:effectExtent l="0" t="0" r="12700" b="165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AC1" w:rsidRDefault="00684AC1" w:rsidP="00684A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WLAN</w:t>
                            </w:r>
                            <w:r w:rsidRPr="001275D5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ESP</w:t>
                            </w:r>
                          </w:p>
                          <w:p w:rsidR="00684AC1" w:rsidRDefault="00FA78A0" w:rsidP="00684AC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Hotspot</w:t>
                            </w:r>
                            <w:r w:rsidR="00684AC1">
                              <w:t xml:space="preserve"> für </w:t>
                            </w:r>
                            <w:r w:rsidR="00684AC1" w:rsidRPr="00684AC1">
                              <w:rPr>
                                <w:color w:val="8064A2" w:themeColor="accent4"/>
                              </w:rPr>
                              <w:t>Master Handy</w:t>
                            </w:r>
                            <w:r w:rsidR="00684AC1" w:rsidRPr="001275D5">
                              <w:rPr>
                                <w:color w:val="9BBB59" w:themeColor="accent3"/>
                              </w:rPr>
                              <w:t xml:space="preserve"> </w:t>
                            </w:r>
                            <w:r w:rsidR="00684AC1">
                              <w:t>Kommunikation (Master Webseite)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Master Webseite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Steuerung von </w:t>
                            </w:r>
                            <w:r w:rsidRPr="00D454C9">
                              <w:rPr>
                                <w:color w:val="8064A2" w:themeColor="accent4"/>
                              </w:rPr>
                              <w:t xml:space="preserve">Master Handy </w:t>
                            </w:r>
                            <w:r>
                              <w:t xml:space="preserve">zu </w:t>
                            </w:r>
                            <w:r w:rsidRPr="001275D5">
                              <w:rPr>
                                <w:color w:val="1F497D" w:themeColor="text2"/>
                              </w:rPr>
                              <w:t>Master ESP</w:t>
                            </w:r>
                            <w:r>
                              <w:t xml:space="preserve"> über WLAN ESP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Status von </w:t>
                            </w:r>
                            <w:r w:rsidRPr="001275D5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 xml:space="preserve">zu </w:t>
                            </w:r>
                            <w:r w:rsidRPr="00D454C9">
                              <w:rPr>
                                <w:color w:val="8064A2" w:themeColor="accent4"/>
                              </w:rPr>
                              <w:t>Master Handy</w:t>
                            </w:r>
                            <w:r>
                              <w:t xml:space="preserve"> über WLAN ESP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SPI zu </w:t>
                            </w:r>
                            <w:r w:rsidRPr="001275D5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Infos von Website</w:t>
                            </w:r>
                          </w:p>
                          <w:p w:rsidR="00684AC1" w:rsidRPr="001275D5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Infos für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84F03" id="_x0000_s1031" type="#_x0000_t202" style="position:absolute;margin-left:0;margin-top:215.65pt;width:185.9pt;height:110.6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" fillcolor="#4f81bd [3204]">
                <v:textbox style="mso-fit-shape-to-text:t">
                  <w:txbxContent>
                    <w:p w:rsidR="00684AC1" w:rsidRDefault="00684AC1" w:rsidP="00684AC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WLAN</w:t>
                      </w:r>
                      <w:r w:rsidRPr="001275D5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ESP</w:t>
                      </w:r>
                    </w:p>
                    <w:p w:rsidR="00684AC1" w:rsidRDefault="00FA78A0" w:rsidP="00684AC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Hotspot</w:t>
                      </w:r>
                      <w:r w:rsidR="00684AC1">
                        <w:t xml:space="preserve"> für </w:t>
                      </w:r>
                      <w:r w:rsidR="00684AC1" w:rsidRPr="00684AC1">
                        <w:rPr>
                          <w:color w:val="8064A2" w:themeColor="accent4"/>
                        </w:rPr>
                        <w:t>Master Handy</w:t>
                      </w:r>
                      <w:r w:rsidR="00684AC1" w:rsidRPr="001275D5">
                        <w:rPr>
                          <w:color w:val="9BBB59" w:themeColor="accent3"/>
                        </w:rPr>
                        <w:t xml:space="preserve"> </w:t>
                      </w:r>
                      <w:r w:rsidR="00684AC1">
                        <w:t>Kommunikation (Master Webseite)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Master Webseite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 xml:space="preserve">Steuerung von </w:t>
                      </w:r>
                      <w:r w:rsidRPr="00D454C9">
                        <w:rPr>
                          <w:color w:val="8064A2" w:themeColor="accent4"/>
                        </w:rPr>
                        <w:t xml:space="preserve">Master Handy </w:t>
                      </w:r>
                      <w:r>
                        <w:t xml:space="preserve">zu </w:t>
                      </w:r>
                      <w:r w:rsidRPr="001275D5">
                        <w:rPr>
                          <w:color w:val="1F497D" w:themeColor="text2"/>
                        </w:rPr>
                        <w:t>Master ESP</w:t>
                      </w:r>
                      <w:r>
                        <w:t xml:space="preserve"> über WLAN ESP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 xml:space="preserve">Status von </w:t>
                      </w:r>
                      <w:r w:rsidRPr="001275D5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 xml:space="preserve">zu </w:t>
                      </w:r>
                      <w:r w:rsidRPr="00D454C9">
                        <w:rPr>
                          <w:color w:val="8064A2" w:themeColor="accent4"/>
                        </w:rPr>
                        <w:t>Master Handy</w:t>
                      </w:r>
                      <w:r>
                        <w:t xml:space="preserve"> über WLAN ESP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SPI zu </w:t>
                      </w:r>
                      <w:r w:rsidRPr="001275D5">
                        <w:rPr>
                          <w:color w:val="1F497D" w:themeColor="text2"/>
                        </w:rPr>
                        <w:t>Master ESP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Infos von Website</w:t>
                      </w:r>
                    </w:p>
                    <w:p w:rsidR="00684AC1" w:rsidRPr="001275D5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Infos für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F9C750" wp14:editId="665FEEF3">
                <wp:simplePos x="0" y="0"/>
                <wp:positionH relativeFrom="margin">
                  <wp:align>right</wp:align>
                </wp:positionH>
                <wp:positionV relativeFrom="paragraph">
                  <wp:posOffset>4316730</wp:posOffset>
                </wp:positionV>
                <wp:extent cx="2360930" cy="1404620"/>
                <wp:effectExtent l="0" t="0" r="12700" b="1460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454C9">
                              <w:rPr>
                                <w:sz w:val="32"/>
                              </w:rPr>
                              <w:t>Handy</w:t>
                            </w:r>
                          </w:p>
                          <w:p w:rsidR="004E60D6" w:rsidRDefault="009C717D" w:rsidP="004E60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Verbindet sich mit WLAN</w:t>
                            </w:r>
                            <w:r w:rsidR="004E60D6">
                              <w:t xml:space="preserve"> (QR-Code)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Verbindet sich mit Website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Bekommt </w:t>
                            </w:r>
                            <w:proofErr w:type="spellStart"/>
                            <w:r>
                              <w:t>Kamerastream</w:t>
                            </w:r>
                            <w:proofErr w:type="spellEnd"/>
                          </w:p>
                          <w:p w:rsidR="004E60D6" w:rsidRDefault="009C717D" w:rsidP="004E60D6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Schickt Infos für das Auto</w:t>
                            </w:r>
                          </w:p>
                          <w:p w:rsidR="009C717D" w:rsidRPr="00D454C9" w:rsidRDefault="009C717D" w:rsidP="004E60D6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Bekommt Infos vom Auto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9C750" id="_x0000_s1032" type="#_x0000_t202" style="position:absolute;margin-left:134.7pt;margin-top:339.9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" fillcolor="#9bbb59 [3206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D454C9">
                        <w:rPr>
                          <w:sz w:val="32"/>
                        </w:rPr>
                        <w:t>Handy</w:t>
                      </w:r>
                    </w:p>
                    <w:p w:rsidR="004E60D6" w:rsidRDefault="009C717D" w:rsidP="004E60D6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Verbindet sich mit WLAN</w:t>
                      </w:r>
                      <w:r w:rsidR="004E60D6">
                        <w:t xml:space="preserve"> (QR-Code)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Verbindet sich mit Website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 xml:space="preserve">Bekommt </w:t>
                      </w:r>
                      <w:proofErr w:type="spellStart"/>
                      <w:r>
                        <w:t>Kamerastream</w:t>
                      </w:r>
                      <w:proofErr w:type="spellEnd"/>
                    </w:p>
                    <w:p w:rsidR="004E60D6" w:rsidRDefault="009C717D" w:rsidP="004E60D6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>Schickt Infos für das Auto</w:t>
                      </w:r>
                    </w:p>
                    <w:p w:rsidR="009C717D" w:rsidRPr="00D454C9" w:rsidRDefault="009C717D" w:rsidP="004E60D6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>Bekommt Infos vom Auto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49DE"/>
    <w:multiLevelType w:val="hybridMultilevel"/>
    <w:tmpl w:val="EFB8E8CA"/>
    <w:lvl w:ilvl="0" w:tplc="993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C"/>
    <w:multiLevelType w:val="hybridMultilevel"/>
    <w:tmpl w:val="67FE1B96"/>
    <w:lvl w:ilvl="0" w:tplc="5C383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03BC1"/>
    <w:multiLevelType w:val="hybridMultilevel"/>
    <w:tmpl w:val="14125BEA"/>
    <w:lvl w:ilvl="0" w:tplc="BF8E4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1EE3"/>
    <w:multiLevelType w:val="hybridMultilevel"/>
    <w:tmpl w:val="C540D678"/>
    <w:lvl w:ilvl="0" w:tplc="B290C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796D"/>
    <w:multiLevelType w:val="hybridMultilevel"/>
    <w:tmpl w:val="A4C0E098"/>
    <w:lvl w:ilvl="0" w:tplc="4016E1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E7649"/>
    <w:multiLevelType w:val="hybridMultilevel"/>
    <w:tmpl w:val="198A35E6"/>
    <w:lvl w:ilvl="0" w:tplc="8244F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F16F8"/>
    <w:multiLevelType w:val="hybridMultilevel"/>
    <w:tmpl w:val="EAE02AFE"/>
    <w:lvl w:ilvl="0" w:tplc="57F84F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D6"/>
    <w:rsid w:val="00362F9E"/>
    <w:rsid w:val="004E60D6"/>
    <w:rsid w:val="00684AC1"/>
    <w:rsid w:val="006F300F"/>
    <w:rsid w:val="00717982"/>
    <w:rsid w:val="007D7896"/>
    <w:rsid w:val="009C717D"/>
    <w:rsid w:val="00E94A52"/>
    <w:rsid w:val="00F1172D"/>
    <w:rsid w:val="00F422A5"/>
    <w:rsid w:val="00F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E497C"/>
  <w15:chartTrackingRefBased/>
  <w15:docId w15:val="{4F30E7BE-27D5-4C3B-8C11-68CFFB94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60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60D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467B8-6B74-463F-ABE5-BB93F35F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50756C20.dotm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Piqué Noah</dc:creator>
  <cp:keywords/>
  <dc:description/>
  <cp:lastModifiedBy>Deubelbeiss Melvin</cp:lastModifiedBy>
  <cp:revision>5</cp:revision>
  <cp:lastPrinted>2019-10-02T06:41:00Z</cp:lastPrinted>
  <dcterms:created xsi:type="dcterms:W3CDTF">2019-10-02T06:28:00Z</dcterms:created>
  <dcterms:modified xsi:type="dcterms:W3CDTF">2019-10-08T11:56:00Z</dcterms:modified>
</cp:coreProperties>
</file>