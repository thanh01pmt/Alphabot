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72D" w:rsidRDefault="00D91F18">
      <w:pPr>
        <w:rPr>
          <w:noProof/>
          <w:lang w:eastAsia="de-CH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163462" wp14:editId="17E46161">
                <wp:simplePos x="0" y="0"/>
                <wp:positionH relativeFrom="margin">
                  <wp:posOffset>4804986</wp:posOffset>
                </wp:positionH>
                <wp:positionV relativeFrom="paragraph">
                  <wp:posOffset>-567483</wp:posOffset>
                </wp:positionV>
                <wp:extent cx="1116330" cy="914400"/>
                <wp:effectExtent l="0" t="0" r="26670" b="1905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Master Handy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163462" id="Ellipse 24" o:spid="_x0000_s1026" style="position:absolute;margin-left:378.35pt;margin-top:-44.7pt;width:87.9pt;height:1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" fillcolor="#8064a2 [3207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Master Handy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0A5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F7CB79" wp14:editId="1A459795">
                <wp:simplePos x="0" y="0"/>
                <wp:positionH relativeFrom="margin">
                  <wp:posOffset>-10633</wp:posOffset>
                </wp:positionH>
                <wp:positionV relativeFrom="paragraph">
                  <wp:posOffset>439922</wp:posOffset>
                </wp:positionV>
                <wp:extent cx="616009" cy="45719"/>
                <wp:effectExtent l="38100" t="57150" r="31750" b="88265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00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36C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1" o:spid="_x0000_s1026" type="#_x0000_t32" style="position:absolute;margin-left:-.85pt;margin-top:34.65pt;width:48.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" strokecolor="#4f81bd [3204]">
                <v:stroke startarrow="block" endarrow="block"/>
                <w10:wrap anchorx="margin"/>
              </v:shape>
            </w:pict>
          </mc:Fallback>
        </mc:AlternateContent>
      </w:r>
      <w:r w:rsidR="00FB0A5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554A1" wp14:editId="6C4C88F7">
                <wp:simplePos x="0" y="0"/>
                <wp:positionH relativeFrom="margin">
                  <wp:posOffset>3774558</wp:posOffset>
                </wp:positionH>
                <wp:positionV relativeFrom="paragraph">
                  <wp:posOffset>2211573</wp:posOffset>
                </wp:positionV>
                <wp:extent cx="1116330" cy="914400"/>
                <wp:effectExtent l="0" t="0" r="2667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Master ESP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C554A1" id="Ellipse 2" o:spid="_x0000_s1027" style="position:absolute;margin-left:297.2pt;margin-top:174.15pt;width:87.9pt;height:1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" fillcolor="#1f497d [3215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Master ESP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B0A5B" w:rsidRDefault="00D91F18">
      <w:pPr>
        <w:rPr>
          <w:noProof/>
          <w:lang w:eastAsia="de-CH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5AF6A" wp14:editId="6A17460E">
                <wp:simplePos x="0" y="0"/>
                <wp:positionH relativeFrom="column">
                  <wp:posOffset>4529469</wp:posOffset>
                </wp:positionH>
                <wp:positionV relativeFrom="paragraph">
                  <wp:posOffset>48925</wp:posOffset>
                </wp:positionV>
                <wp:extent cx="510363" cy="669851"/>
                <wp:effectExtent l="38100" t="38100" r="61595" b="54610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363" cy="6698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7C3E4" id="Gerade Verbindung mit Pfeil 25" o:spid="_x0000_s1026" type="#_x0000_t32" style="position:absolute;margin-left:356.65pt;margin-top:3.85pt;width:40.2pt;height:52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" strokecolor="#8064a2 [3207]">
                <v:stroke startarrow="block" endarrow="block"/>
              </v:shape>
            </w:pict>
          </mc:Fallback>
        </mc:AlternateContent>
      </w:r>
      <w:r w:rsidR="00FB0A5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6089B2" wp14:editId="378F69B3">
                <wp:simplePos x="0" y="0"/>
                <wp:positionH relativeFrom="margin">
                  <wp:posOffset>-10633</wp:posOffset>
                </wp:positionH>
                <wp:positionV relativeFrom="paragraph">
                  <wp:posOffset>396757</wp:posOffset>
                </wp:positionV>
                <wp:extent cx="605702" cy="45719"/>
                <wp:effectExtent l="38100" t="57150" r="23495" b="8826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0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23D17" id="Gerade Verbindung mit Pfeil 4" o:spid="_x0000_s1026" type="#_x0000_t32" style="position:absolute;margin-left:-.85pt;margin-top:31.25pt;width:47.7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" strokecolor="#c0504d [3205]">
                <v:stroke startarrow="block" endarrow="block"/>
                <w10:wrap anchorx="margin"/>
              </v:shape>
            </w:pict>
          </mc:Fallback>
        </mc:AlternateContent>
      </w:r>
      <w:r w:rsidR="00FB0A5B">
        <w:rPr>
          <w:noProof/>
          <w:lang w:eastAsia="de-CH"/>
        </w:rPr>
        <w:tab/>
      </w:r>
      <w:r w:rsidR="00FB0A5B">
        <w:rPr>
          <w:noProof/>
          <w:lang w:eastAsia="de-CH"/>
        </w:rPr>
        <w:tab/>
        <w:t>BLE</w:t>
      </w:r>
    </w:p>
    <w:p w:rsidR="00FB0A5B" w:rsidRDefault="005F1981">
      <w:pPr>
        <w:rPr>
          <w:noProof/>
          <w:lang w:eastAsia="de-CH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FBBECF" wp14:editId="54D3B409">
                <wp:simplePos x="0" y="0"/>
                <wp:positionH relativeFrom="margin">
                  <wp:posOffset>5772150</wp:posOffset>
                </wp:positionH>
                <wp:positionV relativeFrom="paragraph">
                  <wp:posOffset>10795</wp:posOffset>
                </wp:positionV>
                <wp:extent cx="1116330" cy="914400"/>
                <wp:effectExtent l="0" t="0" r="26670" b="19050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D8D" w:rsidRDefault="00A84D8D" w:rsidP="00A84D8D">
                            <w:pPr>
                              <w:jc w:val="center"/>
                            </w:pPr>
                            <w:r>
                              <w:t>HM-18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FBBECF" id="Ellipse 30" o:spid="_x0000_s1028" style="position:absolute;margin-left:454.5pt;margin-top:.85pt;width:87.9pt;height:1in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" fillcolor="black [3213]" strokecolor="#243f60 [1604]" strokeweight="2pt">
                <v:textbox>
                  <w:txbxContent>
                    <w:p w:rsidR="00A84D8D" w:rsidRDefault="00A84D8D" w:rsidP="00A84D8D">
                      <w:pPr>
                        <w:jc w:val="center"/>
                      </w:pPr>
                      <w:r>
                        <w:t>HM-18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0A5B">
        <w:rPr>
          <w:noProof/>
          <w:lang w:eastAsia="de-CH"/>
        </w:rPr>
        <w:tab/>
      </w:r>
      <w:r w:rsidR="00FB0A5B">
        <w:rPr>
          <w:noProof/>
          <w:lang w:eastAsia="de-CH"/>
        </w:rPr>
        <w:tab/>
        <w:t>UART</w:t>
      </w:r>
    </w:p>
    <w:p w:rsidR="00FB0A5B" w:rsidRDefault="00D91F18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CC1F14" wp14:editId="7ED10493">
                <wp:simplePos x="0" y="0"/>
                <wp:positionH relativeFrom="margin">
                  <wp:posOffset>3607863</wp:posOffset>
                </wp:positionH>
                <wp:positionV relativeFrom="paragraph">
                  <wp:posOffset>11592</wp:posOffset>
                </wp:positionV>
                <wp:extent cx="1116330" cy="914400"/>
                <wp:effectExtent l="0" t="0" r="26670" b="1905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F18" w:rsidRDefault="00D91F18" w:rsidP="00D91F18">
                            <w:pPr>
                              <w:jc w:val="center"/>
                            </w:pPr>
                            <w:r>
                              <w:t>WLAN ESP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CC1F14" id="Ellipse 15" o:spid="_x0000_s1029" style="position:absolute;margin-left:284.1pt;margin-top:.9pt;width:87.9pt;height:1in;z-index:251716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" fillcolor="#4f81bd [3204]" strokecolor="#243f60 [1604]" strokeweight="2pt">
                <v:textbox>
                  <w:txbxContent>
                    <w:p w:rsidR="00D91F18" w:rsidRDefault="00D91F18" w:rsidP="00D91F18">
                      <w:pPr>
                        <w:jc w:val="center"/>
                      </w:pPr>
                      <w:r>
                        <w:t>WLAN ESP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0A5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56D02C" wp14:editId="7B7D2855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551328" cy="45719"/>
                <wp:effectExtent l="38100" t="57150" r="20320" b="88265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32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2395B" id="Gerade Verbindung mit Pfeil 23" o:spid="_x0000_s1026" type="#_x0000_t32" style="position:absolute;margin-left:0;margin-top:4.45pt;width:43.4pt;height:3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" strokecolor="#9bbb59 [3206]">
                <v:stroke startarrow="block" endarrow="block"/>
                <w10:wrap anchorx="margin"/>
              </v:shape>
            </w:pict>
          </mc:Fallback>
        </mc:AlternateContent>
      </w:r>
      <w:r w:rsidR="00FB0A5B">
        <w:tab/>
      </w:r>
      <w:r w:rsidR="00FB0A5B">
        <w:tab/>
        <w:t>Website1 (WLAN, auf ESP-CAM1)</w:t>
      </w:r>
    </w:p>
    <w:p w:rsidR="00FB0A5B" w:rsidRDefault="005F1981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412E15" wp14:editId="0C919B2C">
                <wp:simplePos x="0" y="0"/>
                <wp:positionH relativeFrom="column">
                  <wp:posOffset>2958723</wp:posOffset>
                </wp:positionH>
                <wp:positionV relativeFrom="paragraph">
                  <wp:posOffset>30266</wp:posOffset>
                </wp:positionV>
                <wp:extent cx="2590246" cy="1513295"/>
                <wp:effectExtent l="43180" t="13970" r="43815" b="5715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73261">
                          <a:off x="0" y="0"/>
                          <a:ext cx="2590246" cy="15132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0C283" id="Ellipse 38" o:spid="_x0000_s1026" style="position:absolute;margin-left:232.95pt;margin-top:2.4pt;width:203.95pt;height:119.15pt;rotation:-6582806fd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" filled="f" strokecolor="#9bbb59 [3206]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6089B2" wp14:editId="378F69B3">
                <wp:simplePos x="0" y="0"/>
                <wp:positionH relativeFrom="margin">
                  <wp:posOffset>4791076</wp:posOffset>
                </wp:positionH>
                <wp:positionV relativeFrom="paragraph">
                  <wp:posOffset>50800</wp:posOffset>
                </wp:positionV>
                <wp:extent cx="1009650" cy="952500"/>
                <wp:effectExtent l="38100" t="38100" r="57150" b="5715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952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43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3" o:spid="_x0000_s1026" type="#_x0000_t32" style="position:absolute;margin-left:377.25pt;margin-top:4pt;width:79.5pt;height: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" strokecolor="#4579b8 [3044]">
                <v:stroke startarrow="block" endarrow="block"/>
                <w10:wrap anchorx="margin"/>
              </v:shape>
            </w:pict>
          </mc:Fallback>
        </mc:AlternateContent>
      </w:r>
      <w:r w:rsidR="00FB0A5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766EB4" wp14:editId="6981D6B7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561754" cy="45719"/>
                <wp:effectExtent l="38100" t="57150" r="29210" b="88265"/>
                <wp:wrapNone/>
                <wp:docPr id="46" name="Gerade Verbindung mit Pfei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75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6FC3B" id="Gerade Verbindung mit Pfeil 46" o:spid="_x0000_s1026" type="#_x0000_t32" style="position:absolute;margin-left:0;margin-top:4.5pt;width:44.25pt;height:3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" strokecolor="#4bacc6 [3208]">
                <v:stroke startarrow="block" endarrow="block"/>
              </v:shape>
            </w:pict>
          </mc:Fallback>
        </mc:AlternateContent>
      </w:r>
      <w:r w:rsidR="00FB0A5B">
        <w:tab/>
      </w:r>
      <w:r w:rsidR="00FB0A5B">
        <w:tab/>
        <w:t>Website2 (WLAN, auf ESP-CAM2)</w:t>
      </w:r>
    </w:p>
    <w:p w:rsidR="00FB0A5B" w:rsidRDefault="005F1981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A22950" wp14:editId="6517B6CE">
                <wp:simplePos x="0" y="0"/>
                <wp:positionH relativeFrom="column">
                  <wp:posOffset>4361481</wp:posOffset>
                </wp:positionH>
                <wp:positionV relativeFrom="paragraph">
                  <wp:posOffset>56732</wp:posOffset>
                </wp:positionV>
                <wp:extent cx="4409669" cy="1663659"/>
                <wp:effectExtent l="96837" t="0" r="87948" b="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02134">
                          <a:off x="0" y="0"/>
                          <a:ext cx="4409669" cy="166365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8D509" id="Ellipse 11" o:spid="_x0000_s1026" style="position:absolute;margin-left:343.4pt;margin-top:4.45pt;width:347.2pt;height:131pt;rotation:5245211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" filled="f" strokecolor="#243f60 [1604]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74D851" wp14:editId="2E9B7378">
                <wp:simplePos x="0" y="0"/>
                <wp:positionH relativeFrom="margin">
                  <wp:posOffset>6417945</wp:posOffset>
                </wp:positionH>
                <wp:positionV relativeFrom="paragraph">
                  <wp:posOffset>13335</wp:posOffset>
                </wp:positionV>
                <wp:extent cx="45719" cy="266700"/>
                <wp:effectExtent l="57150" t="38100" r="69215" b="57150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1F206" id="Gerade Verbindung mit Pfeil 20" o:spid="_x0000_s1026" type="#_x0000_t32" style="position:absolute;margin-left:505.35pt;margin-top:1.05pt;width:3.6pt;height:21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" strokecolor="#c0504d [3205]">
                <v:stroke startarrow="block" endarrow="block"/>
                <w10:wrap anchorx="margin"/>
              </v:shape>
            </w:pict>
          </mc:Fallback>
        </mc:AlternateContent>
      </w:r>
      <w:r w:rsidR="00A84D8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9798B7" wp14:editId="34CA6F1C">
                <wp:simplePos x="0" y="0"/>
                <wp:positionH relativeFrom="margin">
                  <wp:align>left</wp:align>
                </wp:positionH>
                <wp:positionV relativeFrom="paragraph">
                  <wp:posOffset>70485</wp:posOffset>
                </wp:positionV>
                <wp:extent cx="583565" cy="52070"/>
                <wp:effectExtent l="38100" t="57150" r="26035" b="8128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565" cy="520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A1B01" id="Gerade Verbindung mit Pfeil 3" o:spid="_x0000_s1026" type="#_x0000_t32" style="position:absolute;margin-left:0;margin-top:5.55pt;width:45.95pt;height:4.1pt;flip:y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" strokecolor="#8064a2 [3207]">
                <v:stroke startarrow="block" endarrow="block"/>
                <w10:wrap anchorx="margin"/>
              </v:shape>
            </w:pict>
          </mc:Fallback>
        </mc:AlternateContent>
      </w:r>
      <w:r w:rsidR="00D91F1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4231758</wp:posOffset>
                </wp:positionH>
                <wp:positionV relativeFrom="paragraph">
                  <wp:posOffset>319686</wp:posOffset>
                </wp:positionV>
                <wp:extent cx="53163" cy="233916"/>
                <wp:effectExtent l="57150" t="38100" r="61595" b="5207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3" cy="2339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89C6C" id="Gerade Verbindung mit Pfeil 16" o:spid="_x0000_s1026" type="#_x0000_t32" style="position:absolute;margin-left:333.2pt;margin-top:25.15pt;width:4.2pt;height:18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" strokecolor="black [3213]">
                <v:stroke startarrow="block" endarrow="block"/>
              </v:shape>
            </w:pict>
          </mc:Fallback>
        </mc:AlternateContent>
      </w:r>
      <w:r w:rsidR="00FB0A5B">
        <w:tab/>
      </w:r>
      <w:r w:rsidR="00A84D8D">
        <w:tab/>
        <w:t>Master Website (WLAN)</w:t>
      </w:r>
    </w:p>
    <w:p w:rsidR="0007610A" w:rsidRDefault="00863F29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87B333" wp14:editId="43F2994C">
                <wp:simplePos x="0" y="0"/>
                <wp:positionH relativeFrom="column">
                  <wp:posOffset>314325</wp:posOffset>
                </wp:positionH>
                <wp:positionV relativeFrom="paragraph">
                  <wp:posOffset>284480</wp:posOffset>
                </wp:positionV>
                <wp:extent cx="409575" cy="347980"/>
                <wp:effectExtent l="0" t="0" r="28575" b="13970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479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C8CA9" id="Ellipse 41" o:spid="_x0000_s1026" style="position:absolute;margin-left:24.75pt;margin-top:22.4pt;width:32.25pt;height:27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" filled="f" strokecolor="#9bbb59 [3206]" strokeweight="2pt"/>
            </w:pict>
          </mc:Fallback>
        </mc:AlternateContent>
      </w:r>
      <w:r w:rsidR="005F198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9DE7DE" wp14:editId="5DD53385">
                <wp:simplePos x="0" y="0"/>
                <wp:positionH relativeFrom="margin">
                  <wp:posOffset>5866765</wp:posOffset>
                </wp:positionH>
                <wp:positionV relativeFrom="paragraph">
                  <wp:posOffset>11430</wp:posOffset>
                </wp:positionV>
                <wp:extent cx="1116330" cy="914400"/>
                <wp:effectExtent l="0" t="0" r="2667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Auto2 ESP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9DE7DE" id="Ellipse 1" o:spid="_x0000_s1030" style="position:absolute;margin-left:461.95pt;margin-top:.9pt;width:87.9pt;height:1in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" fillcolor="#c0504d [3205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Auto2 ESP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84D8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895AF8" wp14:editId="21739C76">
                <wp:simplePos x="0" y="0"/>
                <wp:positionH relativeFrom="margin">
                  <wp:posOffset>52705</wp:posOffset>
                </wp:positionH>
                <wp:positionV relativeFrom="paragraph">
                  <wp:posOffset>71755</wp:posOffset>
                </wp:positionV>
                <wp:extent cx="616688" cy="45719"/>
                <wp:effectExtent l="38100" t="57150" r="31115" b="88265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68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64D3B" id="Gerade Verbindung mit Pfeil 27" o:spid="_x0000_s1026" type="#_x0000_t32" style="position:absolute;margin-left:4.15pt;margin-top:5.65pt;width:48.55pt;height:3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" strokecolor="black [3213]">
                <v:stroke startarrow="block" endarrow="block"/>
                <w10:wrap anchorx="margin"/>
              </v:shape>
            </w:pict>
          </mc:Fallback>
        </mc:AlternateContent>
      </w:r>
      <w:r w:rsidR="0007610A">
        <w:tab/>
      </w:r>
      <w:r w:rsidR="0007610A">
        <w:tab/>
      </w:r>
      <w:r w:rsidR="00A84D8D">
        <w:t>SPI</w:t>
      </w:r>
    </w:p>
    <w:p w:rsidR="00863F29" w:rsidRDefault="005F1981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0F6A5A" wp14:editId="056FDCF6">
                <wp:simplePos x="0" y="0"/>
                <wp:positionH relativeFrom="margin">
                  <wp:posOffset>7305675</wp:posOffset>
                </wp:positionH>
                <wp:positionV relativeFrom="paragraph">
                  <wp:posOffset>1365884</wp:posOffset>
                </wp:positionV>
                <wp:extent cx="827405" cy="67945"/>
                <wp:effectExtent l="38100" t="57150" r="29845" b="84455"/>
                <wp:wrapNone/>
                <wp:docPr id="45" name="Gerade Verbindung mit Pfei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7405" cy="67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4E08A" id="Gerade Verbindung mit Pfeil 45" o:spid="_x0000_s1026" type="#_x0000_t32" style="position:absolute;margin-left:575.25pt;margin-top:107.55pt;width:65.15pt;height:5.3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" strokecolor="#4bacc6 [3208]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03E70" wp14:editId="675817F7">
                <wp:simplePos x="0" y="0"/>
                <wp:positionH relativeFrom="margin">
                  <wp:posOffset>8185785</wp:posOffset>
                </wp:positionH>
                <wp:positionV relativeFrom="paragraph">
                  <wp:posOffset>864235</wp:posOffset>
                </wp:positionV>
                <wp:extent cx="1116330" cy="914400"/>
                <wp:effectExtent l="0" t="0" r="26670" b="1905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Handy2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B03E70" id="Ellipse 26" o:spid="_x0000_s1031" style="position:absolute;margin-left:644.55pt;margin-top:68.05pt;width:87.9pt;height:1in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" fillcolor="#9bbb59 [3206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Handy2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95CB4B" wp14:editId="1EA4E17A">
                <wp:simplePos x="0" y="0"/>
                <wp:positionH relativeFrom="margin">
                  <wp:posOffset>6169660</wp:posOffset>
                </wp:positionH>
                <wp:positionV relativeFrom="paragraph">
                  <wp:posOffset>1016000</wp:posOffset>
                </wp:positionV>
                <wp:extent cx="1116330" cy="914400"/>
                <wp:effectExtent l="0" t="0" r="26670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ESP-CAM2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95CB4B" id="Ellipse 14" o:spid="_x0000_s1032" style="position:absolute;margin-left:485.8pt;margin-top:80pt;width:87.9pt;height:1in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" fillcolor="#f79646 [3209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ESP-CAM2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CB18F6" wp14:editId="27896265">
                <wp:simplePos x="0" y="0"/>
                <wp:positionH relativeFrom="margin">
                  <wp:posOffset>6505575</wp:posOffset>
                </wp:positionH>
                <wp:positionV relativeFrom="paragraph">
                  <wp:posOffset>652780</wp:posOffset>
                </wp:positionV>
                <wp:extent cx="45719" cy="333375"/>
                <wp:effectExtent l="38100" t="38100" r="69215" b="47625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FC1B4" id="Gerade Verbindung mit Pfeil 31" o:spid="_x0000_s1026" type="#_x0000_t32" style="position:absolute;margin-left:512.25pt;margin-top:51.4pt;width:3.6pt;height:26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" strokecolor="#4bacc6 [3208]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6CF2E1" wp14:editId="6AAE76B4">
                <wp:simplePos x="0" y="0"/>
                <wp:positionH relativeFrom="margin">
                  <wp:posOffset>4457699</wp:posOffset>
                </wp:positionH>
                <wp:positionV relativeFrom="paragraph">
                  <wp:posOffset>919480</wp:posOffset>
                </wp:positionV>
                <wp:extent cx="241935" cy="1066800"/>
                <wp:effectExtent l="57150" t="38100" r="62865" b="5715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935" cy="1066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13074" id="Gerade Verbindung mit Pfeil 8" o:spid="_x0000_s1026" type="#_x0000_t32" style="position:absolute;margin-left:351pt;margin-top:72.4pt;width:19.05pt;height:84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" strokecolor="#4579b8 [3044]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A22950" wp14:editId="6517B6CE">
                <wp:simplePos x="0" y="0"/>
                <wp:positionH relativeFrom="column">
                  <wp:posOffset>1456585</wp:posOffset>
                </wp:positionH>
                <wp:positionV relativeFrom="paragraph">
                  <wp:posOffset>925485</wp:posOffset>
                </wp:positionV>
                <wp:extent cx="4523229" cy="1462928"/>
                <wp:effectExtent l="0" t="723900" r="0" b="728345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6706">
                          <a:off x="0" y="0"/>
                          <a:ext cx="4523229" cy="146292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3CE9E" id="Ellipse 33" o:spid="_x0000_s1026" style="position:absolute;margin-left:114.7pt;margin-top:72.85pt;width:356.15pt;height:115.2pt;rotation:2322930fd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" filled="f" strokecolor="#243f60 [1604]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1041D8" wp14:editId="54BACBB7">
                <wp:simplePos x="0" y="0"/>
                <wp:positionH relativeFrom="margin">
                  <wp:posOffset>1885950</wp:posOffset>
                </wp:positionH>
                <wp:positionV relativeFrom="paragraph">
                  <wp:posOffset>1157605</wp:posOffset>
                </wp:positionV>
                <wp:extent cx="229870" cy="533400"/>
                <wp:effectExtent l="38100" t="38100" r="55880" b="5715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87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F2EC9" id="Gerade Verbindung mit Pfeil 10" o:spid="_x0000_s1026" type="#_x0000_t32" style="position:absolute;margin-left:148.5pt;margin-top:91.15pt;width:18.1pt;height:42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" strokecolor="#9bbb59 [3206]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998800" wp14:editId="2603321B">
                <wp:simplePos x="0" y="0"/>
                <wp:positionH relativeFrom="margin">
                  <wp:posOffset>1135380</wp:posOffset>
                </wp:positionH>
                <wp:positionV relativeFrom="paragraph">
                  <wp:posOffset>1708785</wp:posOffset>
                </wp:positionV>
                <wp:extent cx="1116330" cy="914400"/>
                <wp:effectExtent l="0" t="0" r="26670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Handy1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998800" id="Ellipse 7" o:spid="_x0000_s1033" style="position:absolute;margin-left:89.4pt;margin-top:134.55pt;width:87.9pt;height:1in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" fillcolor="#9bbb59 [3206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Handy1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21ACBE" wp14:editId="50ECC592">
                <wp:simplePos x="0" y="0"/>
                <wp:positionH relativeFrom="margin">
                  <wp:posOffset>1935480</wp:posOffset>
                </wp:positionH>
                <wp:positionV relativeFrom="paragraph">
                  <wp:posOffset>289560</wp:posOffset>
                </wp:positionV>
                <wp:extent cx="1116330" cy="914400"/>
                <wp:effectExtent l="0" t="0" r="26670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ESP-CAM1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21ACBE" id="Ellipse 6" o:spid="_x0000_s1034" style="position:absolute;margin-left:152.4pt;margin-top:22.8pt;width:87.9pt;height:1in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" fillcolor="#f79646 [3209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ESP-CAM1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EDE32E" wp14:editId="12311808">
                <wp:simplePos x="0" y="0"/>
                <wp:positionH relativeFrom="margin">
                  <wp:posOffset>2819400</wp:posOffset>
                </wp:positionH>
                <wp:positionV relativeFrom="paragraph">
                  <wp:posOffset>1138555</wp:posOffset>
                </wp:positionV>
                <wp:extent cx="257175" cy="266700"/>
                <wp:effectExtent l="38100" t="38100" r="66675" b="57150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69F20" id="Gerade Verbindung mit Pfeil 29" o:spid="_x0000_s1026" type="#_x0000_t32" style="position:absolute;margin-left:222pt;margin-top:89.65pt;width:20.25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" strokecolor="#9bbb59 [3206]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54EC48" wp14:editId="61F9726D">
                <wp:simplePos x="0" y="0"/>
                <wp:positionH relativeFrom="margin">
                  <wp:posOffset>4038599</wp:posOffset>
                </wp:positionH>
                <wp:positionV relativeFrom="paragraph">
                  <wp:posOffset>2062480</wp:posOffset>
                </wp:positionV>
                <wp:extent cx="257175" cy="228600"/>
                <wp:effectExtent l="38100" t="38100" r="66675" b="5715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47FAB" id="Gerade Verbindung mit Pfeil 9" o:spid="_x0000_s1026" type="#_x0000_t32" style="position:absolute;margin-left:318pt;margin-top:162.4pt;width:20.25pt;height:18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" strokecolor="#c0504d [3205]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395001" wp14:editId="2BBEFE5F">
                <wp:simplePos x="0" y="0"/>
                <wp:positionH relativeFrom="margin">
                  <wp:posOffset>4277995</wp:posOffset>
                </wp:positionH>
                <wp:positionV relativeFrom="paragraph">
                  <wp:posOffset>2024380</wp:posOffset>
                </wp:positionV>
                <wp:extent cx="1116330" cy="914400"/>
                <wp:effectExtent l="0" t="0" r="26670" b="1905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D8D" w:rsidRDefault="00A84D8D" w:rsidP="00A84D8D">
                            <w:pPr>
                              <w:jc w:val="center"/>
                            </w:pPr>
                            <w:r>
                              <w:t>HM-18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395001" id="Ellipse 28" o:spid="_x0000_s1035" style="position:absolute;margin-left:336.85pt;margin-top:159.4pt;width:87.9pt;height:1in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" fillcolor="black [3213]" strokecolor="#243f60 [1604]" strokeweight="2pt">
                <v:textbox>
                  <w:txbxContent>
                    <w:p w:rsidR="00A84D8D" w:rsidRDefault="00A84D8D" w:rsidP="00A84D8D">
                      <w:pPr>
                        <w:jc w:val="center"/>
                      </w:pPr>
                      <w:r>
                        <w:t>HM-18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0BFEE6" wp14:editId="3F3E86FC">
                <wp:simplePos x="0" y="0"/>
                <wp:positionH relativeFrom="margin">
                  <wp:posOffset>2993390</wp:posOffset>
                </wp:positionH>
                <wp:positionV relativeFrom="paragraph">
                  <wp:posOffset>1297940</wp:posOffset>
                </wp:positionV>
                <wp:extent cx="1116330" cy="914400"/>
                <wp:effectExtent l="0" t="0" r="26670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Auto1 ESP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0BFEE6" id="Ellipse 5" o:spid="_x0000_s1036" style="position:absolute;margin-left:235.7pt;margin-top:102.2pt;width:87.9pt;height:1in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" fillcolor="#c0504d [3205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Auto1 ESP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91F18">
        <w:tab/>
      </w:r>
      <w:r w:rsidR="00863F29">
        <w:tab/>
      </w:r>
      <w:proofErr w:type="spellStart"/>
      <w:r w:rsidR="00863F29">
        <w:t>Ev</w:t>
      </w:r>
      <w:proofErr w:type="spellEnd"/>
      <w:r w:rsidR="00863F29">
        <w:t xml:space="preserve"> nur Master ESP</w:t>
      </w:r>
    </w:p>
    <w:p w:rsidR="00863F29" w:rsidRDefault="00863F29">
      <w:bookmarkStart w:id="0" w:name="_GoBack"/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281ACC" wp14:editId="2398D183">
                <wp:simplePos x="0" y="0"/>
                <wp:positionH relativeFrom="margin">
                  <wp:posOffset>314325</wp:posOffset>
                </wp:positionH>
                <wp:positionV relativeFrom="paragraph">
                  <wp:posOffset>243840</wp:posOffset>
                </wp:positionV>
                <wp:extent cx="419100" cy="367030"/>
                <wp:effectExtent l="0" t="0" r="19050" b="13970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70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53095" id="Ellipse 42" o:spid="_x0000_s1026" style="position:absolute;margin-left:24.75pt;margin-top:19.2pt;width:33pt;height:28.9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" filled="f" strokecolor="#243f60 [1604]" strokeweight="2pt">
                <w10:wrap anchorx="margin"/>
              </v:oval>
            </w:pict>
          </mc:Fallback>
        </mc:AlternateContent>
      </w:r>
    </w:p>
    <w:bookmarkEnd w:id="0"/>
    <w:p w:rsidR="00D91F18" w:rsidRDefault="00863F29">
      <w:r>
        <w:tab/>
      </w:r>
      <w:r>
        <w:tab/>
        <w:t>Auto</w:t>
      </w:r>
      <w:r w:rsidR="00D91F18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D91F18" w:rsidSect="00FB0A5B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DD1" w:rsidRDefault="00B11DD1" w:rsidP="00B11DD1">
      <w:pPr>
        <w:spacing w:after="0" w:line="240" w:lineRule="auto"/>
      </w:pPr>
      <w:r>
        <w:separator/>
      </w:r>
    </w:p>
  </w:endnote>
  <w:endnote w:type="continuationSeparator" w:id="0">
    <w:p w:rsidR="00B11DD1" w:rsidRDefault="00B11DD1" w:rsidP="00B11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DD1" w:rsidRDefault="00B11DD1" w:rsidP="00B11DD1">
      <w:pPr>
        <w:spacing w:after="0" w:line="240" w:lineRule="auto"/>
      </w:pPr>
      <w:r>
        <w:separator/>
      </w:r>
    </w:p>
  </w:footnote>
  <w:footnote w:type="continuationSeparator" w:id="0">
    <w:p w:rsidR="00B11DD1" w:rsidRDefault="00B11DD1" w:rsidP="00B11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FFF" w:rsidRPr="00B11DD1" w:rsidRDefault="00B11DD1">
    <w:pPr>
      <w:pStyle w:val="Kopfzeile"/>
      <w:rPr>
        <w:sz w:val="32"/>
      </w:rPr>
    </w:pPr>
    <w:r w:rsidRPr="00B11DD1">
      <w:rPr>
        <w:sz w:val="32"/>
      </w:rPr>
      <w:t>Blockdiagramm CAM WLAN</w:t>
    </w:r>
    <w:r w:rsidR="00751FFF">
      <w:rPr>
        <w:sz w:val="32"/>
      </w:rPr>
      <w:t xml:space="preserve"> V3 Handy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5B"/>
    <w:rsid w:val="0007610A"/>
    <w:rsid w:val="003125BF"/>
    <w:rsid w:val="005F1981"/>
    <w:rsid w:val="006F300F"/>
    <w:rsid w:val="00751FFF"/>
    <w:rsid w:val="00863F29"/>
    <w:rsid w:val="00A03420"/>
    <w:rsid w:val="00A84D8D"/>
    <w:rsid w:val="00B11DD1"/>
    <w:rsid w:val="00D91F18"/>
    <w:rsid w:val="00E94A52"/>
    <w:rsid w:val="00F1172D"/>
    <w:rsid w:val="00FB0A5B"/>
    <w:rsid w:val="00FD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FD67E"/>
  <w15:chartTrackingRefBased/>
  <w15:docId w15:val="{CAC0E286-8E70-4196-BC30-DC590564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B0A5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11D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1DD1"/>
  </w:style>
  <w:style w:type="paragraph" w:styleId="Fuzeile">
    <w:name w:val="footer"/>
    <w:basedOn w:val="Standard"/>
    <w:link w:val="FuzeileZchn"/>
    <w:uiPriority w:val="99"/>
    <w:unhideWhenUsed/>
    <w:rsid w:val="00B11D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1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AC0DD-E101-4D28-849B-D27BDF762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2AD62632.dotm</Template>
  <TotalTime>0</TotalTime>
  <Pages>1</Pages>
  <Words>23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PSI - Paul Scherrer Institut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Deubelbeiss Melvin</dc:creator>
  <cp:keywords/>
  <dc:description/>
  <cp:lastModifiedBy>Deubelbeiss Melvin</cp:lastModifiedBy>
  <cp:revision>8</cp:revision>
  <dcterms:created xsi:type="dcterms:W3CDTF">2019-09-27T06:03:00Z</dcterms:created>
  <dcterms:modified xsi:type="dcterms:W3CDTF">2019-10-08T11:32:00Z</dcterms:modified>
</cp:coreProperties>
</file>