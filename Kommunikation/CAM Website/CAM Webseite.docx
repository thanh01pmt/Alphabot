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Pr="001275D5" w:rsidRDefault="001275D5" w:rsidP="001275D5">
      <w:pPr>
        <w:jc w:val="center"/>
        <w:rPr>
          <w:sz w:val="32"/>
        </w:rPr>
      </w:pPr>
      <w:r w:rsidRPr="001275D5">
        <w:rPr>
          <w:sz w:val="32"/>
        </w:rPr>
        <w:t>CAM Webseite</w:t>
      </w:r>
    </w:p>
    <w:p w:rsidR="001275D5" w:rsidRDefault="001275D5"/>
    <w:p w:rsidR="001275D5" w:rsidRDefault="00D454C9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5254611</wp:posOffset>
                </wp:positionV>
                <wp:extent cx="2360930" cy="1404620"/>
                <wp:effectExtent l="0" t="0" r="12700" b="2032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4C9" w:rsidRDefault="00D454C9" w:rsidP="00D454C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Handy</w:t>
                            </w:r>
                          </w:p>
                          <w:p w:rsidR="00D454C9" w:rsidRDefault="00D454C9" w:rsidP="00D454C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Verbindet sich mit </w:t>
                            </w:r>
                            <w:r w:rsidRPr="00C60CCE">
                              <w:rPr>
                                <w:color w:val="4F81BD" w:themeColor="accent1"/>
                              </w:rPr>
                              <w:t>WLAN Raspi</w:t>
                            </w:r>
                            <w:r w:rsidR="00C60CCE">
                              <w:t xml:space="preserve"> (QR-Code)</w:t>
                            </w:r>
                          </w:p>
                          <w:p w:rsidR="00C60CCE" w:rsidRDefault="00C60CCE" w:rsidP="00D454C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Verbindet sich mit </w:t>
                            </w:r>
                            <w:r w:rsidRPr="00C60CCE">
                              <w:rPr>
                                <w:color w:val="F79646" w:themeColor="accent6"/>
                              </w:rPr>
                              <w:t>ESP-CAM</w:t>
                            </w:r>
                            <w:r>
                              <w:t xml:space="preserve"> Website</w:t>
                            </w:r>
                          </w:p>
                          <w:p w:rsidR="00C60CCE" w:rsidRDefault="00C60CCE" w:rsidP="00C60CCE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Bekommt Kamerastream</w:t>
                            </w:r>
                          </w:p>
                          <w:p w:rsidR="00C60CCE" w:rsidRPr="00D454C9" w:rsidRDefault="00C60CCE" w:rsidP="00C60CCE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Schickt Infos zum </w:t>
                            </w:r>
                            <w:r w:rsidRPr="00C60CCE">
                              <w:rPr>
                                <w:color w:val="F79646" w:themeColor="accent6"/>
                              </w:rPr>
                              <w:t>ESP-CAM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413.75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" fillcolor="#9bbb59 [3206]">
                <v:textbox style="mso-fit-shape-to-text:t">
                  <w:txbxContent>
                    <w:p w:rsidR="00D454C9" w:rsidRDefault="00D454C9" w:rsidP="00D454C9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Handy</w:t>
                      </w:r>
                    </w:p>
                    <w:p w:rsidR="00D454C9" w:rsidRDefault="00D454C9" w:rsidP="00D454C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Verbindet sich mit </w:t>
                      </w:r>
                      <w:r w:rsidRPr="00C60CCE">
                        <w:rPr>
                          <w:color w:val="4F81BD" w:themeColor="accent1"/>
                        </w:rPr>
                        <w:t>WLAN Raspi</w:t>
                      </w:r>
                      <w:r w:rsidR="00C60CCE">
                        <w:t xml:space="preserve"> (QR-Code)</w:t>
                      </w:r>
                    </w:p>
                    <w:p w:rsidR="00C60CCE" w:rsidRDefault="00C60CCE" w:rsidP="00D454C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Verbindet sich mit </w:t>
                      </w:r>
                      <w:r w:rsidRPr="00C60CCE">
                        <w:rPr>
                          <w:color w:val="F79646" w:themeColor="accent6"/>
                        </w:rPr>
                        <w:t>ESP-CAM</w:t>
                      </w:r>
                      <w:r>
                        <w:t xml:space="preserve"> Website</w:t>
                      </w:r>
                    </w:p>
                    <w:p w:rsidR="00C60CCE" w:rsidRDefault="00C60CCE" w:rsidP="00C60CCE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>Bekommt Kamerastream</w:t>
                      </w:r>
                      <w:bookmarkStart w:id="1" w:name="_GoBack"/>
                      <w:bookmarkEnd w:id="1"/>
                    </w:p>
                    <w:p w:rsidR="00C60CCE" w:rsidRPr="00D454C9" w:rsidRDefault="00C60CCE" w:rsidP="00C60CCE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Schickt Infos zum </w:t>
                      </w:r>
                      <w:r w:rsidRPr="00C60CCE">
                        <w:rPr>
                          <w:color w:val="F79646" w:themeColor="accent6"/>
                        </w:rPr>
                        <w:t>ESP-CAM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2893724</wp:posOffset>
                </wp:positionV>
                <wp:extent cx="2360930" cy="1404620"/>
                <wp:effectExtent l="0" t="0" r="12700" b="2603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E3" w:rsidRDefault="000B7EE3" w:rsidP="000B7EE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B7EE3">
                              <w:rPr>
                                <w:sz w:val="32"/>
                              </w:rPr>
                              <w:t>Auto ESP</w:t>
                            </w:r>
                          </w:p>
                          <w:p w:rsidR="000B7EE3" w:rsidRDefault="00B40A1A" w:rsidP="000B7EE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Steuert das Auto</w:t>
                            </w:r>
                          </w:p>
                          <w:p w:rsidR="00B40A1A" w:rsidRPr="00B40A1A" w:rsidRDefault="00B40A1A" w:rsidP="000B7EE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1F497D" w:themeColor="text2"/>
                              </w:rPr>
                            </w:pPr>
                            <w:r>
                              <w:t xml:space="preserve">Schickt Status per BLE zum </w:t>
                            </w:r>
                            <w:r w:rsidRPr="00B40A1A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B40A1A" w:rsidRDefault="00B40A1A" w:rsidP="000B7EE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Bekommt Infos von:</w:t>
                            </w:r>
                          </w:p>
                          <w:p w:rsidR="00B40A1A" w:rsidRDefault="00B40A1A" w:rsidP="00B40A1A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>(BLE)</w:t>
                            </w:r>
                          </w:p>
                          <w:p w:rsidR="00B40A1A" w:rsidRDefault="00B40A1A" w:rsidP="00B40A1A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F79646" w:themeColor="accent6"/>
                              </w:rPr>
                              <w:t xml:space="preserve">ESP-CAM </w:t>
                            </w:r>
                            <w:r>
                              <w:t>(UART)</w:t>
                            </w:r>
                          </w:p>
                          <w:p w:rsidR="00B40A1A" w:rsidRPr="000B7EE3" w:rsidRDefault="00B40A1A" w:rsidP="00B40A1A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Sensoren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227.8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" fillcolor="#c0504d [3205]">
                <v:textbox style="mso-fit-shape-to-text:t">
                  <w:txbxContent>
                    <w:p w:rsidR="000B7EE3" w:rsidRDefault="000B7EE3" w:rsidP="000B7EE3">
                      <w:pPr>
                        <w:jc w:val="center"/>
                        <w:rPr>
                          <w:sz w:val="32"/>
                        </w:rPr>
                      </w:pPr>
                      <w:r w:rsidRPr="000B7EE3">
                        <w:rPr>
                          <w:sz w:val="32"/>
                        </w:rPr>
                        <w:t>Auto ESP</w:t>
                      </w:r>
                    </w:p>
                    <w:p w:rsidR="000B7EE3" w:rsidRDefault="00B40A1A" w:rsidP="000B7EE3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Steuert das Auto</w:t>
                      </w:r>
                    </w:p>
                    <w:p w:rsidR="00B40A1A" w:rsidRPr="00B40A1A" w:rsidRDefault="00B40A1A" w:rsidP="000B7EE3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1F497D" w:themeColor="text2"/>
                        </w:rPr>
                      </w:pPr>
                      <w:r>
                        <w:t xml:space="preserve">Schickt Status per BLE zum </w:t>
                      </w:r>
                      <w:r w:rsidRPr="00B40A1A">
                        <w:rPr>
                          <w:color w:val="1F497D" w:themeColor="text2"/>
                        </w:rPr>
                        <w:t>Master ESP</w:t>
                      </w:r>
                    </w:p>
                    <w:p w:rsidR="00B40A1A" w:rsidRDefault="00B40A1A" w:rsidP="000B7EE3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Bekommt Infos von:</w:t>
                      </w:r>
                    </w:p>
                    <w:p w:rsidR="00B40A1A" w:rsidRDefault="00B40A1A" w:rsidP="00B40A1A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>(BLE)</w:t>
                      </w:r>
                    </w:p>
                    <w:p w:rsidR="00B40A1A" w:rsidRDefault="00B40A1A" w:rsidP="00B40A1A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F79646" w:themeColor="accent6"/>
                        </w:rPr>
                        <w:t xml:space="preserve">ESP-CAM </w:t>
                      </w:r>
                      <w:r>
                        <w:t>(UART)</w:t>
                      </w:r>
                    </w:p>
                    <w:p w:rsidR="00B40A1A" w:rsidRPr="000B7EE3" w:rsidRDefault="00B40A1A" w:rsidP="00B40A1A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Sensoren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3872200</wp:posOffset>
                </wp:positionV>
                <wp:extent cx="2360930" cy="1404620"/>
                <wp:effectExtent l="0" t="0" r="12700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BF" w:rsidRDefault="005B7EBF" w:rsidP="005B7EB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7EBF">
                              <w:rPr>
                                <w:sz w:val="32"/>
                              </w:rPr>
                              <w:t>ESP-CAM</w:t>
                            </w:r>
                          </w:p>
                          <w:p w:rsidR="005B7EBF" w:rsidRDefault="000B7EE3" w:rsidP="000B7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Website</w:t>
                            </w:r>
                          </w:p>
                          <w:p w:rsidR="000B7EE3" w:rsidRDefault="000B7EE3" w:rsidP="000B7EE3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Stream</w:t>
                            </w:r>
                          </w:p>
                          <w:p w:rsidR="000B7EE3" w:rsidRDefault="000B7EE3" w:rsidP="000B7EE3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Steuerung</w:t>
                            </w:r>
                          </w:p>
                          <w:p w:rsidR="000B7EE3" w:rsidRDefault="000B7EE3" w:rsidP="000B7EE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UART zu </w:t>
                            </w:r>
                            <w:r w:rsidRPr="000B7EE3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0B7EE3" w:rsidRDefault="000B7EE3" w:rsidP="000B7EE3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Infos von Website</w:t>
                            </w:r>
                          </w:p>
                          <w:p w:rsidR="000B7EE3" w:rsidRPr="005B7EBF" w:rsidRDefault="000B7EE3" w:rsidP="000B7EE3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Infos für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04.9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" fillcolor="#f79646 [3209]">
                <v:textbox style="mso-fit-shape-to-text:t">
                  <w:txbxContent>
                    <w:p w:rsidR="005B7EBF" w:rsidRDefault="005B7EBF" w:rsidP="005B7EBF">
                      <w:pPr>
                        <w:jc w:val="center"/>
                        <w:rPr>
                          <w:sz w:val="32"/>
                        </w:rPr>
                      </w:pPr>
                      <w:r w:rsidRPr="005B7EBF">
                        <w:rPr>
                          <w:sz w:val="32"/>
                        </w:rPr>
                        <w:t>ESP-CAM</w:t>
                      </w:r>
                    </w:p>
                    <w:p w:rsidR="005B7EBF" w:rsidRDefault="000B7EE3" w:rsidP="000B7EE3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Website</w:t>
                      </w:r>
                    </w:p>
                    <w:p w:rsidR="000B7EE3" w:rsidRDefault="000B7EE3" w:rsidP="000B7EE3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Stream</w:t>
                      </w:r>
                    </w:p>
                    <w:p w:rsidR="000B7EE3" w:rsidRDefault="000B7EE3" w:rsidP="000B7EE3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Steuerung</w:t>
                      </w:r>
                    </w:p>
                    <w:p w:rsidR="000B7EE3" w:rsidRDefault="000B7EE3" w:rsidP="000B7EE3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UART zu </w:t>
                      </w:r>
                      <w:r w:rsidRPr="000B7EE3">
                        <w:rPr>
                          <w:color w:val="C0504D" w:themeColor="accent2"/>
                        </w:rPr>
                        <w:t>Auto ESP</w:t>
                      </w:r>
                    </w:p>
                    <w:p w:rsidR="000B7EE3" w:rsidRDefault="000B7EE3" w:rsidP="000B7EE3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Infos von Website</w:t>
                      </w:r>
                    </w:p>
                    <w:p w:rsidR="000B7EE3" w:rsidRPr="005B7EBF" w:rsidRDefault="000B7EE3" w:rsidP="000B7EE3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Infos für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5988257</wp:posOffset>
                </wp:positionV>
                <wp:extent cx="2360930" cy="1404620"/>
                <wp:effectExtent l="0" t="0" r="12700" b="1333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4C9" w:rsidRDefault="00D454C9" w:rsidP="00D454C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Master Handy</w:t>
                            </w:r>
                          </w:p>
                          <w:p w:rsidR="00D454C9" w:rsidRDefault="00D454C9" w:rsidP="00D454C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Verbindet sich mit </w:t>
                            </w:r>
                            <w:r w:rsidRPr="00D454C9">
                              <w:rPr>
                                <w:color w:val="4F81BD" w:themeColor="accent1"/>
                              </w:rPr>
                              <w:t>WLAN Raspi</w:t>
                            </w:r>
                            <w:r>
                              <w:t xml:space="preserve"> (QR-Code)</w:t>
                            </w:r>
                          </w:p>
                          <w:p w:rsidR="00D454C9" w:rsidRDefault="00D454C9" w:rsidP="00D454C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Schickt </w:t>
                            </w:r>
                            <w:r w:rsidRPr="00D454C9">
                              <w:rPr>
                                <w:color w:val="4F81BD" w:themeColor="accent1"/>
                              </w:rPr>
                              <w:t xml:space="preserve">WLAN Raspi </w:t>
                            </w:r>
                            <w:r>
                              <w:t xml:space="preserve">Infos für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D454C9" w:rsidRPr="00D454C9" w:rsidRDefault="00D454C9" w:rsidP="00D454C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Bekommt Infos von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über </w:t>
                            </w:r>
                            <w:r w:rsidRPr="00D454C9">
                              <w:rPr>
                                <w:color w:val="4F81BD" w:themeColor="accent1"/>
                              </w:rPr>
                              <w:t>WLAN Raspi</w:t>
                            </w:r>
                          </w:p>
                          <w:p w:rsidR="00D454C9" w:rsidRDefault="00D454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471.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" fillcolor="#8064a2 [3207]">
                <v:textbox style="mso-fit-shape-to-text:t">
                  <w:txbxContent>
                    <w:p w:rsidR="00D454C9" w:rsidRDefault="00D454C9" w:rsidP="00D454C9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Master Handy</w:t>
                      </w:r>
                    </w:p>
                    <w:p w:rsidR="00D454C9" w:rsidRDefault="00D454C9" w:rsidP="00D454C9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Verbindet sich mit </w:t>
                      </w:r>
                      <w:r w:rsidRPr="00D454C9">
                        <w:rPr>
                          <w:color w:val="4F81BD" w:themeColor="accent1"/>
                        </w:rPr>
                        <w:t>WLAN Raspi</w:t>
                      </w:r>
                      <w:r>
                        <w:t xml:space="preserve"> (QR-Code)</w:t>
                      </w:r>
                    </w:p>
                    <w:p w:rsidR="00D454C9" w:rsidRDefault="00D454C9" w:rsidP="00D454C9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Schickt </w:t>
                      </w:r>
                      <w:r w:rsidRPr="00D454C9">
                        <w:rPr>
                          <w:color w:val="4F81BD" w:themeColor="accent1"/>
                        </w:rPr>
                        <w:t xml:space="preserve">WLAN Raspi </w:t>
                      </w:r>
                      <w:r>
                        <w:t xml:space="preserve">Infos für </w:t>
                      </w:r>
                      <w:r w:rsidRPr="00D454C9">
                        <w:rPr>
                          <w:color w:val="1F497D" w:themeColor="text2"/>
                        </w:rPr>
                        <w:t>Master ESP</w:t>
                      </w:r>
                    </w:p>
                    <w:p w:rsidR="00D454C9" w:rsidRPr="00D454C9" w:rsidRDefault="00D454C9" w:rsidP="00D454C9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Bekommt Infos von </w:t>
                      </w:r>
                      <w:r w:rsidRPr="00D454C9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über </w:t>
                      </w:r>
                      <w:r w:rsidRPr="00D454C9">
                        <w:rPr>
                          <w:color w:val="4F81BD" w:themeColor="accent1"/>
                        </w:rPr>
                        <w:t>WLAN Raspi</w:t>
                      </w:r>
                    </w:p>
                    <w:p w:rsidR="00D454C9" w:rsidRDefault="00D454C9"/>
                  </w:txbxContent>
                </v:textbox>
                <w10:wrap type="square" anchorx="margin"/>
              </v:shape>
            </w:pict>
          </mc:Fallback>
        </mc:AlternateContent>
      </w:r>
      <w:r w:rsidR="005B7EBF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2360930" cy="1404620"/>
                <wp:effectExtent l="0" t="0" r="12700" b="209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5D5" w:rsidRDefault="001275D5" w:rsidP="001275D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275D5">
                              <w:rPr>
                                <w:color w:val="FFFFFF" w:themeColor="background1"/>
                                <w:sz w:val="32"/>
                              </w:rPr>
                              <w:t>Master ESP</w:t>
                            </w:r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BLE von 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BLE zu 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</w:t>
                            </w:r>
                            <w:r w:rsidR="005B7EBF">
                              <w:rPr>
                                <w:color w:val="FFFFFF" w:themeColor="background1"/>
                              </w:rPr>
                              <w:t>SPI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von </w:t>
                            </w:r>
                            <w:r w:rsidR="005B7EBF" w:rsidRPr="005B7EBF">
                              <w:rPr>
                                <w:color w:val="4F81BD" w:themeColor="accent1"/>
                              </w:rPr>
                              <w:t>WLAN Raspi</w:t>
                            </w:r>
                          </w:p>
                          <w:p w:rsidR="005B7EBF" w:rsidRPr="001275D5" w:rsidRDefault="005B7EBF" w:rsidP="001275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SPI zu </w:t>
                            </w:r>
                            <w:r w:rsidRPr="005B7EBF">
                              <w:rPr>
                                <w:color w:val="4F81BD" w:themeColor="accent1"/>
                              </w:rPr>
                              <w:t>WLAN Raspi</w:t>
                            </w:r>
                          </w:p>
                          <w:p w:rsidR="001275D5" w:rsidRDefault="001275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34.7pt;margin-top:3.4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" fillcolor="#1f497d [3215]">
                <v:textbox style="mso-fit-shape-to-text:t">
                  <w:txbxContent>
                    <w:p w:rsidR="001275D5" w:rsidRDefault="001275D5" w:rsidP="001275D5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1275D5">
                        <w:rPr>
                          <w:color w:val="FFFFFF" w:themeColor="background1"/>
                          <w:sz w:val="32"/>
                        </w:rPr>
                        <w:t>Master ESP</w:t>
                      </w:r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BLE von </w:t>
                      </w:r>
                      <w:r w:rsidRPr="005B7EBF">
                        <w:rPr>
                          <w:color w:val="C0504D" w:themeColor="accent2"/>
                        </w:rPr>
                        <w:t>Auto ESP</w:t>
                      </w:r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BLE zu </w:t>
                      </w:r>
                      <w:r w:rsidRPr="005B7EBF">
                        <w:rPr>
                          <w:color w:val="C0504D" w:themeColor="accent2"/>
                        </w:rPr>
                        <w:t>Auto ESP</w:t>
                      </w:r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</w:t>
                      </w:r>
                      <w:r w:rsidR="005B7EBF">
                        <w:rPr>
                          <w:color w:val="FFFFFF" w:themeColor="background1"/>
                        </w:rPr>
                        <w:t>SPI</w:t>
                      </w:r>
                      <w:r>
                        <w:rPr>
                          <w:color w:val="FFFFFF" w:themeColor="background1"/>
                        </w:rPr>
                        <w:t xml:space="preserve"> von </w:t>
                      </w:r>
                      <w:r w:rsidR="005B7EBF" w:rsidRPr="005B7EBF">
                        <w:rPr>
                          <w:color w:val="4F81BD" w:themeColor="accent1"/>
                        </w:rPr>
                        <w:t>WLAN Raspi</w:t>
                      </w:r>
                    </w:p>
                    <w:p w:rsidR="005B7EBF" w:rsidRPr="001275D5" w:rsidRDefault="005B7EBF" w:rsidP="001275D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SPI zu </w:t>
                      </w:r>
                      <w:r w:rsidRPr="005B7EBF">
                        <w:rPr>
                          <w:color w:val="4F81BD" w:themeColor="accent1"/>
                        </w:rPr>
                        <w:t>WLAN Raspi</w:t>
                      </w:r>
                    </w:p>
                    <w:p w:rsidR="001275D5" w:rsidRDefault="001275D5"/>
                  </w:txbxContent>
                </v:textbox>
                <w10:wrap type="square" anchorx="margin"/>
              </v:shape>
            </w:pict>
          </mc:Fallback>
        </mc:AlternateContent>
      </w:r>
      <w:r w:rsidR="005B7EBF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44480</wp:posOffset>
                </wp:positionV>
                <wp:extent cx="2360930" cy="1404620"/>
                <wp:effectExtent l="0" t="0" r="12700" b="222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5D5" w:rsidRDefault="001275D5" w:rsidP="001275D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WLAN</w:t>
                            </w:r>
                            <w:r w:rsidRPr="001275D5">
                              <w:rPr>
                                <w:sz w:val="28"/>
                              </w:rPr>
                              <w:t xml:space="preserve"> Raspi</w:t>
                            </w:r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Access Point für </w:t>
                            </w:r>
                            <w:r w:rsidRPr="001275D5">
                              <w:rPr>
                                <w:color w:val="9BBB59" w:themeColor="accent3"/>
                              </w:rPr>
                              <w:t xml:space="preserve">Handy </w:t>
                            </w:r>
                            <w:r>
                              <w:t xml:space="preserve">zu </w:t>
                            </w:r>
                            <w:r w:rsidRPr="001275D5">
                              <w:rPr>
                                <w:color w:val="F79646" w:themeColor="accent6"/>
                              </w:rPr>
                              <w:t xml:space="preserve">CAM </w:t>
                            </w:r>
                            <w:r w:rsidR="003F1739">
                              <w:t>Kommunikation (Webseite)</w:t>
                            </w:r>
                            <w:bookmarkStart w:id="0" w:name="_GoBack"/>
                            <w:bookmarkEnd w:id="0"/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Webseite</w:t>
                            </w:r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Steuerung von </w:t>
                            </w:r>
                            <w:r w:rsidR="00D454C9" w:rsidRPr="00D454C9">
                              <w:rPr>
                                <w:color w:val="8064A2" w:themeColor="accent4"/>
                              </w:rPr>
                              <w:t>Master Handy</w:t>
                            </w:r>
                            <w:r w:rsidRPr="00D454C9">
                              <w:rPr>
                                <w:color w:val="8064A2" w:themeColor="accent4"/>
                              </w:rPr>
                              <w:t xml:space="preserve"> </w:t>
                            </w:r>
                            <w:r>
                              <w:t xml:space="preserve">zu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  <w:r>
                              <w:t xml:space="preserve"> über WLAN Raspi</w:t>
                            </w:r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Status von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zu </w:t>
                            </w:r>
                            <w:r w:rsidR="00D454C9" w:rsidRPr="00D454C9">
                              <w:rPr>
                                <w:color w:val="8064A2" w:themeColor="accent4"/>
                              </w:rPr>
                              <w:t>Master Handy</w:t>
                            </w:r>
                            <w:r>
                              <w:t xml:space="preserve"> über WLAN Raspi</w:t>
                            </w:r>
                          </w:p>
                          <w:p w:rsidR="001275D5" w:rsidRDefault="005B7EBF" w:rsidP="001275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SPI</w:t>
                            </w:r>
                            <w:r w:rsidR="001275D5">
                              <w:t xml:space="preserve"> zu </w:t>
                            </w:r>
                            <w:r w:rsidR="001275D5"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1275D5" w:rsidRDefault="001275D5" w:rsidP="001275D5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von Website</w:t>
                            </w:r>
                          </w:p>
                          <w:p w:rsidR="001275D5" w:rsidRPr="001275D5" w:rsidRDefault="001275D5" w:rsidP="001275D5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für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3.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" fillcolor="#4f81bd [3204]">
                <v:textbox style="mso-fit-shape-to-text:t">
                  <w:txbxContent>
                    <w:p w:rsidR="001275D5" w:rsidRDefault="001275D5" w:rsidP="001275D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WLAN</w:t>
                      </w:r>
                      <w:r w:rsidRPr="001275D5">
                        <w:rPr>
                          <w:sz w:val="28"/>
                        </w:rPr>
                        <w:t xml:space="preserve"> Raspi</w:t>
                      </w:r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Access Point für </w:t>
                      </w:r>
                      <w:r w:rsidRPr="001275D5">
                        <w:rPr>
                          <w:color w:val="9BBB59" w:themeColor="accent3"/>
                        </w:rPr>
                        <w:t xml:space="preserve">Handy </w:t>
                      </w:r>
                      <w:r>
                        <w:t xml:space="preserve">zu </w:t>
                      </w:r>
                      <w:r w:rsidRPr="001275D5">
                        <w:rPr>
                          <w:color w:val="F79646" w:themeColor="accent6"/>
                        </w:rPr>
                        <w:t xml:space="preserve">CAM </w:t>
                      </w:r>
                      <w:r w:rsidR="003F1739">
                        <w:t>Kommunikation (Webseite)</w:t>
                      </w:r>
                      <w:bookmarkStart w:id="1" w:name="_GoBack"/>
                      <w:bookmarkEnd w:id="1"/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Master Webseite</w:t>
                      </w:r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Steuerung von </w:t>
                      </w:r>
                      <w:r w:rsidR="00D454C9" w:rsidRPr="00D454C9">
                        <w:rPr>
                          <w:color w:val="8064A2" w:themeColor="accent4"/>
                        </w:rPr>
                        <w:t>Master Handy</w:t>
                      </w:r>
                      <w:r w:rsidRPr="00D454C9">
                        <w:rPr>
                          <w:color w:val="8064A2" w:themeColor="accent4"/>
                        </w:rPr>
                        <w:t xml:space="preserve"> </w:t>
                      </w:r>
                      <w:r>
                        <w:t xml:space="preserve">zu </w:t>
                      </w:r>
                      <w:r w:rsidRPr="001275D5">
                        <w:rPr>
                          <w:color w:val="1F497D" w:themeColor="text2"/>
                        </w:rPr>
                        <w:t>Master ESP</w:t>
                      </w:r>
                      <w:r>
                        <w:t xml:space="preserve"> über WLAN Raspi</w:t>
                      </w:r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Status von </w:t>
                      </w:r>
                      <w:r w:rsidRPr="001275D5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zu </w:t>
                      </w:r>
                      <w:r w:rsidR="00D454C9" w:rsidRPr="00D454C9">
                        <w:rPr>
                          <w:color w:val="8064A2" w:themeColor="accent4"/>
                        </w:rPr>
                        <w:t>Master Handy</w:t>
                      </w:r>
                      <w:r>
                        <w:t xml:space="preserve"> über WLAN Raspi</w:t>
                      </w:r>
                    </w:p>
                    <w:p w:rsidR="001275D5" w:rsidRDefault="005B7EBF" w:rsidP="001275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SPI</w:t>
                      </w:r>
                      <w:r w:rsidR="001275D5">
                        <w:t xml:space="preserve"> zu </w:t>
                      </w:r>
                      <w:r w:rsidR="001275D5" w:rsidRPr="001275D5">
                        <w:rPr>
                          <w:color w:val="1F497D" w:themeColor="text2"/>
                        </w:rPr>
                        <w:t>Master ESP</w:t>
                      </w:r>
                    </w:p>
                    <w:p w:rsidR="001275D5" w:rsidRDefault="001275D5" w:rsidP="001275D5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von Website</w:t>
                      </w:r>
                    </w:p>
                    <w:p w:rsidR="001275D5" w:rsidRPr="001275D5" w:rsidRDefault="001275D5" w:rsidP="001275D5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für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2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9DE"/>
    <w:multiLevelType w:val="hybridMultilevel"/>
    <w:tmpl w:val="EFB8E8CA"/>
    <w:lvl w:ilvl="0" w:tplc="993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C"/>
    <w:multiLevelType w:val="hybridMultilevel"/>
    <w:tmpl w:val="67FE1B96"/>
    <w:lvl w:ilvl="0" w:tplc="5C383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3BC1"/>
    <w:multiLevelType w:val="hybridMultilevel"/>
    <w:tmpl w:val="14125BEA"/>
    <w:lvl w:ilvl="0" w:tplc="BF8E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3796D"/>
    <w:multiLevelType w:val="hybridMultilevel"/>
    <w:tmpl w:val="A4C0E098"/>
    <w:lvl w:ilvl="0" w:tplc="4016E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E7649"/>
    <w:multiLevelType w:val="hybridMultilevel"/>
    <w:tmpl w:val="198A35E6"/>
    <w:lvl w:ilvl="0" w:tplc="8244F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F16F8"/>
    <w:multiLevelType w:val="hybridMultilevel"/>
    <w:tmpl w:val="EAE02AFE"/>
    <w:lvl w:ilvl="0" w:tplc="57F84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D5"/>
    <w:rsid w:val="000B7EE3"/>
    <w:rsid w:val="001275D5"/>
    <w:rsid w:val="003F1739"/>
    <w:rsid w:val="005B7EBF"/>
    <w:rsid w:val="006F300F"/>
    <w:rsid w:val="00A03420"/>
    <w:rsid w:val="00B40A1A"/>
    <w:rsid w:val="00C60CCE"/>
    <w:rsid w:val="00D15373"/>
    <w:rsid w:val="00D454C9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1C4E0"/>
  <w15:chartTrackingRefBased/>
  <w15:docId w15:val="{867EB3A5-02BD-4835-8A1B-61E9D9AD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E111-7A85-4C41-8173-6E342275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F93A9194.dotm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4</cp:revision>
  <dcterms:created xsi:type="dcterms:W3CDTF">2019-09-27T11:53:00Z</dcterms:created>
  <dcterms:modified xsi:type="dcterms:W3CDTF">2019-10-07T05:58:00Z</dcterms:modified>
</cp:coreProperties>
</file>