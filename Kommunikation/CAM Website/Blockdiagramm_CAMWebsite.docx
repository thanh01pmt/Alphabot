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D15B00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7520B" wp14:editId="2F535440">
                <wp:simplePos x="0" y="0"/>
                <wp:positionH relativeFrom="margin">
                  <wp:align>left</wp:align>
                </wp:positionH>
                <wp:positionV relativeFrom="paragraph">
                  <wp:posOffset>42529</wp:posOffset>
                </wp:positionV>
                <wp:extent cx="605702" cy="45719"/>
                <wp:effectExtent l="38100" t="57150" r="23495" b="8826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0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DA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0;margin-top:3.35pt;width:47.7pt;height:3.6pt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9C97B" wp14:editId="59136978">
                <wp:simplePos x="0" y="0"/>
                <wp:positionH relativeFrom="column">
                  <wp:posOffset>6060470</wp:posOffset>
                </wp:positionH>
                <wp:positionV relativeFrom="paragraph">
                  <wp:posOffset>318976</wp:posOffset>
                </wp:positionV>
                <wp:extent cx="2445355" cy="1488558"/>
                <wp:effectExtent l="38100" t="38100" r="50800" b="5461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355" cy="1488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0193" id="Gerade Verbindung mit Pfeil 31" o:spid="_x0000_s1026" type="#_x0000_t32" style="position:absolute;margin-left:477.2pt;margin-top:25.1pt;width:192.55pt;height:117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" strokecolor="#f79646 [3209]">
                <v:stroke startarrow="block" endarrow="block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7CECE" wp14:editId="27B5768D">
                <wp:simplePos x="0" y="0"/>
                <wp:positionH relativeFrom="margin">
                  <wp:posOffset>8105125</wp:posOffset>
                </wp:positionH>
                <wp:positionV relativeFrom="paragraph">
                  <wp:posOffset>-602098</wp:posOffset>
                </wp:positionV>
                <wp:extent cx="1116330" cy="914400"/>
                <wp:effectExtent l="0" t="0" r="2667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AE0F34">
                            <w:pPr>
                              <w:jc w:val="center"/>
                            </w:pPr>
                            <w:r>
                              <w:t>Handy3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A7CECE" id="Ellipse 28" o:spid="_x0000_s1026" style="position:absolute;margin-left:638.2pt;margin-top:-47.4pt;width:87.9pt;height:1in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" fillcolor="#9bbb59 [3206]" strokecolor="#243f60 [1604]" strokeweight="2pt">
                <v:textbox>
                  <w:txbxContent>
                    <w:p w:rsidR="002A060F" w:rsidRDefault="002A060F" w:rsidP="00AE0F34">
                      <w:pPr>
                        <w:jc w:val="center"/>
                      </w:pPr>
                      <w:r>
                        <w:t>Handy3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7CECE" wp14:editId="27B5768D">
                <wp:simplePos x="0" y="0"/>
                <wp:positionH relativeFrom="margin">
                  <wp:posOffset>6542272</wp:posOffset>
                </wp:positionH>
                <wp:positionV relativeFrom="paragraph">
                  <wp:posOffset>-633995</wp:posOffset>
                </wp:positionV>
                <wp:extent cx="1116330" cy="914400"/>
                <wp:effectExtent l="0" t="0" r="2667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AE0F34">
                            <w:pPr>
                              <w:jc w:val="center"/>
                            </w:pPr>
                            <w:r>
                              <w:t>Handy2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A7CECE" id="Ellipse 27" o:spid="_x0000_s1027" style="position:absolute;margin-left:515.15pt;margin-top:-49.9pt;width:87.9pt;height:1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" fillcolor="#9bbb59 [3206]" strokecolor="#243f60 [1604]" strokeweight="2pt">
                <v:textbox>
                  <w:txbxContent>
                    <w:p w:rsidR="002A060F" w:rsidRDefault="002A060F" w:rsidP="00AE0F34">
                      <w:pPr>
                        <w:jc w:val="center"/>
                      </w:pPr>
                      <w:r>
                        <w:t>Handy2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7CECE" wp14:editId="27B5768D">
                <wp:simplePos x="0" y="0"/>
                <wp:positionH relativeFrom="margin">
                  <wp:posOffset>5096525</wp:posOffset>
                </wp:positionH>
                <wp:positionV relativeFrom="paragraph">
                  <wp:posOffset>-634143</wp:posOffset>
                </wp:positionV>
                <wp:extent cx="1116330" cy="914400"/>
                <wp:effectExtent l="0" t="0" r="2667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AE0F34">
                            <w:pPr>
                              <w:jc w:val="center"/>
                            </w:pPr>
                            <w:r>
                              <w:t>Handy1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A7CECE" id="Ellipse 26" o:spid="_x0000_s1028" style="position:absolute;margin-left:401.3pt;margin-top:-49.95pt;width:87.9pt;height:1in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" fillcolor="#9bbb59 [3206]" strokecolor="#243f60 [1604]" strokeweight="2pt">
                <v:textbox>
                  <w:txbxContent>
                    <w:p w:rsidR="002A060F" w:rsidRDefault="002A060F" w:rsidP="00AE0F34">
                      <w:pPr>
                        <w:jc w:val="center"/>
                      </w:pPr>
                      <w:r>
                        <w:t>Handy1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ED695" wp14:editId="084ADFAF">
                <wp:simplePos x="0" y="0"/>
                <wp:positionH relativeFrom="column">
                  <wp:posOffset>4465673</wp:posOffset>
                </wp:positionH>
                <wp:positionV relativeFrom="paragraph">
                  <wp:posOffset>276447</wp:posOffset>
                </wp:positionV>
                <wp:extent cx="733647" cy="1286539"/>
                <wp:effectExtent l="38100" t="38100" r="47625" b="4699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7" cy="1286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783F" id="Gerade Verbindung mit Pfeil 25" o:spid="_x0000_s1026" type="#_x0000_t32" style="position:absolute;margin-left:351.65pt;margin-top:21.75pt;width:57.75pt;height:10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" strokecolor="#8064a2 [3207]">
                <v:stroke startarrow="block" endarrow="block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0577E" wp14:editId="78895C74">
                <wp:simplePos x="0" y="0"/>
                <wp:positionH relativeFrom="margin">
                  <wp:posOffset>3618526</wp:posOffset>
                </wp:positionH>
                <wp:positionV relativeFrom="paragraph">
                  <wp:posOffset>-602734</wp:posOffset>
                </wp:positionV>
                <wp:extent cx="1116330" cy="914400"/>
                <wp:effectExtent l="0" t="0" r="2667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AE0F34">
                            <w:pPr>
                              <w:jc w:val="center"/>
                            </w:pPr>
                            <w:r>
                              <w:t>Master Handy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E0577E" id="Ellipse 24" o:spid="_x0000_s1029" style="position:absolute;margin-left:284.9pt;margin-top:-47.45pt;width:87.9pt;height:1in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" fillcolor="#8064a2 [3207]" strokecolor="#243f60 [1604]" strokeweight="2pt">
                <v:textbox>
                  <w:txbxContent>
                    <w:p w:rsidR="002A060F" w:rsidRDefault="002A060F" w:rsidP="00AE0F34">
                      <w:pPr>
                        <w:jc w:val="center"/>
                      </w:pPr>
                      <w:r>
                        <w:t>Master Handy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8C5834" wp14:editId="6120A186">
                <wp:simplePos x="0" y="0"/>
                <wp:positionH relativeFrom="margin">
                  <wp:align>center</wp:align>
                </wp:positionH>
                <wp:positionV relativeFrom="paragraph">
                  <wp:posOffset>3933427</wp:posOffset>
                </wp:positionV>
                <wp:extent cx="55718" cy="425303"/>
                <wp:effectExtent l="38100" t="38100" r="59055" b="5143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18" cy="4253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7484" id="Gerade Verbindung mit Pfeil 20" o:spid="_x0000_s1026" type="#_x0000_t32" style="position:absolute;margin-left:0;margin-top:309.7pt;width:4.4pt;height:33.5pt;flip:y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C5834" wp14:editId="6120A186">
                <wp:simplePos x="0" y="0"/>
                <wp:positionH relativeFrom="column">
                  <wp:posOffset>2966484</wp:posOffset>
                </wp:positionH>
                <wp:positionV relativeFrom="paragraph">
                  <wp:posOffset>3982779</wp:posOffset>
                </wp:positionV>
                <wp:extent cx="45719" cy="353591"/>
                <wp:effectExtent l="57150" t="38100" r="50165" b="6604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3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F349" id="Gerade Verbindung mit Pfeil 19" o:spid="_x0000_s1026" type="#_x0000_t32" style="position:absolute;margin-left:233.6pt;margin-top:313.6pt;width:3.6pt;height:27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" strokecolor="#c0504d [3205]">
                <v:stroke startarrow="block" endarrow="block"/>
              </v:shape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6C191" wp14:editId="423CBFAD">
                <wp:simplePos x="0" y="0"/>
                <wp:positionH relativeFrom="column">
                  <wp:posOffset>1665502</wp:posOffset>
                </wp:positionH>
                <wp:positionV relativeFrom="paragraph">
                  <wp:posOffset>3995124</wp:posOffset>
                </wp:positionV>
                <wp:extent cx="45719" cy="353591"/>
                <wp:effectExtent l="57150" t="38100" r="50165" b="660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3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DABA" id="Gerade Verbindung mit Pfeil 18" o:spid="_x0000_s1026" type="#_x0000_t32" style="position:absolute;margin-left:131.15pt;margin-top:314.6pt;width:3.6pt;height:27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" strokecolor="#c0504d [3205]">
                <v:stroke startarrow="block" endarrow="block"/>
              </v:shape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2A47D" wp14:editId="622D286C">
                <wp:simplePos x="0" y="0"/>
                <wp:positionH relativeFrom="margin">
                  <wp:posOffset>2496982</wp:posOffset>
                </wp:positionH>
                <wp:positionV relativeFrom="paragraph">
                  <wp:posOffset>4399915</wp:posOffset>
                </wp:positionV>
                <wp:extent cx="1116330" cy="914400"/>
                <wp:effectExtent l="0" t="0" r="2667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ESP-CAM2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2A47D" id="Ellipse 15" o:spid="_x0000_s1030" style="position:absolute;margin-left:196.6pt;margin-top:346.45pt;width:87.9pt;height:1in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" fillcolor="#f79646 [3209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ESP-CAM2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2A47D" wp14:editId="622D286C">
                <wp:simplePos x="0" y="0"/>
                <wp:positionH relativeFrom="margin">
                  <wp:posOffset>3912781</wp:posOffset>
                </wp:positionH>
                <wp:positionV relativeFrom="paragraph">
                  <wp:posOffset>4380614</wp:posOffset>
                </wp:positionV>
                <wp:extent cx="1116330" cy="9144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ESP-CAM3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2A47D" id="Ellipse 16" o:spid="_x0000_s1031" style="position:absolute;margin-left:308.1pt;margin-top:344.95pt;width:87.9pt;height:1in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" fillcolor="#f79646 [3209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ESP-CAM3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2A47D" wp14:editId="622D286C">
                <wp:simplePos x="0" y="0"/>
                <wp:positionH relativeFrom="margin">
                  <wp:posOffset>1191895</wp:posOffset>
                </wp:positionH>
                <wp:positionV relativeFrom="paragraph">
                  <wp:posOffset>4412142</wp:posOffset>
                </wp:positionV>
                <wp:extent cx="1116330" cy="914400"/>
                <wp:effectExtent l="0" t="0" r="2667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ESP-CAM1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2A47D" id="Ellipse 14" o:spid="_x0000_s1032" style="position:absolute;margin-left:93.85pt;margin-top:347.4pt;width:87.9pt;height:1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" fillcolor="#f79646 [3209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ESP-CAM1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C4122" wp14:editId="037B7EC9">
                <wp:simplePos x="0" y="0"/>
                <wp:positionH relativeFrom="margin">
                  <wp:posOffset>2448560</wp:posOffset>
                </wp:positionH>
                <wp:positionV relativeFrom="paragraph">
                  <wp:posOffset>1566545</wp:posOffset>
                </wp:positionV>
                <wp:extent cx="1116330" cy="914400"/>
                <wp:effectExtent l="0" t="0" r="2667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Master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9C4122" id="Ellipse 2" o:spid="_x0000_s1033" style="position:absolute;margin-left:192.8pt;margin-top:123.35pt;width:87.9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" fillcolor="#1f497d [3215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Master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1180465</wp:posOffset>
                </wp:positionH>
                <wp:positionV relativeFrom="paragraph">
                  <wp:posOffset>3050540</wp:posOffset>
                </wp:positionV>
                <wp:extent cx="1116330" cy="914400"/>
                <wp:effectExtent l="0" t="0" r="2667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Auto1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34" style="position:absolute;margin-left:92.95pt;margin-top:240.2pt;width:87.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" fillcolor="#c0504d [3205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Auto1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022D4" wp14:editId="3C84F4CF">
                <wp:simplePos x="0" y="0"/>
                <wp:positionH relativeFrom="margin">
                  <wp:posOffset>2444750</wp:posOffset>
                </wp:positionH>
                <wp:positionV relativeFrom="paragraph">
                  <wp:posOffset>3020060</wp:posOffset>
                </wp:positionV>
                <wp:extent cx="1116330" cy="914400"/>
                <wp:effectExtent l="0" t="0" r="2667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Auto2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4022D4" id="Ellipse 3" o:spid="_x0000_s1035" style="position:absolute;margin-left:192.5pt;margin-top:237.8pt;width:87.9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" fillcolor="#c0504d [3205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Auto2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022D4" wp14:editId="3C84F4CF">
                <wp:simplePos x="0" y="0"/>
                <wp:positionH relativeFrom="margin">
                  <wp:posOffset>3860165</wp:posOffset>
                </wp:positionH>
                <wp:positionV relativeFrom="paragraph">
                  <wp:posOffset>3019425</wp:posOffset>
                </wp:positionV>
                <wp:extent cx="1116330" cy="914400"/>
                <wp:effectExtent l="0" t="0" r="2667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FB619F">
                            <w:pPr>
                              <w:jc w:val="center"/>
                            </w:pPr>
                            <w:r>
                              <w:t>Auto3 ESP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4022D4" id="Ellipse 4" o:spid="_x0000_s1036" style="position:absolute;margin-left:303.95pt;margin-top:237.75pt;width:87.9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" fillcolor="#c0504d [3205]" strokecolor="#243f60 [1604]" strokeweight="2pt">
                <v:textbox>
                  <w:txbxContent>
                    <w:p w:rsidR="002A060F" w:rsidRDefault="002A060F" w:rsidP="00FB619F">
                      <w:pPr>
                        <w:jc w:val="center"/>
                      </w:pPr>
                      <w:r>
                        <w:t>Auto3 ESP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2381250</wp:posOffset>
                </wp:positionV>
                <wp:extent cx="648335" cy="669290"/>
                <wp:effectExtent l="38100" t="38100" r="56515" b="5461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669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DA1F" id="Gerade Verbindung mit Pfeil 10" o:spid="_x0000_s1026" type="#_x0000_t32" style="position:absolute;margin-left:153.2pt;margin-top:187.5pt;width:51.05pt;height:52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" strokecolor="#4579b8 [3044]">
                <v:stroke startarrow="block" endarrow="block"/>
              </v:shape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7520B" wp14:editId="2F535440">
                <wp:simplePos x="0" y="0"/>
                <wp:positionH relativeFrom="margin">
                  <wp:posOffset>3455035</wp:posOffset>
                </wp:positionH>
                <wp:positionV relativeFrom="paragraph">
                  <wp:posOffset>2349500</wp:posOffset>
                </wp:positionV>
                <wp:extent cx="648335" cy="647700"/>
                <wp:effectExtent l="38100" t="38100" r="56515" b="571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33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B97" id="Gerade Verbindung mit Pfeil 11" o:spid="_x0000_s1026" type="#_x0000_t32" style="position:absolute;margin-left:272.05pt;margin-top:185pt;width:51.05pt;height:5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" strokecolor="#4579b8 [3044]">
                <v:stroke startarrow="block" endarrow="block"/>
                <w10:wrap anchorx="margin"/>
              </v:shape>
            </w:pict>
          </mc:Fallback>
        </mc:AlternateContent>
      </w:r>
      <w:r w:rsidR="00FB619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7520B" wp14:editId="2F535440">
                <wp:simplePos x="0" y="0"/>
                <wp:positionH relativeFrom="column">
                  <wp:posOffset>2966085</wp:posOffset>
                </wp:positionH>
                <wp:positionV relativeFrom="paragraph">
                  <wp:posOffset>2509358</wp:posOffset>
                </wp:positionV>
                <wp:extent cx="45085" cy="434975"/>
                <wp:effectExtent l="57150" t="38100" r="50165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34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CA59" id="Gerade Verbindung mit Pfeil 12" o:spid="_x0000_s1026" type="#_x0000_t32" style="position:absolute;margin-left:233.55pt;margin-top:197.6pt;width:3.55pt;height:3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" strokecolor="#4579b8 [3044]">
                <v:stroke startarrow="block" endarrow="block"/>
              </v:shape>
            </w:pict>
          </mc:Fallback>
        </mc:AlternateContent>
      </w:r>
      <w:r w:rsidR="00FB619F">
        <w:tab/>
        <w:t>BLE</w:t>
      </w:r>
    </w:p>
    <w:p w:rsidR="00AE0F34" w:rsidRDefault="00D74956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9C97B" wp14:editId="59136978">
                <wp:simplePos x="0" y="0"/>
                <wp:positionH relativeFrom="column">
                  <wp:posOffset>5497032</wp:posOffset>
                </wp:positionH>
                <wp:positionV relativeFrom="paragraph">
                  <wp:posOffset>17027</wp:posOffset>
                </wp:positionV>
                <wp:extent cx="84455" cy="1158432"/>
                <wp:effectExtent l="76200" t="38100" r="67945" b="6096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" cy="11584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251E" id="Gerade Verbindung mit Pfeil 29" o:spid="_x0000_s1026" type="#_x0000_t32" style="position:absolute;margin-left:432.85pt;margin-top:1.35pt;width:6.65pt;height:91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" strokecolor="#9bbb59 [3206]">
                <v:stroke startarrow="block" endarrow="block"/>
              </v:shape>
            </w:pict>
          </mc:Fallback>
        </mc:AlternateContent>
      </w:r>
      <w:r w:rsidR="00D15B0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8C5834" wp14:editId="6120A186">
                <wp:simplePos x="0" y="0"/>
                <wp:positionH relativeFrom="margin">
                  <wp:align>left</wp:align>
                </wp:positionH>
                <wp:positionV relativeFrom="paragraph">
                  <wp:posOffset>17026</wp:posOffset>
                </wp:positionV>
                <wp:extent cx="616009" cy="45719"/>
                <wp:effectExtent l="38100" t="57150" r="31750" b="882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2E57" id="Gerade Verbindung mit Pfeil 21" o:spid="_x0000_s1026" type="#_x0000_t32" style="position:absolute;margin-left:0;margin-top:1.35pt;width:48.5pt;height:3.6pt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" strokecolor="#c0504d [3205]">
                <v:stroke startarrow="block" endarrow="block"/>
                <w10:wrap anchorx="margin"/>
              </v:shape>
            </w:pict>
          </mc:Fallback>
        </mc:AlternateContent>
      </w:r>
      <w:r w:rsidR="00D15B0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1967023</wp:posOffset>
                </wp:positionH>
                <wp:positionV relativeFrom="paragraph">
                  <wp:posOffset>2015948</wp:posOffset>
                </wp:positionV>
                <wp:extent cx="4887587" cy="3734542"/>
                <wp:effectExtent l="38100" t="38100" r="27940" b="18415"/>
                <wp:wrapNone/>
                <wp:docPr id="43" name="Freihand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587" cy="3734542"/>
                        </a:xfrm>
                        <a:custGeom>
                          <a:avLst/>
                          <a:gdLst>
                            <a:gd name="connsiteX0" fmla="*/ 3955312 w 4887587"/>
                            <a:gd name="connsiteY0" fmla="*/ 0 h 3734542"/>
                            <a:gd name="connsiteX1" fmla="*/ 4614530 w 4887587"/>
                            <a:gd name="connsiteY1" fmla="*/ 3540642 h 3734542"/>
                            <a:gd name="connsiteX2" fmla="*/ 0 w 4887587"/>
                            <a:gd name="connsiteY2" fmla="*/ 2955851 h 3734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87587" h="3734542">
                              <a:moveTo>
                                <a:pt x="3955312" y="0"/>
                              </a:moveTo>
                              <a:cubicBezTo>
                                <a:pt x="4614530" y="1524000"/>
                                <a:pt x="5273749" y="3048000"/>
                                <a:pt x="4614530" y="3540642"/>
                              </a:cubicBezTo>
                              <a:cubicBezTo>
                                <a:pt x="3955311" y="4033284"/>
                                <a:pt x="1977655" y="3494567"/>
                                <a:pt x="0" y="295585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5D00" id="Freihandform 43" o:spid="_x0000_s1026" style="position:absolute;margin-left:154.9pt;margin-top:158.75pt;width:384.85pt;height:29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7587,373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" path="m3955312,v659218,1524000,1318437,3048000,659218,3540642c3955311,4033284,1977655,3494567,,2955851e" filled="f" strokecolor="#9bbb59 [3206]">
                <v:stroke startarrow="block" endarrow="block"/>
                <v:path arrowok="t" o:connecttype="custom" o:connectlocs="3955312,0;4614530,3540642;0,2955851" o:connectangles="0,0,0"/>
              </v:shape>
            </w:pict>
          </mc:Fallback>
        </mc:AlternateContent>
      </w:r>
      <w:r w:rsidR="00D15B0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2111641</wp:posOffset>
                </wp:positionV>
                <wp:extent cx="2578592" cy="3132741"/>
                <wp:effectExtent l="38100" t="38100" r="12700" b="10795"/>
                <wp:wrapNone/>
                <wp:docPr id="41" name="Freihand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592" cy="3132741"/>
                        </a:xfrm>
                        <a:custGeom>
                          <a:avLst/>
                          <a:gdLst>
                            <a:gd name="connsiteX0" fmla="*/ 2381693 w 2578592"/>
                            <a:gd name="connsiteY0" fmla="*/ 0 h 3132741"/>
                            <a:gd name="connsiteX1" fmla="*/ 2339163 w 2578592"/>
                            <a:gd name="connsiteY1" fmla="*/ 2923953 h 3132741"/>
                            <a:gd name="connsiteX2" fmla="*/ 0 w 2578592"/>
                            <a:gd name="connsiteY2" fmla="*/ 2838893 h 3132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78592" h="3132741">
                              <a:moveTo>
                                <a:pt x="2381693" y="0"/>
                              </a:moveTo>
                              <a:cubicBezTo>
                                <a:pt x="2558902" y="1225402"/>
                                <a:pt x="2736112" y="2450804"/>
                                <a:pt x="2339163" y="2923953"/>
                              </a:cubicBezTo>
                              <a:cubicBezTo>
                                <a:pt x="1942214" y="3397102"/>
                                <a:pt x="478465" y="2931042"/>
                                <a:pt x="0" y="283889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1539C" id="Freihandform 41" o:spid="_x0000_s1026" style="position:absolute;margin-left:259.55pt;margin-top:166.25pt;width:203.05pt;height:24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8592,3132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" path="m2381693,v177209,1225402,354419,2450804,-42530,2923953c1942214,3397102,478465,2931042,,2838893e" filled="f" strokecolor="#4bacc6 [3208]">
                <v:stroke startarrow="block" endarrow="block"/>
                <v:path arrowok="t" o:connecttype="custom" o:connectlocs="2381693,0;2339163,2923953;0,2838893" o:connectangles="0,0,0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9E5D7E" wp14:editId="24757960">
                <wp:simplePos x="0" y="0"/>
                <wp:positionH relativeFrom="column">
                  <wp:posOffset>4827182</wp:posOffset>
                </wp:positionH>
                <wp:positionV relativeFrom="paragraph">
                  <wp:posOffset>2207333</wp:posOffset>
                </wp:positionV>
                <wp:extent cx="563334" cy="1881963"/>
                <wp:effectExtent l="57150" t="38100" r="65405" b="615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334" cy="1881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42C5" id="Gerade Verbindung mit Pfeil 37" o:spid="_x0000_s1026" type="#_x0000_t32" style="position:absolute;margin-left:380.1pt;margin-top:173.8pt;width:44.35pt;height:148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" strokecolor="#f79646 [3209]">
                <v:stroke startarrow="block" endarrow="block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9C97B" wp14:editId="59136978">
                <wp:simplePos x="0" y="0"/>
                <wp:positionH relativeFrom="column">
                  <wp:posOffset>5922336</wp:posOffset>
                </wp:positionH>
                <wp:positionV relativeFrom="paragraph">
                  <wp:posOffset>17027</wp:posOffset>
                </wp:positionV>
                <wp:extent cx="1116418" cy="1339702"/>
                <wp:effectExtent l="38100" t="38100" r="64770" b="5143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18" cy="1339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7D80" id="Gerade Verbindung mit Pfeil 30" o:spid="_x0000_s1026" type="#_x0000_t32" style="position:absolute;margin-left:466.35pt;margin-top:1.35pt;width:87.9pt;height:105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" strokecolor="#4bacc6 [3208]">
                <v:stroke startarrow="block" endarrow="block"/>
              </v:shape>
            </w:pict>
          </mc:Fallback>
        </mc:AlternateContent>
      </w:r>
      <w:r w:rsidR="00AE0F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C46DE" wp14:editId="45A77CAD">
                <wp:simplePos x="0" y="0"/>
                <wp:positionH relativeFrom="column">
                  <wp:posOffset>3614980</wp:posOffset>
                </wp:positionH>
                <wp:positionV relativeFrom="paragraph">
                  <wp:posOffset>1696971</wp:posOffset>
                </wp:positionV>
                <wp:extent cx="1275819" cy="45719"/>
                <wp:effectExtent l="38100" t="76200" r="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81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26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284.65pt;margin-top:133.6pt;width:100.4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" strokecolor="black [3213]">
                <v:stroke startarrow="block" endarrow="block"/>
              </v:shape>
            </w:pict>
          </mc:Fallback>
        </mc:AlternateContent>
      </w:r>
      <w:r w:rsidR="002A060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9CB86" wp14:editId="7931B5C2">
                <wp:simplePos x="0" y="0"/>
                <wp:positionH relativeFrom="margin">
                  <wp:posOffset>4947581</wp:posOffset>
                </wp:positionH>
                <wp:positionV relativeFrom="paragraph">
                  <wp:posOffset>1243064</wp:posOffset>
                </wp:positionV>
                <wp:extent cx="1116330" cy="914400"/>
                <wp:effectExtent l="0" t="0" r="26670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0F" w:rsidRDefault="002A060F" w:rsidP="00AE0F34">
                            <w:pPr>
                              <w:jc w:val="center"/>
                            </w:pPr>
                            <w:r>
                              <w:t>WLAN Raspi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E9CB86" id="Ellipse 22" o:spid="_x0000_s1037" style="position:absolute;margin-left:389.55pt;margin-top:97.9pt;width:87.9pt;height:1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" fillcolor="#4f81bd [3204]" strokecolor="#243f60 [1604]" strokeweight="2pt">
                <v:textbox>
                  <w:txbxContent>
                    <w:p w:rsidR="002A060F" w:rsidRDefault="002A060F" w:rsidP="00AE0F34">
                      <w:pPr>
                        <w:jc w:val="center"/>
                      </w:pPr>
                      <w:r>
                        <w:t xml:space="preserve">WLAN </w:t>
                      </w:r>
                      <w:proofErr w:type="spellStart"/>
                      <w:r>
                        <w:t>Raspi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E0F34">
        <w:tab/>
        <w:t>UART</w:t>
      </w:r>
    </w:p>
    <w:p w:rsidR="00D15B00" w:rsidRDefault="00D15B00" w:rsidP="00FB619F">
      <w:pPr>
        <w:tabs>
          <w:tab w:val="left" w:pos="1607"/>
        </w:tabs>
      </w:pPr>
      <w:bookmarkStart w:id="0" w:name="_GoBack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FC86D3" wp14:editId="66CD0525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605200" cy="45719"/>
                <wp:effectExtent l="38100" t="57150" r="23495" b="8826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52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4" o:spid="_x0000_s1026" type="#_x0000_t32" style="position:absolute;margin-left:0;margin-top:4.25pt;width:47.65pt;height:3.6pt;flip:y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" strokecolor="#8064a2 [3207]">
                <v:stroke startarrow="block" endarrow="block"/>
                <w10:wrap anchorx="margin"/>
              </v:shape>
            </w:pict>
          </mc:Fallback>
        </mc:AlternateContent>
      </w:r>
      <w:bookmarkEnd w:id="0"/>
      <w:r>
        <w:tab/>
        <w:t>Master Website (WLAN)</w:t>
      </w:r>
    </w:p>
    <w:p w:rsidR="00D15B00" w:rsidRDefault="00853027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0D60A7" wp14:editId="2B41CDD9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551328" cy="45719"/>
                <wp:effectExtent l="38100" t="57150" r="20320" b="8826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32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2D0B" id="Gerade Verbindung mit Pfeil 45" o:spid="_x0000_s1026" type="#_x0000_t32" style="position:absolute;margin-left:0;margin-top:9.85pt;width:43.4pt;height:3.6pt;flip:y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" strokecolor="#9bbb59 [3206]">
                <v:stroke startarrow="block" endarrow="block"/>
                <w10:wrap anchorx="margin"/>
              </v:shape>
            </w:pict>
          </mc:Fallback>
        </mc:AlternateContent>
      </w:r>
      <w:r w:rsidR="00D15B00">
        <w:tab/>
        <w:t>Website1 (WLAN)</w:t>
      </w:r>
    </w:p>
    <w:p w:rsidR="00D15B00" w:rsidRDefault="00853027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03C27" wp14:editId="7CA071CA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561754" cy="45719"/>
                <wp:effectExtent l="38100" t="57150" r="29210" b="882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5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B9B4" id="Gerade Verbindung mit Pfeil 46" o:spid="_x0000_s1026" type="#_x0000_t32" style="position:absolute;margin-left:0;margin-top:7.6pt;width:44.25pt;height:3.6pt;flip:y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" strokecolor="#4bacc6 [3208]">
                <v:stroke startarrow="block" endarrow="block"/>
                <w10:wrap anchorx="margin"/>
              </v:shape>
            </w:pict>
          </mc:Fallback>
        </mc:AlternateContent>
      </w:r>
      <w:r w:rsidR="00D15B00">
        <w:tab/>
        <w:t>Website2 (WLAN)</w:t>
      </w:r>
    </w:p>
    <w:p w:rsidR="00D15B00" w:rsidRDefault="00853027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8B2BA5" wp14:editId="3A16181B">
                <wp:simplePos x="0" y="0"/>
                <wp:positionH relativeFrom="column">
                  <wp:posOffset>41275</wp:posOffset>
                </wp:positionH>
                <wp:positionV relativeFrom="paragraph">
                  <wp:posOffset>97155</wp:posOffset>
                </wp:positionV>
                <wp:extent cx="583890" cy="52675"/>
                <wp:effectExtent l="38100" t="57150" r="26035" b="8128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90" cy="5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38F6" id="Gerade Verbindung mit Pfeil 47" o:spid="_x0000_s1026" type="#_x0000_t32" style="position:absolute;margin-left:3.25pt;margin-top:7.65pt;width:46pt;height:4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" strokecolor="#f79646 [3209]">
                <v:stroke startarrow="block" endarrow="block"/>
              </v:shape>
            </w:pict>
          </mc:Fallback>
        </mc:AlternateContent>
      </w:r>
      <w:r w:rsidR="00D15B00">
        <w:tab/>
        <w:t>Website</w:t>
      </w:r>
      <w:proofErr w:type="gramStart"/>
      <w:r w:rsidR="00D15B00">
        <w:t>3  (</w:t>
      </w:r>
      <w:proofErr w:type="gramEnd"/>
      <w:r w:rsidR="00D15B00">
        <w:t>WLAN)</w:t>
      </w:r>
    </w:p>
    <w:p w:rsidR="00175940" w:rsidRDefault="00175940" w:rsidP="00FB619F">
      <w:pPr>
        <w:tabs>
          <w:tab w:val="left" w:pos="1607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64B3F8" wp14:editId="4358FA39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647360" cy="45719"/>
                <wp:effectExtent l="38100" t="57150" r="19685" b="882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3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A7ED" id="Gerade Verbindung mit Pfeil 7" o:spid="_x0000_s1026" type="#_x0000_t32" style="position:absolute;margin-left:0;margin-top:5.5pt;width:50.95pt;height:3.6pt;flip:y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" strokecolor="black [3213]">
                <v:stroke startarrow="block" endarrow="block"/>
                <w10:wrap anchorx="margin"/>
              </v:shape>
            </w:pict>
          </mc:Fallback>
        </mc:AlternateContent>
      </w:r>
      <w:r>
        <w:tab/>
        <w:t>SPI</w:t>
      </w:r>
    </w:p>
    <w:sectPr w:rsidR="00175940" w:rsidSect="00FB619F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F0" w:rsidRDefault="00D07CF0" w:rsidP="00D07CF0">
      <w:pPr>
        <w:spacing w:after="0" w:line="240" w:lineRule="auto"/>
      </w:pPr>
      <w:r>
        <w:separator/>
      </w:r>
    </w:p>
  </w:endnote>
  <w:endnote w:type="continuationSeparator" w:id="0">
    <w:p w:rsidR="00D07CF0" w:rsidRDefault="00D07CF0" w:rsidP="00D0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F0" w:rsidRDefault="00D07CF0" w:rsidP="00D07CF0">
      <w:pPr>
        <w:spacing w:after="0" w:line="240" w:lineRule="auto"/>
      </w:pPr>
      <w:r>
        <w:separator/>
      </w:r>
    </w:p>
  </w:footnote>
  <w:footnote w:type="continuationSeparator" w:id="0">
    <w:p w:rsidR="00D07CF0" w:rsidRDefault="00D07CF0" w:rsidP="00D0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CF0" w:rsidRPr="00D07CF0" w:rsidRDefault="00D07CF0">
    <w:pPr>
      <w:pStyle w:val="Kopfzeile"/>
      <w:rPr>
        <w:sz w:val="32"/>
      </w:rPr>
    </w:pPr>
    <w:r w:rsidRPr="00D07CF0">
      <w:rPr>
        <w:sz w:val="32"/>
      </w:rPr>
      <w:t>Blockdiagramm CAM Webseite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9F"/>
    <w:rsid w:val="0009517D"/>
    <w:rsid w:val="00175940"/>
    <w:rsid w:val="0025522E"/>
    <w:rsid w:val="002A060F"/>
    <w:rsid w:val="00533044"/>
    <w:rsid w:val="006F300F"/>
    <w:rsid w:val="006F5B0B"/>
    <w:rsid w:val="00853027"/>
    <w:rsid w:val="009C038D"/>
    <w:rsid w:val="00A03420"/>
    <w:rsid w:val="00AE0F34"/>
    <w:rsid w:val="00D07CF0"/>
    <w:rsid w:val="00D15B00"/>
    <w:rsid w:val="00D74956"/>
    <w:rsid w:val="00E94A52"/>
    <w:rsid w:val="00F1172D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E9C52F-925D-4A0C-A975-CBB6605E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B61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7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CF0"/>
  </w:style>
  <w:style w:type="paragraph" w:styleId="Fuzeile">
    <w:name w:val="footer"/>
    <w:basedOn w:val="Standard"/>
    <w:link w:val="FuzeileZchn"/>
    <w:uiPriority w:val="99"/>
    <w:unhideWhenUsed/>
    <w:rsid w:val="00D07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C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3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3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E67D-F092-46AA-A215-C523604A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FE6C610.dotm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Melvin</dc:creator>
  <cp:keywords/>
  <dc:description/>
  <cp:lastModifiedBy>Piqué Noah</cp:lastModifiedBy>
  <cp:revision>6</cp:revision>
  <cp:lastPrinted>2019-10-02T06:07:00Z</cp:lastPrinted>
  <dcterms:created xsi:type="dcterms:W3CDTF">2019-09-27T05:28:00Z</dcterms:created>
  <dcterms:modified xsi:type="dcterms:W3CDTF">2019-10-02T06:42:00Z</dcterms:modified>
</cp:coreProperties>
</file>