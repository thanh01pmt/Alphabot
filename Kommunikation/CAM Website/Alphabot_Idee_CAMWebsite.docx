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2D" w:rsidRDefault="00B052AD" w:rsidP="00B052AD">
      <w:pPr>
        <w:jc w:val="center"/>
        <w:rPr>
          <w:sz w:val="40"/>
        </w:rPr>
      </w:pPr>
      <w:r w:rsidRPr="00B052AD">
        <w:rPr>
          <w:sz w:val="40"/>
        </w:rPr>
        <w:t>Alphabot 2</w:t>
      </w:r>
    </w:p>
    <w:p w:rsidR="00B052AD" w:rsidRDefault="00B052AD" w:rsidP="00B052AD">
      <w:pPr>
        <w:rPr>
          <w:sz w:val="24"/>
        </w:rPr>
      </w:pPr>
    </w:p>
    <w:p w:rsidR="00B052AD" w:rsidRDefault="00B052AD" w:rsidP="00B052AD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Wlan Raspi</w:t>
      </w:r>
    </w:p>
    <w:p w:rsidR="00B052AD" w:rsidRDefault="00B052AD" w:rsidP="00B052AD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>Access Point für die Handy zu CAM Kommunikation (Webseite)</w:t>
      </w:r>
    </w:p>
    <w:p w:rsidR="0014668B" w:rsidRDefault="0014668B" w:rsidP="0014668B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>Master Website</w:t>
      </w:r>
    </w:p>
    <w:p w:rsidR="0014668B" w:rsidRDefault="0014668B" w:rsidP="0014668B">
      <w:pPr>
        <w:pStyle w:val="Listenabsatz"/>
        <w:numPr>
          <w:ilvl w:val="2"/>
          <w:numId w:val="2"/>
        </w:numPr>
        <w:rPr>
          <w:sz w:val="24"/>
        </w:rPr>
      </w:pPr>
      <w:r>
        <w:rPr>
          <w:sz w:val="24"/>
        </w:rPr>
        <w:t>Steuerung von Webseite zu Wlan Raspi zu Master Raspi (z.B. alle anhalten)</w:t>
      </w:r>
    </w:p>
    <w:p w:rsidR="0014668B" w:rsidRDefault="0014668B" w:rsidP="0014668B">
      <w:pPr>
        <w:pStyle w:val="Listenabsatz"/>
        <w:numPr>
          <w:ilvl w:val="2"/>
          <w:numId w:val="2"/>
        </w:numPr>
        <w:rPr>
          <w:sz w:val="24"/>
        </w:rPr>
      </w:pPr>
      <w:r>
        <w:rPr>
          <w:sz w:val="24"/>
        </w:rPr>
        <w:t>Status von Master Raspi zu Wlan Raspi zu Webseite (z.B. Batterie Bot1 leer, Bot4 als erster im Ziel)</w:t>
      </w:r>
    </w:p>
    <w:p w:rsidR="0014668B" w:rsidRDefault="0014668B" w:rsidP="0014668B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>Serielle Kommunikation zu Master Raspi</w:t>
      </w:r>
    </w:p>
    <w:p w:rsidR="0014668B" w:rsidRDefault="0014668B" w:rsidP="0014668B">
      <w:pPr>
        <w:pStyle w:val="Listenabsatz"/>
        <w:numPr>
          <w:ilvl w:val="2"/>
          <w:numId w:val="2"/>
        </w:numPr>
        <w:rPr>
          <w:sz w:val="24"/>
        </w:rPr>
      </w:pPr>
      <w:r>
        <w:rPr>
          <w:sz w:val="24"/>
        </w:rPr>
        <w:t>Infos von Webseite</w:t>
      </w:r>
    </w:p>
    <w:p w:rsidR="0014668B" w:rsidRPr="0014668B" w:rsidRDefault="0014668B" w:rsidP="0014668B">
      <w:pPr>
        <w:pStyle w:val="Listenabsatz"/>
        <w:numPr>
          <w:ilvl w:val="2"/>
          <w:numId w:val="2"/>
        </w:numPr>
        <w:rPr>
          <w:sz w:val="24"/>
        </w:rPr>
      </w:pPr>
      <w:r>
        <w:rPr>
          <w:sz w:val="24"/>
        </w:rPr>
        <w:t>Infos für Webseite</w:t>
      </w:r>
    </w:p>
    <w:p w:rsidR="0014668B" w:rsidRDefault="0014668B" w:rsidP="0014668B">
      <w:pPr>
        <w:pStyle w:val="Listenabsatz"/>
        <w:ind w:left="1440"/>
        <w:rPr>
          <w:sz w:val="24"/>
        </w:rPr>
      </w:pPr>
    </w:p>
    <w:p w:rsidR="00B052AD" w:rsidRDefault="00B052AD" w:rsidP="00B052AD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CAM</w:t>
      </w:r>
    </w:p>
    <w:p w:rsidR="00B052AD" w:rsidRDefault="00B052AD" w:rsidP="00B052AD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>Webseite</w:t>
      </w:r>
    </w:p>
    <w:p w:rsidR="00B052AD" w:rsidRDefault="00B052AD" w:rsidP="00B052AD">
      <w:pPr>
        <w:pStyle w:val="Listenabsatz"/>
        <w:numPr>
          <w:ilvl w:val="2"/>
          <w:numId w:val="2"/>
        </w:numPr>
        <w:rPr>
          <w:sz w:val="24"/>
        </w:rPr>
      </w:pPr>
      <w:r>
        <w:rPr>
          <w:sz w:val="24"/>
        </w:rPr>
        <w:t>Stream</w:t>
      </w:r>
      <w:r>
        <w:rPr>
          <w:sz w:val="24"/>
        </w:rPr>
        <w:tab/>
      </w:r>
    </w:p>
    <w:p w:rsidR="00B052AD" w:rsidRDefault="00B052AD" w:rsidP="00B052AD">
      <w:pPr>
        <w:pStyle w:val="Listenabsatz"/>
        <w:numPr>
          <w:ilvl w:val="2"/>
          <w:numId w:val="2"/>
        </w:numPr>
        <w:rPr>
          <w:sz w:val="24"/>
        </w:rPr>
      </w:pPr>
      <w:r>
        <w:rPr>
          <w:sz w:val="24"/>
        </w:rPr>
        <w:t>Steuerkreuz</w:t>
      </w:r>
    </w:p>
    <w:p w:rsidR="00B052AD" w:rsidRDefault="00B052AD" w:rsidP="00333A00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>Serielle Kommunikation zu AUTO</w:t>
      </w:r>
    </w:p>
    <w:p w:rsidR="00333A00" w:rsidRDefault="00333A00" w:rsidP="00333A00">
      <w:pPr>
        <w:pStyle w:val="Listenabsatz"/>
        <w:numPr>
          <w:ilvl w:val="2"/>
          <w:numId w:val="2"/>
        </w:numPr>
        <w:rPr>
          <w:sz w:val="24"/>
        </w:rPr>
      </w:pPr>
      <w:r>
        <w:rPr>
          <w:sz w:val="24"/>
        </w:rPr>
        <w:t>Infos von Webseite</w:t>
      </w:r>
    </w:p>
    <w:p w:rsidR="00333A00" w:rsidRDefault="00333A00" w:rsidP="00333A00">
      <w:pPr>
        <w:pStyle w:val="Listenabsatz"/>
        <w:numPr>
          <w:ilvl w:val="2"/>
          <w:numId w:val="2"/>
        </w:numPr>
        <w:rPr>
          <w:sz w:val="24"/>
        </w:rPr>
      </w:pPr>
      <w:r>
        <w:rPr>
          <w:sz w:val="24"/>
        </w:rPr>
        <w:t>Infos für Webseite</w:t>
      </w:r>
    </w:p>
    <w:p w:rsidR="00B052AD" w:rsidRDefault="00B052AD" w:rsidP="00B052AD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AUTO</w:t>
      </w:r>
    </w:p>
    <w:p w:rsidR="00B052AD" w:rsidRDefault="00B052AD" w:rsidP="00B052AD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>Steuert Auto</w:t>
      </w:r>
    </w:p>
    <w:p w:rsidR="00B052AD" w:rsidRDefault="00B052AD" w:rsidP="00B052AD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>Schickt Status per BLE zum Master Raspi</w:t>
      </w:r>
    </w:p>
    <w:p w:rsidR="00B052AD" w:rsidRDefault="00B052AD" w:rsidP="00B052AD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>Bekommt Infos von:</w:t>
      </w:r>
    </w:p>
    <w:p w:rsidR="00B052AD" w:rsidRDefault="00B052AD" w:rsidP="00B052AD">
      <w:pPr>
        <w:pStyle w:val="Listenabsatz"/>
        <w:numPr>
          <w:ilvl w:val="2"/>
          <w:numId w:val="2"/>
        </w:numPr>
        <w:rPr>
          <w:sz w:val="24"/>
        </w:rPr>
      </w:pPr>
      <w:r>
        <w:rPr>
          <w:sz w:val="24"/>
        </w:rPr>
        <w:t>Master Raspi (BLE)</w:t>
      </w:r>
    </w:p>
    <w:p w:rsidR="00B052AD" w:rsidRDefault="00B052AD" w:rsidP="00B052AD">
      <w:pPr>
        <w:pStyle w:val="Listenabsatz"/>
        <w:numPr>
          <w:ilvl w:val="2"/>
          <w:numId w:val="2"/>
        </w:numPr>
        <w:rPr>
          <w:sz w:val="24"/>
        </w:rPr>
      </w:pPr>
      <w:r>
        <w:rPr>
          <w:sz w:val="24"/>
        </w:rPr>
        <w:t>CAM (Serielle Kommunikation)</w:t>
      </w:r>
    </w:p>
    <w:p w:rsidR="00B052AD" w:rsidRDefault="00B052AD" w:rsidP="00B052AD">
      <w:pPr>
        <w:pStyle w:val="Listenabsatz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Sensoren </w:t>
      </w:r>
    </w:p>
    <w:p w:rsidR="00B052AD" w:rsidRDefault="00B052AD" w:rsidP="00B052AD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Master Raspi</w:t>
      </w:r>
    </w:p>
    <w:p w:rsidR="0014668B" w:rsidRDefault="0014668B" w:rsidP="0014668B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>Bekommt Infos per BLE von AUTO</w:t>
      </w:r>
    </w:p>
    <w:p w:rsidR="0014668B" w:rsidRDefault="0014668B" w:rsidP="0014668B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Bekommt Infos per serieller Kommunikation vom </w:t>
      </w:r>
      <w:proofErr w:type="spellStart"/>
      <w:r w:rsidR="00AD5E48">
        <w:rPr>
          <w:sz w:val="24"/>
        </w:rPr>
        <w:t>Wlan</w:t>
      </w:r>
      <w:proofErr w:type="spellEnd"/>
      <w:r>
        <w:rPr>
          <w:sz w:val="24"/>
        </w:rPr>
        <w:t xml:space="preserve"> Raspi</w:t>
      </w:r>
    </w:p>
    <w:p w:rsidR="0014668B" w:rsidRDefault="0014668B" w:rsidP="0014668B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>Schickt Infos per BLE zu AUTO</w:t>
      </w:r>
    </w:p>
    <w:p w:rsidR="0014668B" w:rsidRDefault="0014668B" w:rsidP="0014668B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Schickt Infos per serieller Kommunikation zum </w:t>
      </w:r>
      <w:proofErr w:type="spellStart"/>
      <w:r w:rsidR="00AD5E48">
        <w:rPr>
          <w:sz w:val="24"/>
        </w:rPr>
        <w:t>Wlan</w:t>
      </w:r>
      <w:bookmarkStart w:id="0" w:name="_GoBack"/>
      <w:bookmarkEnd w:id="0"/>
      <w:proofErr w:type="spellEnd"/>
      <w:r>
        <w:rPr>
          <w:sz w:val="24"/>
        </w:rPr>
        <w:t xml:space="preserve"> Raspi</w:t>
      </w:r>
    </w:p>
    <w:p w:rsidR="00B052AD" w:rsidRDefault="00B052AD" w:rsidP="00B052AD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Handy</w:t>
      </w:r>
    </w:p>
    <w:p w:rsidR="0014668B" w:rsidRDefault="0014668B" w:rsidP="0014668B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>Verbindet sich mit Wlan Raspi Wlan</w:t>
      </w:r>
    </w:p>
    <w:p w:rsidR="0014668B" w:rsidRDefault="0014668B" w:rsidP="0014668B">
      <w:pPr>
        <w:pStyle w:val="Listenabsatz"/>
        <w:numPr>
          <w:ilvl w:val="2"/>
          <w:numId w:val="2"/>
        </w:numPr>
        <w:rPr>
          <w:sz w:val="24"/>
        </w:rPr>
      </w:pPr>
      <w:r>
        <w:rPr>
          <w:sz w:val="24"/>
        </w:rPr>
        <w:t>QR</w:t>
      </w:r>
    </w:p>
    <w:p w:rsidR="0014668B" w:rsidRDefault="0014668B" w:rsidP="0014668B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>Verbindet sich mit CAM Webseite</w:t>
      </w:r>
    </w:p>
    <w:p w:rsidR="0014668B" w:rsidRDefault="0014668B" w:rsidP="0014668B">
      <w:pPr>
        <w:pStyle w:val="Listenabsatz"/>
        <w:numPr>
          <w:ilvl w:val="2"/>
          <w:numId w:val="2"/>
        </w:numPr>
        <w:rPr>
          <w:sz w:val="24"/>
        </w:rPr>
      </w:pPr>
      <w:r>
        <w:rPr>
          <w:sz w:val="24"/>
        </w:rPr>
        <w:t>Bekommt Stream</w:t>
      </w:r>
    </w:p>
    <w:p w:rsidR="0014668B" w:rsidRDefault="0014668B" w:rsidP="0014668B">
      <w:pPr>
        <w:pStyle w:val="Listenabsatz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Schickt Infos zur CAM </w:t>
      </w:r>
    </w:p>
    <w:p w:rsidR="00333A00" w:rsidRDefault="00333A00" w:rsidP="00333A00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Handy Master</w:t>
      </w:r>
    </w:p>
    <w:p w:rsidR="00333A00" w:rsidRDefault="00333A00" w:rsidP="00333A00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lastRenderedPageBreak/>
        <w:t>Verbindet sich mit Wlan Raspi Wlan</w:t>
      </w:r>
    </w:p>
    <w:p w:rsidR="00333A00" w:rsidRDefault="00333A00" w:rsidP="00333A00">
      <w:pPr>
        <w:pStyle w:val="Listenabsatz"/>
        <w:numPr>
          <w:ilvl w:val="2"/>
          <w:numId w:val="2"/>
        </w:numPr>
        <w:rPr>
          <w:sz w:val="24"/>
        </w:rPr>
      </w:pPr>
      <w:r>
        <w:rPr>
          <w:sz w:val="24"/>
        </w:rPr>
        <w:t>QR</w:t>
      </w:r>
    </w:p>
    <w:p w:rsidR="00333A00" w:rsidRDefault="00333A00" w:rsidP="00333A00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>Schickt Raspi Wlan Infos für Raspi Master</w:t>
      </w:r>
    </w:p>
    <w:p w:rsidR="00333A00" w:rsidRPr="00333A00" w:rsidRDefault="00333A00" w:rsidP="00333A00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>Bekommt über Raspi Wlan Infos für Raspi Master</w:t>
      </w:r>
    </w:p>
    <w:sectPr w:rsidR="00333A00" w:rsidRPr="00333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5565B"/>
    <w:multiLevelType w:val="hybridMultilevel"/>
    <w:tmpl w:val="2CC298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27C58"/>
    <w:multiLevelType w:val="hybridMultilevel"/>
    <w:tmpl w:val="BB0C6718"/>
    <w:lvl w:ilvl="0" w:tplc="FEB641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AD"/>
    <w:rsid w:val="0014668B"/>
    <w:rsid w:val="00333A00"/>
    <w:rsid w:val="004965CB"/>
    <w:rsid w:val="006F300F"/>
    <w:rsid w:val="00A03420"/>
    <w:rsid w:val="00AD5E48"/>
    <w:rsid w:val="00B052AD"/>
    <w:rsid w:val="00E94A52"/>
    <w:rsid w:val="00F1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844156"/>
  <w15:chartTrackingRefBased/>
  <w15:docId w15:val="{E6DBFB2F-39CA-4CC4-A13C-6B473244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5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3469E-096D-49B9-8798-D45C7771C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46A0B0C8.dotm</Template>
  <TotalTime>0</TotalTime>
  <Pages>2</Pages>
  <Words>140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Deubelbeiss Melvin</dc:creator>
  <cp:keywords/>
  <dc:description/>
  <cp:lastModifiedBy>Deubelbeiss Melvin</cp:lastModifiedBy>
  <cp:revision>2</cp:revision>
  <dcterms:created xsi:type="dcterms:W3CDTF">2019-09-24T12:04:00Z</dcterms:created>
  <dcterms:modified xsi:type="dcterms:W3CDTF">2019-09-27T13:52:00Z</dcterms:modified>
</cp:coreProperties>
</file>