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172D" w:rsidRPr="0056125A" w:rsidRDefault="0056125A" w:rsidP="0056125A">
      <w:pPr>
        <w:jc w:val="center"/>
        <w:rPr>
          <w:sz w:val="36"/>
        </w:rPr>
      </w:pPr>
      <w:r w:rsidRPr="0056125A">
        <w:rPr>
          <w:sz w:val="36"/>
        </w:rPr>
        <w:t>Vor/Nachteile Alphabot Ideen</w:t>
      </w:r>
    </w:p>
    <w:p w:rsidR="0056125A" w:rsidRDefault="0056125A"/>
    <w:p w:rsidR="0056125A" w:rsidRDefault="0056125A" w:rsidP="0056125A">
      <w:pPr>
        <w:pStyle w:val="Listenabsatz"/>
        <w:numPr>
          <w:ilvl w:val="0"/>
          <w:numId w:val="1"/>
        </w:numPr>
      </w:pPr>
      <w:r>
        <w:t>CAM Website</w:t>
      </w:r>
    </w:p>
    <w:p w:rsidR="0056125A" w:rsidRDefault="0056125A" w:rsidP="0056125A">
      <w:pPr>
        <w:pStyle w:val="Listenabsatz"/>
        <w:numPr>
          <w:ilvl w:val="1"/>
          <w:numId w:val="1"/>
        </w:numPr>
      </w:pPr>
      <w:r>
        <w:t xml:space="preserve">CAM macht die Website </w:t>
      </w:r>
    </w:p>
    <w:p w:rsidR="0056125A" w:rsidRDefault="0056125A" w:rsidP="0056125A">
      <w:pPr>
        <w:pStyle w:val="Listenabsatz"/>
        <w:numPr>
          <w:ilvl w:val="1"/>
          <w:numId w:val="1"/>
        </w:numPr>
      </w:pPr>
      <w:r>
        <w:t xml:space="preserve">Master </w:t>
      </w:r>
      <w:r w:rsidR="00902038">
        <w:t xml:space="preserve">ESP </w:t>
      </w:r>
      <w:r>
        <w:t>und WLAN Raspi</w:t>
      </w:r>
    </w:p>
    <w:p w:rsidR="00346C9C" w:rsidRDefault="00346C9C" w:rsidP="00346C9C">
      <w:pPr>
        <w:pStyle w:val="Listenabsatz"/>
        <w:numPr>
          <w:ilvl w:val="1"/>
          <w:numId w:val="1"/>
        </w:numPr>
      </w:pPr>
      <w:r>
        <w:t>Master-Website auf WLAN Raspi</w:t>
      </w:r>
    </w:p>
    <w:p w:rsidR="00346C9C" w:rsidRDefault="00902038" w:rsidP="002A7FF3">
      <w:pPr>
        <w:pStyle w:val="Listenabsatz"/>
        <w:numPr>
          <w:ilvl w:val="1"/>
          <w:numId w:val="1"/>
        </w:numPr>
      </w:pPr>
      <w:r>
        <w:t>Eventuell kann der WLAN Raspi auch Master sein</w:t>
      </w:r>
    </w:p>
    <w:p w:rsidR="00346C9C" w:rsidRDefault="00346C9C" w:rsidP="00346C9C">
      <w:pPr>
        <w:ind w:left="1080"/>
      </w:pPr>
      <w:r>
        <w:fldChar w:fldCharType="begin"/>
      </w:r>
      <w:r>
        <w:instrText xml:space="preserve"> HYPERLINK "Blockdiagramm_CAMWebsite.docx" </w:instrText>
      </w:r>
      <w:r>
        <w:fldChar w:fldCharType="separate"/>
      </w:r>
      <w:r w:rsidRPr="00346C9C">
        <w:rPr>
          <w:rStyle w:val="Hyperlink"/>
        </w:rPr>
        <w:t>Blockdiagramm_</w:t>
      </w:r>
      <w:r w:rsidRPr="00346C9C">
        <w:rPr>
          <w:rStyle w:val="Hyperlink"/>
        </w:rPr>
        <w:t>CA</w:t>
      </w:r>
      <w:r w:rsidRPr="00346C9C">
        <w:rPr>
          <w:rStyle w:val="Hyperlink"/>
        </w:rPr>
        <w:t>MWebsite</w:t>
      </w:r>
      <w:r w:rsidRPr="00346C9C">
        <w:rPr>
          <w:rStyle w:val="Hyperlink"/>
        </w:rPr>
        <w:t>.docx</w:t>
      </w:r>
      <w:r>
        <w:fldChar w:fldCharType="end"/>
      </w:r>
    </w:p>
    <w:p w:rsidR="00346C9C" w:rsidRDefault="00346C9C" w:rsidP="00346C9C">
      <w:pPr>
        <w:pStyle w:val="Listenabsatz"/>
        <w:ind w:left="1440"/>
      </w:pPr>
    </w:p>
    <w:p w:rsidR="0056125A" w:rsidRDefault="0056125A" w:rsidP="0056125A">
      <w:pPr>
        <w:pStyle w:val="Listenabsatz"/>
        <w:numPr>
          <w:ilvl w:val="0"/>
          <w:numId w:val="1"/>
        </w:numPr>
      </w:pPr>
      <w:r>
        <w:t>AUTO Website</w:t>
      </w:r>
    </w:p>
    <w:p w:rsidR="0056125A" w:rsidRDefault="0056125A" w:rsidP="0056125A">
      <w:pPr>
        <w:pStyle w:val="Listenabsatz"/>
        <w:numPr>
          <w:ilvl w:val="1"/>
          <w:numId w:val="1"/>
        </w:numPr>
      </w:pPr>
      <w:r>
        <w:t>AUTO macht die Webseite</w:t>
      </w:r>
    </w:p>
    <w:p w:rsidR="0056125A" w:rsidRDefault="0056125A" w:rsidP="0056125A">
      <w:pPr>
        <w:pStyle w:val="Listenabsatz"/>
        <w:numPr>
          <w:ilvl w:val="1"/>
          <w:numId w:val="1"/>
        </w:numPr>
      </w:pPr>
      <w:r>
        <w:t>WLAN Raspi = Master Raspi</w:t>
      </w:r>
    </w:p>
    <w:p w:rsidR="0056125A" w:rsidRDefault="0056125A" w:rsidP="0056125A">
      <w:pPr>
        <w:pStyle w:val="Listenabsatz"/>
        <w:numPr>
          <w:ilvl w:val="0"/>
          <w:numId w:val="1"/>
        </w:numPr>
      </w:pPr>
      <w:r>
        <w:t>AUTO WLAN</w:t>
      </w:r>
    </w:p>
    <w:p w:rsidR="0056125A" w:rsidRDefault="0056125A" w:rsidP="0056125A">
      <w:pPr>
        <w:pStyle w:val="Listenabsatz"/>
        <w:numPr>
          <w:ilvl w:val="1"/>
          <w:numId w:val="1"/>
        </w:numPr>
      </w:pPr>
      <w:r>
        <w:t>AUTO macht WLAN</w:t>
      </w:r>
    </w:p>
    <w:p w:rsidR="0056125A" w:rsidRDefault="0056125A" w:rsidP="0056125A">
      <w:pPr>
        <w:pStyle w:val="Listenabsatz"/>
        <w:numPr>
          <w:ilvl w:val="1"/>
          <w:numId w:val="1"/>
        </w:numPr>
      </w:pPr>
      <w:r>
        <w:t>CAM macht Website</w:t>
      </w:r>
    </w:p>
    <w:p w:rsidR="0056125A" w:rsidRDefault="0056125A" w:rsidP="0056125A">
      <w:pPr>
        <w:pStyle w:val="Listenabsatz"/>
        <w:numPr>
          <w:ilvl w:val="1"/>
          <w:numId w:val="1"/>
        </w:numPr>
      </w:pPr>
      <w:r>
        <w:t xml:space="preserve">Master </w:t>
      </w:r>
    </w:p>
    <w:p w:rsidR="002A7FF3" w:rsidRDefault="002A7FF3" w:rsidP="002A7FF3">
      <w:pPr>
        <w:ind w:left="1080"/>
      </w:pPr>
      <w:hyperlink r:id="rId6" w:history="1">
        <w:r w:rsidRPr="002A7FF3">
          <w:rPr>
            <w:rStyle w:val="Hyperlink"/>
          </w:rPr>
          <w:t>Blockdiagramm_</w:t>
        </w:r>
        <w:r w:rsidRPr="002A7FF3">
          <w:rPr>
            <w:rStyle w:val="Hyperlink"/>
          </w:rPr>
          <w:t>CAMWLAN.docx</w:t>
        </w:r>
      </w:hyperlink>
    </w:p>
    <w:p w:rsidR="002A7FF3" w:rsidRDefault="002A7FF3" w:rsidP="002A7FF3"/>
    <w:p w:rsidR="002A7FF3" w:rsidRDefault="002A7FF3" w:rsidP="002A7FF3"/>
    <w:p w:rsidR="0056125A" w:rsidRDefault="000349F8" w:rsidP="0056125A">
      <w:pPr>
        <w:ind w:left="1080"/>
      </w:pPr>
      <w:hyperlink r:id="rId7" w:history="1">
        <w:r w:rsidR="0009712A" w:rsidRPr="0009712A">
          <w:rPr>
            <w:rStyle w:val="Hyperlink"/>
          </w:rPr>
          <w:t>U:\Alphabot\Vor Nachteile A</w:t>
        </w:r>
        <w:r w:rsidR="0009712A" w:rsidRPr="0009712A">
          <w:rPr>
            <w:rStyle w:val="Hyperlink"/>
          </w:rPr>
          <w:t>lphabot Ideen.xlsx</w:t>
        </w:r>
      </w:hyperlink>
    </w:p>
    <w:p w:rsidR="0009712A" w:rsidRDefault="0009712A" w:rsidP="0009712A"/>
    <w:p w:rsidR="0009712A" w:rsidRDefault="0009712A" w:rsidP="0009712A">
      <w:r>
        <w:t>Fazit:</w:t>
      </w:r>
    </w:p>
    <w:p w:rsidR="0009712A" w:rsidRDefault="0009712A" w:rsidP="0009712A">
      <w:pPr>
        <w:pStyle w:val="Listenabsatz"/>
        <w:numPr>
          <w:ilvl w:val="0"/>
          <w:numId w:val="1"/>
        </w:numPr>
      </w:pPr>
      <w:r>
        <w:t>CAM Website</w:t>
      </w:r>
    </w:p>
    <w:p w:rsidR="0009712A" w:rsidRDefault="0009712A" w:rsidP="0009712A">
      <w:pPr>
        <w:pStyle w:val="Listenabsatz"/>
        <w:numPr>
          <w:ilvl w:val="1"/>
          <w:numId w:val="1"/>
        </w:numPr>
      </w:pPr>
      <w:r>
        <w:t>+ Jedes Modul braucht nur eine kabellose Kommunikation --&gt; schnell</w:t>
      </w:r>
    </w:p>
    <w:p w:rsidR="0009712A" w:rsidRPr="0009712A" w:rsidRDefault="0009712A" w:rsidP="0009712A">
      <w:pPr>
        <w:pStyle w:val="Listenabsatz"/>
        <w:numPr>
          <w:ilvl w:val="1"/>
          <w:numId w:val="1"/>
        </w:numPr>
        <w:rPr>
          <w:lang w:val="en-US"/>
        </w:rPr>
      </w:pPr>
      <w:r w:rsidRPr="0009712A">
        <w:rPr>
          <w:lang w:val="en-US"/>
        </w:rPr>
        <w:t>+ ESP32 BLE know how vorhanden</w:t>
      </w:r>
    </w:p>
    <w:p w:rsidR="0009712A" w:rsidRDefault="0009712A" w:rsidP="0009712A">
      <w:pPr>
        <w:pStyle w:val="Listenabsatz"/>
        <w:numPr>
          <w:ilvl w:val="1"/>
          <w:numId w:val="1"/>
        </w:numPr>
      </w:pPr>
      <w:r>
        <w:t>+ AUTO genug freie Kapazität für Sensoren</w:t>
      </w:r>
    </w:p>
    <w:p w:rsidR="0009712A" w:rsidRDefault="0009712A" w:rsidP="0009712A">
      <w:pPr>
        <w:pStyle w:val="Listenabsatz"/>
        <w:numPr>
          <w:ilvl w:val="1"/>
          <w:numId w:val="1"/>
        </w:numPr>
      </w:pPr>
      <w:r>
        <w:t>+ Nur 1 WLAN</w:t>
      </w:r>
    </w:p>
    <w:p w:rsidR="0009712A" w:rsidRDefault="0009712A" w:rsidP="0009712A">
      <w:pPr>
        <w:pStyle w:val="Listenabsatz"/>
        <w:numPr>
          <w:ilvl w:val="1"/>
          <w:numId w:val="1"/>
        </w:numPr>
      </w:pPr>
      <w:r>
        <w:t>– Am meisten Geräte</w:t>
      </w:r>
    </w:p>
    <w:p w:rsidR="00EB07FA" w:rsidRDefault="00EB07FA" w:rsidP="00EB07FA">
      <w:pPr>
        <w:pStyle w:val="Listenabsatz"/>
        <w:numPr>
          <w:ilvl w:val="1"/>
          <w:numId w:val="1"/>
        </w:numPr>
      </w:pPr>
      <w:r>
        <w:t xml:space="preserve">– </w:t>
      </w:r>
      <w:r w:rsidRPr="00EB07FA">
        <w:t>Au</w:t>
      </w:r>
      <w:r>
        <w:t>to ausser Reichweite von WLAN nicht brauchbar</w:t>
      </w:r>
    </w:p>
    <w:p w:rsidR="0009712A" w:rsidRDefault="0009712A" w:rsidP="0009712A">
      <w:pPr>
        <w:pStyle w:val="Listenabsatz"/>
        <w:numPr>
          <w:ilvl w:val="0"/>
          <w:numId w:val="1"/>
        </w:numPr>
      </w:pPr>
      <w:r>
        <w:t>AUTO Website</w:t>
      </w:r>
    </w:p>
    <w:p w:rsidR="0009712A" w:rsidRDefault="0009712A" w:rsidP="0009712A">
      <w:pPr>
        <w:pStyle w:val="Listenabsatz"/>
        <w:numPr>
          <w:ilvl w:val="1"/>
          <w:numId w:val="1"/>
        </w:numPr>
      </w:pPr>
      <w:r>
        <w:t xml:space="preserve">– </w:t>
      </w:r>
      <w:bookmarkStart w:id="0" w:name="_GoBack"/>
      <w:r>
        <w:t xml:space="preserve">Module mit mehreren kabellosen Kommunikationen </w:t>
      </w:r>
      <w:bookmarkEnd w:id="0"/>
      <w:r>
        <w:t>gleichzeitig --&gt; langsam</w:t>
      </w:r>
    </w:p>
    <w:p w:rsidR="0009712A" w:rsidRDefault="0009712A" w:rsidP="0009712A">
      <w:pPr>
        <w:pStyle w:val="Listenabsatz"/>
        <w:numPr>
          <w:ilvl w:val="1"/>
          <w:numId w:val="1"/>
        </w:numPr>
      </w:pPr>
      <w:r>
        <w:t>– Viele Geräte</w:t>
      </w:r>
    </w:p>
    <w:p w:rsidR="0009712A" w:rsidRDefault="0009712A" w:rsidP="0009712A">
      <w:pPr>
        <w:pStyle w:val="Listenabsatz"/>
        <w:numPr>
          <w:ilvl w:val="1"/>
          <w:numId w:val="1"/>
        </w:numPr>
      </w:pPr>
      <w:r>
        <w:t>– Raspi BLE Kenntnisse nicht vorhanden</w:t>
      </w:r>
    </w:p>
    <w:p w:rsidR="0009712A" w:rsidRDefault="0009712A" w:rsidP="0009712A">
      <w:pPr>
        <w:pStyle w:val="Listenabsatz"/>
        <w:numPr>
          <w:ilvl w:val="1"/>
          <w:numId w:val="1"/>
        </w:numPr>
      </w:pPr>
      <w:r>
        <w:t>– Stream kann langsamer werden, wenn AUTO Sensoren einliest.</w:t>
      </w:r>
    </w:p>
    <w:p w:rsidR="0009712A" w:rsidRDefault="0009712A" w:rsidP="0009712A">
      <w:pPr>
        <w:pStyle w:val="Listenabsatz"/>
        <w:numPr>
          <w:ilvl w:val="1"/>
          <w:numId w:val="1"/>
        </w:numPr>
        <w:rPr>
          <w:lang w:val="en-US"/>
        </w:rPr>
      </w:pPr>
      <w:r w:rsidRPr="00EB07FA">
        <w:rPr>
          <w:lang w:val="en-US"/>
        </w:rPr>
        <w:t>–</w:t>
      </w:r>
      <w:r w:rsidR="00EB07FA">
        <w:rPr>
          <w:lang w:val="en-US"/>
        </w:rPr>
        <w:t xml:space="preserve"> </w:t>
      </w:r>
      <w:r w:rsidRPr="00EB07FA">
        <w:rPr>
          <w:lang w:val="en-US"/>
        </w:rPr>
        <w:t xml:space="preserve">CAM </w:t>
      </w:r>
      <w:r w:rsidR="00EB07FA" w:rsidRPr="00EB07FA">
        <w:rPr>
          <w:lang w:val="en-US"/>
        </w:rPr>
        <w:t>Website in AUTO Website</w:t>
      </w:r>
    </w:p>
    <w:p w:rsidR="00EB07FA" w:rsidRDefault="00EB07FA" w:rsidP="0009712A">
      <w:pPr>
        <w:pStyle w:val="Listenabsatz"/>
        <w:numPr>
          <w:ilvl w:val="1"/>
          <w:numId w:val="1"/>
        </w:numPr>
      </w:pPr>
      <w:r>
        <w:t xml:space="preserve">– </w:t>
      </w:r>
      <w:r w:rsidRPr="00EB07FA">
        <w:t>Au</w:t>
      </w:r>
      <w:r>
        <w:t>to ausser Reichweite von WLAN nicht brauchbar</w:t>
      </w:r>
    </w:p>
    <w:p w:rsidR="00EB07FA" w:rsidRDefault="00EB07FA" w:rsidP="0009712A">
      <w:pPr>
        <w:pStyle w:val="Listenabsatz"/>
        <w:numPr>
          <w:ilvl w:val="1"/>
          <w:numId w:val="1"/>
        </w:numPr>
      </w:pPr>
      <w:r>
        <w:t>+ Nur 1 WLAN</w:t>
      </w:r>
    </w:p>
    <w:p w:rsidR="00EB07FA" w:rsidRPr="0009712A" w:rsidRDefault="00EB07FA" w:rsidP="00EB07FA">
      <w:pPr>
        <w:pStyle w:val="Listenabsatz"/>
        <w:numPr>
          <w:ilvl w:val="1"/>
          <w:numId w:val="1"/>
        </w:numPr>
        <w:rPr>
          <w:lang w:val="en-US"/>
        </w:rPr>
      </w:pPr>
      <w:r w:rsidRPr="0009712A">
        <w:rPr>
          <w:lang w:val="en-US"/>
        </w:rPr>
        <w:lastRenderedPageBreak/>
        <w:t>+ ESP32 BLE know how vorhanden</w:t>
      </w:r>
    </w:p>
    <w:p w:rsidR="00EB07FA" w:rsidRDefault="00EB07FA" w:rsidP="00EB07FA">
      <w:pPr>
        <w:pStyle w:val="Listenabsatz"/>
        <w:numPr>
          <w:ilvl w:val="0"/>
          <w:numId w:val="1"/>
        </w:numPr>
      </w:pPr>
      <w:r>
        <w:t>AUTO WLAN</w:t>
      </w:r>
    </w:p>
    <w:p w:rsidR="00EB07FA" w:rsidRDefault="00EB07FA" w:rsidP="00EB07FA">
      <w:pPr>
        <w:pStyle w:val="Listenabsatz"/>
        <w:numPr>
          <w:ilvl w:val="1"/>
          <w:numId w:val="1"/>
        </w:numPr>
      </w:pPr>
      <w:r>
        <w:t>– Module mit mehreren kabellosen Kommunikationen gleichzeitig --&gt; langsam</w:t>
      </w:r>
    </w:p>
    <w:p w:rsidR="00EB07FA" w:rsidRDefault="00EB07FA" w:rsidP="00EB07FA">
      <w:pPr>
        <w:pStyle w:val="Listenabsatz"/>
        <w:numPr>
          <w:ilvl w:val="1"/>
          <w:numId w:val="1"/>
        </w:numPr>
      </w:pPr>
      <w:r>
        <w:t>+ Kein Raspi</w:t>
      </w:r>
    </w:p>
    <w:p w:rsidR="00EB07FA" w:rsidRDefault="00EB07FA" w:rsidP="00EB07FA">
      <w:pPr>
        <w:pStyle w:val="Listenabsatz"/>
        <w:numPr>
          <w:ilvl w:val="1"/>
          <w:numId w:val="1"/>
        </w:numPr>
      </w:pPr>
      <w:r>
        <w:t>– Viele WLAN</w:t>
      </w:r>
    </w:p>
    <w:p w:rsidR="0061563A" w:rsidRDefault="0061563A" w:rsidP="0061563A">
      <w:pPr>
        <w:pStyle w:val="Listenabsatz"/>
        <w:numPr>
          <w:ilvl w:val="1"/>
          <w:numId w:val="1"/>
        </w:numPr>
      </w:pPr>
      <w:r>
        <w:t>– Stream kann langsamer werden, wenn AUTO Sensoren einliest.</w:t>
      </w:r>
    </w:p>
    <w:p w:rsidR="00EB07FA" w:rsidRDefault="0061563A" w:rsidP="00EB07FA">
      <w:pPr>
        <w:pStyle w:val="Listenabsatz"/>
        <w:numPr>
          <w:ilvl w:val="1"/>
          <w:numId w:val="1"/>
        </w:numPr>
      </w:pPr>
      <w:r>
        <w:t>+ Billiger</w:t>
      </w:r>
    </w:p>
    <w:p w:rsidR="00111C8E" w:rsidRDefault="0061563A" w:rsidP="0010309C">
      <w:pPr>
        <w:pStyle w:val="Listenabsatz"/>
        <w:numPr>
          <w:ilvl w:val="1"/>
          <w:numId w:val="1"/>
        </w:numPr>
      </w:pPr>
      <w:r>
        <w:t xml:space="preserve">+ Nur Arduino </w:t>
      </w:r>
      <w:r w:rsidR="00111C8E">
        <w:t>IDE</w:t>
      </w:r>
    </w:p>
    <w:p w:rsidR="0061563A" w:rsidRDefault="0061563A" w:rsidP="0010309C">
      <w:pPr>
        <w:pStyle w:val="Listenabsatz"/>
        <w:numPr>
          <w:ilvl w:val="1"/>
          <w:numId w:val="1"/>
        </w:numPr>
      </w:pPr>
      <w:r>
        <w:t>+ Viel know how vorhanden</w:t>
      </w:r>
    </w:p>
    <w:p w:rsidR="0061563A" w:rsidRPr="00EB07FA" w:rsidRDefault="0061563A" w:rsidP="00EB07FA">
      <w:pPr>
        <w:pStyle w:val="Listenabsatz"/>
        <w:numPr>
          <w:ilvl w:val="1"/>
          <w:numId w:val="1"/>
        </w:numPr>
      </w:pPr>
      <w:r>
        <w:t>+ Auto auch ohne Master WLAN fahrbar</w:t>
      </w:r>
    </w:p>
    <w:sectPr w:rsidR="0061563A" w:rsidRPr="00EB07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AD389D"/>
    <w:multiLevelType w:val="hybridMultilevel"/>
    <w:tmpl w:val="7542EF02"/>
    <w:lvl w:ilvl="0" w:tplc="488EC5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25A"/>
    <w:rsid w:val="000349F8"/>
    <w:rsid w:val="0009712A"/>
    <w:rsid w:val="00111C8E"/>
    <w:rsid w:val="002A7FF3"/>
    <w:rsid w:val="00346C9C"/>
    <w:rsid w:val="0056125A"/>
    <w:rsid w:val="0061563A"/>
    <w:rsid w:val="006F300F"/>
    <w:rsid w:val="00902038"/>
    <w:rsid w:val="00A03420"/>
    <w:rsid w:val="00AF44FB"/>
    <w:rsid w:val="00E94A52"/>
    <w:rsid w:val="00EB07FA"/>
    <w:rsid w:val="00F11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CA6E872"/>
  <w15:chartTrackingRefBased/>
  <w15:docId w15:val="{D0E3A213-D856-4835-B8BC-E9B887BB6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6125A"/>
    <w:pPr>
      <w:ind w:left="720"/>
      <w:contextualSpacing/>
    </w:pPr>
  </w:style>
  <w:style w:type="table" w:styleId="Tabellenraster">
    <w:name w:val="Table Grid"/>
    <w:basedOn w:val="NormaleTabelle"/>
    <w:uiPriority w:val="59"/>
    <w:rsid w:val="005612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09712A"/>
    <w:rPr>
      <w:color w:val="0000FF" w:themeColor="hyperlink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09712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file:///U:\Alphabot\Vor%20Nachteile%20Alphabot%20Ideen.xls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Blockdiagramm_CAMWLAN.doc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E29264-36E9-4AC7-BAB5-4A897039F2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9F0305D2.dotm</Template>
  <TotalTime>0</TotalTime>
  <Pages>2</Pages>
  <Words>190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PSI - Paul Scherrer Institut</Company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Deubelbeiss Melvin</dc:creator>
  <cp:keywords/>
  <dc:description/>
  <cp:lastModifiedBy>Deubelbeiss Melvin</cp:lastModifiedBy>
  <cp:revision>3</cp:revision>
  <dcterms:created xsi:type="dcterms:W3CDTF">2019-09-24T13:22:00Z</dcterms:created>
  <dcterms:modified xsi:type="dcterms:W3CDTF">2019-09-27T09:45:00Z</dcterms:modified>
</cp:coreProperties>
</file>