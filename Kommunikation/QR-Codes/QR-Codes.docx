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B6" w:rsidRDefault="00F8018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3.85pt;margin-top:-.85pt;width:177pt;height:177pt;z-index:-251657216;mso-position-horizontal-relative:text;mso-position-vertical-relative:text">
            <v:imagedata r:id="rId5" o:title="IP-Adress_RASPI"/>
          </v:shape>
        </w:pict>
      </w:r>
      <w:r w:rsidR="008202B6">
        <w:pict>
          <v:shape id="_x0000_i1025" type="#_x0000_t75" style="width:178.5pt;height:178.5pt">
            <v:imagedata r:id="rId6" o:title="WLAN_EL-Parcour"/>
          </v:shape>
        </w:pict>
      </w:r>
    </w:p>
    <w:p w:rsidR="00F1172D" w:rsidRPr="000E0ACF" w:rsidRDefault="008202B6" w:rsidP="008202B6">
      <w:pPr>
        <w:rPr>
          <w:lang w:val="en-US"/>
        </w:rPr>
      </w:pPr>
      <w:proofErr w:type="spellStart"/>
      <w:r w:rsidRPr="000E0ACF">
        <w:rPr>
          <w:lang w:val="en-US"/>
        </w:rPr>
        <w:t>Wlan</w:t>
      </w:r>
      <w:proofErr w:type="spellEnd"/>
      <w:r w:rsidRPr="000E0ACF">
        <w:rPr>
          <w:lang w:val="en-US"/>
        </w:rPr>
        <w:t>: EL-</w:t>
      </w:r>
      <w:proofErr w:type="spellStart"/>
      <w:r w:rsidRPr="000E0ACF">
        <w:rPr>
          <w:lang w:val="en-US"/>
        </w:rPr>
        <w:t>Parcour</w:t>
      </w:r>
      <w:proofErr w:type="spellEnd"/>
      <w:r w:rsidR="000E0ACF" w:rsidRPr="000E0ACF">
        <w:rPr>
          <w:lang w:val="en-US"/>
        </w:rPr>
        <w:tab/>
      </w:r>
      <w:r w:rsidR="000E0ACF" w:rsidRPr="000E0ACF">
        <w:rPr>
          <w:lang w:val="en-US"/>
        </w:rPr>
        <w:tab/>
      </w:r>
      <w:r w:rsidR="000E0ACF" w:rsidRPr="000E0ACF">
        <w:rPr>
          <w:lang w:val="en-US"/>
        </w:rPr>
        <w:tab/>
      </w:r>
      <w:r w:rsidR="000E0ACF" w:rsidRPr="000E0ACF">
        <w:rPr>
          <w:lang w:val="en-US"/>
        </w:rPr>
        <w:tab/>
      </w:r>
      <w:r w:rsidR="000E0ACF" w:rsidRPr="000E0ACF">
        <w:rPr>
          <w:lang w:val="en-US"/>
        </w:rPr>
        <w:tab/>
      </w:r>
      <w:r w:rsidR="000E0ACF">
        <w:rPr>
          <w:lang w:val="en-US"/>
        </w:rPr>
        <w:t>IP-</w:t>
      </w:r>
      <w:proofErr w:type="spellStart"/>
      <w:r w:rsidR="000E0ACF">
        <w:rPr>
          <w:lang w:val="en-US"/>
        </w:rPr>
        <w:t>Adresse</w:t>
      </w:r>
      <w:proofErr w:type="spellEnd"/>
      <w:r w:rsidR="000E0ACF">
        <w:rPr>
          <w:lang w:val="en-US"/>
        </w:rPr>
        <w:t xml:space="preserve"> Raspberry Pi</w:t>
      </w:r>
      <w:bookmarkStart w:id="0" w:name="_GoBack"/>
      <w:bookmarkEnd w:id="0"/>
    </w:p>
    <w:sectPr w:rsidR="00F1172D" w:rsidRPr="000E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B1"/>
    <w:rsid w:val="000E0ACF"/>
    <w:rsid w:val="006F300F"/>
    <w:rsid w:val="008202B6"/>
    <w:rsid w:val="00E94A52"/>
    <w:rsid w:val="00EC29B1"/>
    <w:rsid w:val="00F1172D"/>
    <w:rsid w:val="00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16DDBFD"/>
  <w15:chartTrackingRefBased/>
  <w15:docId w15:val="{551BB6C5-4B0B-4CD7-87F9-125E36B6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9273E-C27B-4EE6-B93A-E96A80F6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9E67147.dotm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Piqué Noah</cp:lastModifiedBy>
  <cp:revision>3</cp:revision>
  <cp:lastPrinted>2019-09-30T08:31:00Z</cp:lastPrinted>
  <dcterms:created xsi:type="dcterms:W3CDTF">2019-09-30T08:30:00Z</dcterms:created>
  <dcterms:modified xsi:type="dcterms:W3CDTF">2019-09-30T09:30:00Z</dcterms:modified>
</cp:coreProperties>
</file>