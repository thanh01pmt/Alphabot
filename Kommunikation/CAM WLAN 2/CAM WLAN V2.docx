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0D6" w:rsidRPr="001275D5" w:rsidRDefault="004E60D6" w:rsidP="004E60D6">
      <w:pPr>
        <w:jc w:val="center"/>
        <w:rPr>
          <w:sz w:val="32"/>
        </w:rPr>
      </w:pPr>
      <w:r w:rsidRPr="001275D5">
        <w:rPr>
          <w:sz w:val="32"/>
        </w:rPr>
        <w:t xml:space="preserve">CAM </w:t>
      </w:r>
      <w:r>
        <w:rPr>
          <w:sz w:val="32"/>
        </w:rPr>
        <w:t>WLAN</w:t>
      </w:r>
      <w:r w:rsidR="00684AC1">
        <w:rPr>
          <w:sz w:val="32"/>
        </w:rPr>
        <w:t xml:space="preserve"> V2</w:t>
      </w:r>
    </w:p>
    <w:p w:rsidR="004E60D6" w:rsidRDefault="004E60D6" w:rsidP="004E60D6"/>
    <w:p w:rsidR="004E60D6" w:rsidRDefault="00362F9E" w:rsidP="004E60D6">
      <w:r>
        <w:rPr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A54FAB4" wp14:editId="1922A814">
                <wp:simplePos x="0" y="0"/>
                <wp:positionH relativeFrom="margin">
                  <wp:align>right</wp:align>
                </wp:positionH>
                <wp:positionV relativeFrom="paragraph">
                  <wp:posOffset>40640</wp:posOffset>
                </wp:positionV>
                <wp:extent cx="2360930" cy="2190115"/>
                <wp:effectExtent l="0" t="0" r="12700" b="19685"/>
                <wp:wrapSquare wrapText="bothSides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19011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60D6" w:rsidRDefault="004E60D6" w:rsidP="004E60D6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1275D5">
                              <w:rPr>
                                <w:color w:val="FFFFFF" w:themeColor="background1"/>
                                <w:sz w:val="32"/>
                              </w:rPr>
                              <w:t>Master ESP</w:t>
                            </w:r>
                          </w:p>
                          <w:p w:rsidR="004E60D6" w:rsidRDefault="004E60D6" w:rsidP="004E60D6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Bekommt Infos per BLE von </w:t>
                            </w:r>
                            <w:r w:rsidRPr="005B7EBF">
                              <w:rPr>
                                <w:color w:val="C0504D" w:themeColor="accent2"/>
                              </w:rPr>
                              <w:t>Auto ESP</w:t>
                            </w:r>
                          </w:p>
                          <w:p w:rsidR="004E60D6" w:rsidRDefault="004E60D6" w:rsidP="004E60D6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Schickt Infos per BLE zu </w:t>
                            </w:r>
                            <w:r w:rsidRPr="005B7EBF">
                              <w:rPr>
                                <w:color w:val="C0504D" w:themeColor="accent2"/>
                              </w:rPr>
                              <w:t>Auto ESP</w:t>
                            </w:r>
                          </w:p>
                          <w:p w:rsidR="004E60D6" w:rsidRPr="00684AC1" w:rsidRDefault="004E60D6" w:rsidP="004E60D6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color w:val="4F81BD" w:themeColor="accent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Bekommt Infos per </w:t>
                            </w:r>
                            <w:r w:rsidR="00684AC1">
                              <w:rPr>
                                <w:color w:val="FFFFFF" w:themeColor="background1"/>
                              </w:rPr>
                              <w:t>SPI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von </w:t>
                            </w:r>
                            <w:r w:rsidR="00684AC1" w:rsidRPr="00684AC1">
                              <w:rPr>
                                <w:color w:val="4F81BD" w:themeColor="accent1"/>
                              </w:rPr>
                              <w:t>WLAN ESP</w:t>
                            </w:r>
                          </w:p>
                          <w:p w:rsidR="004E60D6" w:rsidRPr="00684AC1" w:rsidRDefault="004E60D6" w:rsidP="004E60D6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Schickt Infos per </w:t>
                            </w:r>
                            <w:r w:rsidR="00362F9E">
                              <w:rPr>
                                <w:color w:val="FFFFFF" w:themeColor="background1"/>
                              </w:rPr>
                              <w:t>WLAN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zu </w:t>
                            </w:r>
                            <w:r w:rsidR="00684AC1" w:rsidRPr="00684AC1">
                              <w:rPr>
                                <w:color w:val="4F81BD" w:themeColor="accent1"/>
                              </w:rPr>
                              <w:t>WLAN ESP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54FAB4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34.7pt;margin-top:3.2pt;width:185.9pt;height:172.45pt;z-index:251660288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" fillcolor="#1f497d [3215]">
                <v:textbox>
                  <w:txbxContent>
                    <w:p w:rsidR="004E60D6" w:rsidRDefault="004E60D6" w:rsidP="004E60D6">
                      <w:pPr>
                        <w:jc w:val="center"/>
                        <w:rPr>
                          <w:color w:val="FFFFFF" w:themeColor="background1"/>
                          <w:sz w:val="32"/>
                        </w:rPr>
                      </w:pPr>
                      <w:r w:rsidRPr="001275D5">
                        <w:rPr>
                          <w:color w:val="FFFFFF" w:themeColor="background1"/>
                          <w:sz w:val="32"/>
                        </w:rPr>
                        <w:t>Master ESP</w:t>
                      </w:r>
                    </w:p>
                    <w:p w:rsidR="004E60D6" w:rsidRDefault="004E60D6" w:rsidP="004E60D6"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Bekommt Infos per BLE von </w:t>
                      </w:r>
                      <w:r w:rsidRPr="005B7EBF">
                        <w:rPr>
                          <w:color w:val="C0504D" w:themeColor="accent2"/>
                        </w:rPr>
                        <w:t>Auto ESP</w:t>
                      </w:r>
                    </w:p>
                    <w:p w:rsidR="004E60D6" w:rsidRDefault="004E60D6" w:rsidP="004E60D6"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Schickt Infos per BLE zu </w:t>
                      </w:r>
                      <w:r w:rsidRPr="005B7EBF">
                        <w:rPr>
                          <w:color w:val="C0504D" w:themeColor="accent2"/>
                        </w:rPr>
                        <w:t>Auto ESP</w:t>
                      </w:r>
                    </w:p>
                    <w:p w:rsidR="004E60D6" w:rsidRPr="00684AC1" w:rsidRDefault="004E60D6" w:rsidP="004E60D6"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color w:val="4F81BD" w:themeColor="accent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Bekommt Infos per </w:t>
                      </w:r>
                      <w:r w:rsidR="00684AC1">
                        <w:rPr>
                          <w:color w:val="FFFFFF" w:themeColor="background1"/>
                        </w:rPr>
                        <w:t>SPI</w:t>
                      </w:r>
                      <w:r>
                        <w:rPr>
                          <w:color w:val="FFFFFF" w:themeColor="background1"/>
                        </w:rPr>
                        <w:t xml:space="preserve"> von </w:t>
                      </w:r>
                      <w:r w:rsidR="00684AC1" w:rsidRPr="00684AC1">
                        <w:rPr>
                          <w:color w:val="4F81BD" w:themeColor="accent1"/>
                        </w:rPr>
                        <w:t>WLAN ESP</w:t>
                      </w:r>
                    </w:p>
                    <w:p w:rsidR="004E60D6" w:rsidRPr="00684AC1" w:rsidRDefault="004E60D6" w:rsidP="004E60D6"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Schickt Infos per </w:t>
                      </w:r>
                      <w:r w:rsidR="00362F9E">
                        <w:rPr>
                          <w:color w:val="FFFFFF" w:themeColor="background1"/>
                        </w:rPr>
                        <w:t>WLAN</w:t>
                      </w:r>
                      <w:r>
                        <w:rPr>
                          <w:color w:val="FFFFFF" w:themeColor="background1"/>
                        </w:rPr>
                        <w:t xml:space="preserve"> zu </w:t>
                      </w:r>
                      <w:r w:rsidR="00684AC1" w:rsidRPr="00684AC1">
                        <w:rPr>
                          <w:color w:val="4F81BD" w:themeColor="accent1"/>
                        </w:rPr>
                        <w:t>WLAN ESP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ACCB86" wp14:editId="5E08D6CD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2360930" cy="1404620"/>
                <wp:effectExtent l="0" t="0" r="12700" b="12700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60D6" w:rsidRDefault="004E60D6" w:rsidP="004E60D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5B7EBF">
                              <w:rPr>
                                <w:sz w:val="32"/>
                              </w:rPr>
                              <w:t>ESP-CAM</w:t>
                            </w:r>
                          </w:p>
                          <w:p w:rsidR="004E60D6" w:rsidRDefault="004E60D6" w:rsidP="004E60D6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Website</w:t>
                            </w:r>
                          </w:p>
                          <w:p w:rsidR="004E60D6" w:rsidRDefault="004E60D6" w:rsidP="004E60D6">
                            <w:pPr>
                              <w:pStyle w:val="Listenabsatz"/>
                              <w:numPr>
                                <w:ilvl w:val="1"/>
                                <w:numId w:val="3"/>
                              </w:numPr>
                            </w:pPr>
                            <w:r>
                              <w:t>Stream</w:t>
                            </w:r>
                          </w:p>
                          <w:p w:rsidR="00362F9E" w:rsidRDefault="004E60D6" w:rsidP="00362F9E">
                            <w:pPr>
                              <w:pStyle w:val="Listenabsatz"/>
                              <w:numPr>
                                <w:ilvl w:val="1"/>
                                <w:numId w:val="3"/>
                              </w:numPr>
                            </w:pPr>
                            <w:r>
                              <w:t>Steuerung</w:t>
                            </w:r>
                          </w:p>
                          <w:p w:rsidR="00362F9E" w:rsidRDefault="00362F9E" w:rsidP="00362F9E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WLAN Hotspot</w:t>
                            </w:r>
                          </w:p>
                          <w:p w:rsidR="004E60D6" w:rsidRDefault="004E60D6" w:rsidP="004E60D6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UART zu </w:t>
                            </w:r>
                            <w:r w:rsidRPr="000B7EE3">
                              <w:rPr>
                                <w:color w:val="C0504D" w:themeColor="accent2"/>
                              </w:rPr>
                              <w:t>Auto ESP</w:t>
                            </w:r>
                          </w:p>
                          <w:p w:rsidR="004E60D6" w:rsidRDefault="004E60D6" w:rsidP="004E60D6">
                            <w:pPr>
                              <w:pStyle w:val="Listenabsatz"/>
                              <w:numPr>
                                <w:ilvl w:val="1"/>
                                <w:numId w:val="3"/>
                              </w:numPr>
                            </w:pPr>
                            <w:r>
                              <w:t>Infos von Website</w:t>
                            </w:r>
                          </w:p>
                          <w:p w:rsidR="004E60D6" w:rsidRPr="005B7EBF" w:rsidRDefault="004E60D6" w:rsidP="004E60D6">
                            <w:pPr>
                              <w:pStyle w:val="Listenabsatz"/>
                              <w:numPr>
                                <w:ilvl w:val="1"/>
                                <w:numId w:val="3"/>
                              </w:numPr>
                            </w:pPr>
                            <w:r>
                              <w:t>Infos für Website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ACCB86" id="_x0000_s1027" type="#_x0000_t202" style="position:absolute;margin-left:0;margin-top:.35pt;width:185.9pt;height:110.6pt;z-index:25166131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" fillcolor="#f79646 [3209]">
                <v:textbox style="mso-fit-shape-to-text:t">
                  <w:txbxContent>
                    <w:p w:rsidR="004E60D6" w:rsidRDefault="004E60D6" w:rsidP="004E60D6">
                      <w:pPr>
                        <w:jc w:val="center"/>
                        <w:rPr>
                          <w:sz w:val="32"/>
                        </w:rPr>
                      </w:pPr>
                      <w:r w:rsidRPr="005B7EBF">
                        <w:rPr>
                          <w:sz w:val="32"/>
                        </w:rPr>
                        <w:t>ESP-CAM</w:t>
                      </w:r>
                    </w:p>
                    <w:p w:rsidR="004E60D6" w:rsidRDefault="004E60D6" w:rsidP="004E60D6">
                      <w:pPr>
                        <w:pStyle w:val="Listenabsatz"/>
                        <w:numPr>
                          <w:ilvl w:val="0"/>
                          <w:numId w:val="3"/>
                        </w:numPr>
                      </w:pPr>
                      <w:r>
                        <w:t>Website</w:t>
                      </w:r>
                    </w:p>
                    <w:p w:rsidR="004E60D6" w:rsidRDefault="004E60D6" w:rsidP="004E60D6">
                      <w:pPr>
                        <w:pStyle w:val="Listenabsatz"/>
                        <w:numPr>
                          <w:ilvl w:val="1"/>
                          <w:numId w:val="3"/>
                        </w:numPr>
                      </w:pPr>
                      <w:r>
                        <w:t>Stream</w:t>
                      </w:r>
                    </w:p>
                    <w:p w:rsidR="00362F9E" w:rsidRDefault="004E60D6" w:rsidP="00362F9E">
                      <w:pPr>
                        <w:pStyle w:val="Listenabsatz"/>
                        <w:numPr>
                          <w:ilvl w:val="1"/>
                          <w:numId w:val="3"/>
                        </w:numPr>
                      </w:pPr>
                      <w:r>
                        <w:t>Steuerung</w:t>
                      </w:r>
                    </w:p>
                    <w:p w:rsidR="00362F9E" w:rsidRDefault="00362F9E" w:rsidP="00362F9E">
                      <w:pPr>
                        <w:pStyle w:val="Listenabsatz"/>
                        <w:numPr>
                          <w:ilvl w:val="0"/>
                          <w:numId w:val="3"/>
                        </w:numPr>
                      </w:pPr>
                      <w:r>
                        <w:t>WLAN Hotspot</w:t>
                      </w:r>
                    </w:p>
                    <w:p w:rsidR="004E60D6" w:rsidRDefault="004E60D6" w:rsidP="004E60D6">
                      <w:pPr>
                        <w:pStyle w:val="Listenabsatz"/>
                        <w:numPr>
                          <w:ilvl w:val="0"/>
                          <w:numId w:val="3"/>
                        </w:numPr>
                      </w:pPr>
                      <w:r>
                        <w:t xml:space="preserve">UART zu </w:t>
                      </w:r>
                      <w:r w:rsidRPr="000B7EE3">
                        <w:rPr>
                          <w:color w:val="C0504D" w:themeColor="accent2"/>
                        </w:rPr>
                        <w:t>Auto ESP</w:t>
                      </w:r>
                    </w:p>
                    <w:p w:rsidR="004E60D6" w:rsidRDefault="004E60D6" w:rsidP="004E60D6">
                      <w:pPr>
                        <w:pStyle w:val="Listenabsatz"/>
                        <w:numPr>
                          <w:ilvl w:val="1"/>
                          <w:numId w:val="3"/>
                        </w:numPr>
                      </w:pPr>
                      <w:r>
                        <w:t>Infos von Website</w:t>
                      </w:r>
                    </w:p>
                    <w:p w:rsidR="004E60D6" w:rsidRPr="005B7EBF" w:rsidRDefault="004E60D6" w:rsidP="004E60D6">
                      <w:pPr>
                        <w:pStyle w:val="Listenabsatz"/>
                        <w:numPr>
                          <w:ilvl w:val="1"/>
                          <w:numId w:val="3"/>
                        </w:numPr>
                      </w:pPr>
                      <w:r>
                        <w:t>Infos für Website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1172D" w:rsidRDefault="00FA78A0">
      <w:bookmarkStart w:id="0" w:name="_GoBack"/>
      <w:bookmarkEnd w:id="0"/>
      <w:r>
        <w:rPr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1F9C750" wp14:editId="665FEEF3">
                <wp:simplePos x="0" y="0"/>
                <wp:positionH relativeFrom="margin">
                  <wp:align>right</wp:align>
                </wp:positionH>
                <wp:positionV relativeFrom="paragraph">
                  <wp:posOffset>4260924</wp:posOffset>
                </wp:positionV>
                <wp:extent cx="2360930" cy="1404620"/>
                <wp:effectExtent l="0" t="0" r="12700" b="20320"/>
                <wp:wrapSquare wrapText="bothSides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60D6" w:rsidRDefault="004E60D6" w:rsidP="004E60D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D454C9">
                              <w:rPr>
                                <w:sz w:val="32"/>
                              </w:rPr>
                              <w:t>Handy</w:t>
                            </w:r>
                          </w:p>
                          <w:p w:rsidR="004E60D6" w:rsidRDefault="004E60D6" w:rsidP="004E60D6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Verbindet sich mit </w:t>
                            </w:r>
                            <w:r w:rsidR="00362F9E" w:rsidRPr="00362F9E">
                              <w:rPr>
                                <w:color w:val="F79646" w:themeColor="accent6"/>
                              </w:rPr>
                              <w:t>WLAN ESP-CAM</w:t>
                            </w:r>
                            <w:r>
                              <w:t xml:space="preserve"> (QR-Code)</w:t>
                            </w:r>
                          </w:p>
                          <w:p w:rsidR="004E60D6" w:rsidRDefault="004E60D6" w:rsidP="004E60D6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Verbindet sich mit </w:t>
                            </w:r>
                            <w:r w:rsidRPr="00C60CCE">
                              <w:rPr>
                                <w:color w:val="F79646" w:themeColor="accent6"/>
                              </w:rPr>
                              <w:t>ESP-CAM</w:t>
                            </w:r>
                            <w:r>
                              <w:t xml:space="preserve"> Website</w:t>
                            </w:r>
                          </w:p>
                          <w:p w:rsidR="004E60D6" w:rsidRDefault="004E60D6" w:rsidP="004E60D6">
                            <w:pPr>
                              <w:pStyle w:val="Listenabsatz"/>
                              <w:numPr>
                                <w:ilvl w:val="1"/>
                                <w:numId w:val="6"/>
                              </w:numPr>
                            </w:pPr>
                            <w:r>
                              <w:t xml:space="preserve">Bekommt </w:t>
                            </w:r>
                            <w:proofErr w:type="spellStart"/>
                            <w:r>
                              <w:t>Kamerastream</w:t>
                            </w:r>
                            <w:proofErr w:type="spellEnd"/>
                          </w:p>
                          <w:p w:rsidR="004E60D6" w:rsidRPr="00D454C9" w:rsidRDefault="004E60D6" w:rsidP="004E60D6">
                            <w:pPr>
                              <w:pStyle w:val="Listenabsatz"/>
                              <w:numPr>
                                <w:ilvl w:val="1"/>
                                <w:numId w:val="6"/>
                              </w:numPr>
                            </w:pPr>
                            <w:r>
                              <w:t xml:space="preserve">Schickt Infos zum </w:t>
                            </w:r>
                            <w:r w:rsidRPr="00C60CCE">
                              <w:rPr>
                                <w:color w:val="F79646" w:themeColor="accent6"/>
                              </w:rPr>
                              <w:t>ESP-CAM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F9C750" id="_x0000_s1028" type="#_x0000_t202" style="position:absolute;margin-left:134.7pt;margin-top:335.5pt;width:185.9pt;height:110.6pt;z-index:25166438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" fillcolor="#9bbb59 [3206]">
                <v:textbox style="mso-fit-shape-to-text:t">
                  <w:txbxContent>
                    <w:p w:rsidR="004E60D6" w:rsidRDefault="004E60D6" w:rsidP="004E60D6">
                      <w:pPr>
                        <w:jc w:val="center"/>
                        <w:rPr>
                          <w:sz w:val="32"/>
                        </w:rPr>
                      </w:pPr>
                      <w:r w:rsidRPr="00D454C9">
                        <w:rPr>
                          <w:sz w:val="32"/>
                        </w:rPr>
                        <w:t>Handy</w:t>
                      </w:r>
                    </w:p>
                    <w:p w:rsidR="004E60D6" w:rsidRDefault="004E60D6" w:rsidP="004E60D6">
                      <w:pPr>
                        <w:pStyle w:val="Listenabsatz"/>
                        <w:numPr>
                          <w:ilvl w:val="0"/>
                          <w:numId w:val="6"/>
                        </w:numPr>
                      </w:pPr>
                      <w:r>
                        <w:t xml:space="preserve">Verbindet sich mit </w:t>
                      </w:r>
                      <w:r w:rsidR="00362F9E" w:rsidRPr="00362F9E">
                        <w:rPr>
                          <w:color w:val="F79646" w:themeColor="accent6"/>
                        </w:rPr>
                        <w:t>WLAN ESP-CAM</w:t>
                      </w:r>
                      <w:r>
                        <w:t xml:space="preserve"> (QR-Code)</w:t>
                      </w:r>
                    </w:p>
                    <w:p w:rsidR="004E60D6" w:rsidRDefault="004E60D6" w:rsidP="004E60D6">
                      <w:pPr>
                        <w:pStyle w:val="Listenabsatz"/>
                        <w:numPr>
                          <w:ilvl w:val="0"/>
                          <w:numId w:val="6"/>
                        </w:numPr>
                      </w:pPr>
                      <w:r>
                        <w:t xml:space="preserve">Verbindet sich mit </w:t>
                      </w:r>
                      <w:r w:rsidRPr="00C60CCE">
                        <w:rPr>
                          <w:color w:val="F79646" w:themeColor="accent6"/>
                        </w:rPr>
                        <w:t>ESP-CAM</w:t>
                      </w:r>
                      <w:r>
                        <w:t xml:space="preserve"> Website</w:t>
                      </w:r>
                    </w:p>
                    <w:p w:rsidR="004E60D6" w:rsidRDefault="004E60D6" w:rsidP="004E60D6">
                      <w:pPr>
                        <w:pStyle w:val="Listenabsatz"/>
                        <w:numPr>
                          <w:ilvl w:val="1"/>
                          <w:numId w:val="6"/>
                        </w:numPr>
                      </w:pPr>
                      <w:r>
                        <w:t xml:space="preserve">Bekommt </w:t>
                      </w:r>
                      <w:proofErr w:type="spellStart"/>
                      <w:r>
                        <w:t>Kamerastream</w:t>
                      </w:r>
                      <w:proofErr w:type="spellEnd"/>
                    </w:p>
                    <w:p w:rsidR="004E60D6" w:rsidRPr="00D454C9" w:rsidRDefault="004E60D6" w:rsidP="004E60D6">
                      <w:pPr>
                        <w:pStyle w:val="Listenabsatz"/>
                        <w:numPr>
                          <w:ilvl w:val="1"/>
                          <w:numId w:val="6"/>
                        </w:numPr>
                      </w:pPr>
                      <w:r>
                        <w:t xml:space="preserve">Schickt Infos zum </w:t>
                      </w:r>
                      <w:r w:rsidRPr="00C60CCE">
                        <w:rPr>
                          <w:color w:val="F79646" w:themeColor="accent6"/>
                        </w:rPr>
                        <w:t>ESP-CAM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95EC48A" wp14:editId="13A6879A">
                <wp:simplePos x="0" y="0"/>
                <wp:positionH relativeFrom="margin">
                  <wp:align>right</wp:align>
                </wp:positionH>
                <wp:positionV relativeFrom="paragraph">
                  <wp:posOffset>2060118</wp:posOffset>
                </wp:positionV>
                <wp:extent cx="2360930" cy="1404620"/>
                <wp:effectExtent l="0" t="0" r="12700" b="26035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60D6" w:rsidRDefault="004E60D6" w:rsidP="004E60D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0B7EE3">
                              <w:rPr>
                                <w:sz w:val="32"/>
                              </w:rPr>
                              <w:t>Auto ESP</w:t>
                            </w:r>
                          </w:p>
                          <w:p w:rsidR="004E60D6" w:rsidRDefault="004E60D6" w:rsidP="004E60D6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Steuert das Auto</w:t>
                            </w:r>
                          </w:p>
                          <w:p w:rsidR="004E60D6" w:rsidRPr="00B40A1A" w:rsidRDefault="004E60D6" w:rsidP="004E60D6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rPr>
                                <w:color w:val="1F497D" w:themeColor="text2"/>
                              </w:rPr>
                            </w:pPr>
                            <w:r>
                              <w:t xml:space="preserve">Schickt Status per BLE zum </w:t>
                            </w:r>
                            <w:r w:rsidRPr="00B40A1A">
                              <w:rPr>
                                <w:color w:val="1F497D" w:themeColor="text2"/>
                              </w:rPr>
                              <w:t>Master ESP</w:t>
                            </w:r>
                          </w:p>
                          <w:p w:rsidR="004E60D6" w:rsidRDefault="004E60D6" w:rsidP="004E60D6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Bekommt Infos von:</w:t>
                            </w:r>
                          </w:p>
                          <w:p w:rsidR="004E60D6" w:rsidRDefault="004E60D6" w:rsidP="004E60D6">
                            <w:pPr>
                              <w:pStyle w:val="Listenabsatz"/>
                              <w:numPr>
                                <w:ilvl w:val="1"/>
                                <w:numId w:val="4"/>
                              </w:numPr>
                            </w:pPr>
                            <w:r w:rsidRPr="00B40A1A">
                              <w:rPr>
                                <w:color w:val="1F497D" w:themeColor="text2"/>
                              </w:rPr>
                              <w:t xml:space="preserve">Master ESP </w:t>
                            </w:r>
                            <w:r>
                              <w:t>(BLE)</w:t>
                            </w:r>
                          </w:p>
                          <w:p w:rsidR="004E60D6" w:rsidRDefault="004E60D6" w:rsidP="004E60D6">
                            <w:pPr>
                              <w:pStyle w:val="Listenabsatz"/>
                              <w:numPr>
                                <w:ilvl w:val="1"/>
                                <w:numId w:val="4"/>
                              </w:numPr>
                            </w:pPr>
                            <w:r w:rsidRPr="00B40A1A">
                              <w:rPr>
                                <w:color w:val="F79646" w:themeColor="accent6"/>
                              </w:rPr>
                              <w:t xml:space="preserve">ESP-CAM </w:t>
                            </w:r>
                            <w:r>
                              <w:t>(UART)</w:t>
                            </w:r>
                          </w:p>
                          <w:p w:rsidR="004E60D6" w:rsidRPr="000B7EE3" w:rsidRDefault="004E60D6" w:rsidP="004E60D6">
                            <w:pPr>
                              <w:pStyle w:val="Listenabsatz"/>
                              <w:numPr>
                                <w:ilvl w:val="1"/>
                                <w:numId w:val="4"/>
                              </w:numPr>
                            </w:pPr>
                            <w:r>
                              <w:t>Sensoren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5EC48A" id="_x0000_s1029" type="#_x0000_t202" style="position:absolute;margin-left:134.7pt;margin-top:162.2pt;width:185.9pt;height:110.6pt;z-index:251662336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" fillcolor="#c0504d [3205]">
                <v:textbox style="mso-fit-shape-to-text:t">
                  <w:txbxContent>
                    <w:p w:rsidR="004E60D6" w:rsidRDefault="004E60D6" w:rsidP="004E60D6">
                      <w:pPr>
                        <w:jc w:val="center"/>
                        <w:rPr>
                          <w:sz w:val="32"/>
                        </w:rPr>
                      </w:pPr>
                      <w:r w:rsidRPr="000B7EE3">
                        <w:rPr>
                          <w:sz w:val="32"/>
                        </w:rPr>
                        <w:t>Auto ESP</w:t>
                      </w:r>
                    </w:p>
                    <w:p w:rsidR="004E60D6" w:rsidRDefault="004E60D6" w:rsidP="004E60D6">
                      <w:pPr>
                        <w:pStyle w:val="Listenabsatz"/>
                        <w:numPr>
                          <w:ilvl w:val="0"/>
                          <w:numId w:val="4"/>
                        </w:numPr>
                      </w:pPr>
                      <w:r>
                        <w:t>Steuert das Auto</w:t>
                      </w:r>
                    </w:p>
                    <w:p w:rsidR="004E60D6" w:rsidRPr="00B40A1A" w:rsidRDefault="004E60D6" w:rsidP="004E60D6">
                      <w:pPr>
                        <w:pStyle w:val="Listenabsatz"/>
                        <w:numPr>
                          <w:ilvl w:val="0"/>
                          <w:numId w:val="4"/>
                        </w:numPr>
                        <w:rPr>
                          <w:color w:val="1F497D" w:themeColor="text2"/>
                        </w:rPr>
                      </w:pPr>
                      <w:r>
                        <w:t xml:space="preserve">Schickt Status per BLE zum </w:t>
                      </w:r>
                      <w:r w:rsidRPr="00B40A1A">
                        <w:rPr>
                          <w:color w:val="1F497D" w:themeColor="text2"/>
                        </w:rPr>
                        <w:t>Master ESP</w:t>
                      </w:r>
                    </w:p>
                    <w:p w:rsidR="004E60D6" w:rsidRDefault="004E60D6" w:rsidP="004E60D6">
                      <w:pPr>
                        <w:pStyle w:val="Listenabsatz"/>
                        <w:numPr>
                          <w:ilvl w:val="0"/>
                          <w:numId w:val="4"/>
                        </w:numPr>
                      </w:pPr>
                      <w:r>
                        <w:t>Bekommt Infos von:</w:t>
                      </w:r>
                    </w:p>
                    <w:p w:rsidR="004E60D6" w:rsidRDefault="004E60D6" w:rsidP="004E60D6">
                      <w:pPr>
                        <w:pStyle w:val="Listenabsatz"/>
                        <w:numPr>
                          <w:ilvl w:val="1"/>
                          <w:numId w:val="4"/>
                        </w:numPr>
                      </w:pPr>
                      <w:r w:rsidRPr="00B40A1A">
                        <w:rPr>
                          <w:color w:val="1F497D" w:themeColor="text2"/>
                        </w:rPr>
                        <w:t xml:space="preserve">Master ESP </w:t>
                      </w:r>
                      <w:r>
                        <w:t>(BLE)</w:t>
                      </w:r>
                    </w:p>
                    <w:p w:rsidR="004E60D6" w:rsidRDefault="004E60D6" w:rsidP="004E60D6">
                      <w:pPr>
                        <w:pStyle w:val="Listenabsatz"/>
                        <w:numPr>
                          <w:ilvl w:val="1"/>
                          <w:numId w:val="4"/>
                        </w:numPr>
                      </w:pPr>
                      <w:r w:rsidRPr="00B40A1A">
                        <w:rPr>
                          <w:color w:val="F79646" w:themeColor="accent6"/>
                        </w:rPr>
                        <w:t xml:space="preserve">ESP-CAM </w:t>
                      </w:r>
                      <w:r>
                        <w:t>(UART)</w:t>
                      </w:r>
                    </w:p>
                    <w:p w:rsidR="004E60D6" w:rsidRPr="000B7EE3" w:rsidRDefault="004E60D6" w:rsidP="004E60D6">
                      <w:pPr>
                        <w:pStyle w:val="Listenabsatz"/>
                        <w:numPr>
                          <w:ilvl w:val="1"/>
                          <w:numId w:val="4"/>
                        </w:numPr>
                      </w:pPr>
                      <w:r>
                        <w:t>Sensoren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4AC1">
        <w:rPr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AF84F03" wp14:editId="12FBFAE9">
                <wp:simplePos x="0" y="0"/>
                <wp:positionH relativeFrom="margin">
                  <wp:posOffset>0</wp:posOffset>
                </wp:positionH>
                <wp:positionV relativeFrom="paragraph">
                  <wp:posOffset>4218808</wp:posOffset>
                </wp:positionV>
                <wp:extent cx="2360930" cy="1404620"/>
                <wp:effectExtent l="0" t="0" r="12700" b="2222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4AC1" w:rsidRDefault="00684AC1" w:rsidP="00684AC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WLAN</w:t>
                            </w:r>
                            <w:r w:rsidRPr="001275D5">
                              <w:rPr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ESP</w:t>
                            </w:r>
                          </w:p>
                          <w:p w:rsidR="00684AC1" w:rsidRDefault="00FA78A0" w:rsidP="00684AC1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Hotspot</w:t>
                            </w:r>
                            <w:r w:rsidR="00684AC1">
                              <w:t xml:space="preserve"> für</w:t>
                            </w:r>
                            <w:r w:rsidR="00684AC1">
                              <w:t xml:space="preserve"> </w:t>
                            </w:r>
                            <w:r w:rsidR="00684AC1" w:rsidRPr="00684AC1">
                              <w:rPr>
                                <w:color w:val="8064A2" w:themeColor="accent4"/>
                              </w:rPr>
                              <w:t>Master</w:t>
                            </w:r>
                            <w:r w:rsidR="00684AC1" w:rsidRPr="00684AC1">
                              <w:rPr>
                                <w:color w:val="8064A2" w:themeColor="accent4"/>
                              </w:rPr>
                              <w:t xml:space="preserve"> Handy</w:t>
                            </w:r>
                            <w:r w:rsidR="00684AC1" w:rsidRPr="001275D5">
                              <w:rPr>
                                <w:color w:val="9BBB59" w:themeColor="accent3"/>
                              </w:rPr>
                              <w:t xml:space="preserve"> </w:t>
                            </w:r>
                            <w:r w:rsidR="00684AC1">
                              <w:t>Kommunikation (</w:t>
                            </w:r>
                            <w:r w:rsidR="00684AC1">
                              <w:t xml:space="preserve">Master </w:t>
                            </w:r>
                            <w:r w:rsidR="00684AC1">
                              <w:t>Webseite)</w:t>
                            </w:r>
                          </w:p>
                          <w:p w:rsidR="00684AC1" w:rsidRDefault="00684AC1" w:rsidP="00684AC1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Master Webseite</w:t>
                            </w:r>
                          </w:p>
                          <w:p w:rsidR="00684AC1" w:rsidRDefault="00684AC1" w:rsidP="00684AC1">
                            <w:pPr>
                              <w:pStyle w:val="Listenabsatz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 xml:space="preserve">Steuerung von </w:t>
                            </w:r>
                            <w:r w:rsidRPr="00D454C9">
                              <w:rPr>
                                <w:color w:val="8064A2" w:themeColor="accent4"/>
                              </w:rPr>
                              <w:t xml:space="preserve">Master Handy </w:t>
                            </w:r>
                            <w:r>
                              <w:t xml:space="preserve">zu </w:t>
                            </w:r>
                            <w:r w:rsidRPr="001275D5">
                              <w:rPr>
                                <w:color w:val="1F497D" w:themeColor="text2"/>
                              </w:rPr>
                              <w:t>Master ESP</w:t>
                            </w:r>
                            <w:r>
                              <w:t xml:space="preserve"> über WLAN </w:t>
                            </w:r>
                            <w:r>
                              <w:t>ESP</w:t>
                            </w:r>
                          </w:p>
                          <w:p w:rsidR="00684AC1" w:rsidRDefault="00684AC1" w:rsidP="00684AC1">
                            <w:pPr>
                              <w:pStyle w:val="Listenabsatz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 xml:space="preserve">Status von </w:t>
                            </w:r>
                            <w:r w:rsidRPr="001275D5">
                              <w:rPr>
                                <w:color w:val="1F497D" w:themeColor="text2"/>
                              </w:rPr>
                              <w:t xml:space="preserve">Master ESP </w:t>
                            </w:r>
                            <w:r>
                              <w:t xml:space="preserve">zu </w:t>
                            </w:r>
                            <w:r w:rsidRPr="00D454C9">
                              <w:rPr>
                                <w:color w:val="8064A2" w:themeColor="accent4"/>
                              </w:rPr>
                              <w:t>Master Handy</w:t>
                            </w:r>
                            <w:r>
                              <w:t xml:space="preserve"> über WLAN </w:t>
                            </w:r>
                            <w:r>
                              <w:t>ESP</w:t>
                            </w:r>
                          </w:p>
                          <w:p w:rsidR="00684AC1" w:rsidRDefault="00684AC1" w:rsidP="00684AC1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SPI zu </w:t>
                            </w:r>
                            <w:r w:rsidRPr="001275D5">
                              <w:rPr>
                                <w:color w:val="1F497D" w:themeColor="text2"/>
                              </w:rPr>
                              <w:t>Master ESP</w:t>
                            </w:r>
                          </w:p>
                          <w:p w:rsidR="00684AC1" w:rsidRDefault="00684AC1" w:rsidP="00684AC1">
                            <w:pPr>
                              <w:pStyle w:val="Listenabsatz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Infos von Website</w:t>
                            </w:r>
                          </w:p>
                          <w:p w:rsidR="00684AC1" w:rsidRPr="001275D5" w:rsidRDefault="00684AC1" w:rsidP="00684AC1">
                            <w:pPr>
                              <w:pStyle w:val="Listenabsatz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Infos für Website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F84F03" id="_x0000_s1030" type="#_x0000_t202" style="position:absolute;margin-left:0;margin-top:332.2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" fillcolor="#4f81bd [3204]">
                <v:textbox style="mso-fit-shape-to-text:t">
                  <w:txbxContent>
                    <w:p w:rsidR="00684AC1" w:rsidRDefault="00684AC1" w:rsidP="00684AC1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WLAN</w:t>
                      </w:r>
                      <w:r w:rsidRPr="001275D5">
                        <w:rPr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ESP</w:t>
                      </w:r>
                    </w:p>
                    <w:p w:rsidR="00684AC1" w:rsidRDefault="00FA78A0" w:rsidP="00684AC1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Hotspot</w:t>
                      </w:r>
                      <w:r w:rsidR="00684AC1">
                        <w:t xml:space="preserve"> für</w:t>
                      </w:r>
                      <w:r w:rsidR="00684AC1">
                        <w:t xml:space="preserve"> </w:t>
                      </w:r>
                      <w:r w:rsidR="00684AC1" w:rsidRPr="00684AC1">
                        <w:rPr>
                          <w:color w:val="8064A2" w:themeColor="accent4"/>
                        </w:rPr>
                        <w:t>Master</w:t>
                      </w:r>
                      <w:r w:rsidR="00684AC1" w:rsidRPr="00684AC1">
                        <w:rPr>
                          <w:color w:val="8064A2" w:themeColor="accent4"/>
                        </w:rPr>
                        <w:t xml:space="preserve"> Handy</w:t>
                      </w:r>
                      <w:r w:rsidR="00684AC1" w:rsidRPr="001275D5">
                        <w:rPr>
                          <w:color w:val="9BBB59" w:themeColor="accent3"/>
                        </w:rPr>
                        <w:t xml:space="preserve"> </w:t>
                      </w:r>
                      <w:r w:rsidR="00684AC1">
                        <w:t>Kommunikation (</w:t>
                      </w:r>
                      <w:r w:rsidR="00684AC1">
                        <w:t xml:space="preserve">Master </w:t>
                      </w:r>
                      <w:r w:rsidR="00684AC1">
                        <w:t>Webseite)</w:t>
                      </w:r>
                    </w:p>
                    <w:p w:rsidR="00684AC1" w:rsidRDefault="00684AC1" w:rsidP="00684AC1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Master Webseite</w:t>
                      </w:r>
                    </w:p>
                    <w:p w:rsidR="00684AC1" w:rsidRDefault="00684AC1" w:rsidP="00684AC1">
                      <w:pPr>
                        <w:pStyle w:val="Listenabsatz"/>
                        <w:numPr>
                          <w:ilvl w:val="1"/>
                          <w:numId w:val="1"/>
                        </w:numPr>
                      </w:pPr>
                      <w:r>
                        <w:t xml:space="preserve">Steuerung von </w:t>
                      </w:r>
                      <w:r w:rsidRPr="00D454C9">
                        <w:rPr>
                          <w:color w:val="8064A2" w:themeColor="accent4"/>
                        </w:rPr>
                        <w:t xml:space="preserve">Master Handy </w:t>
                      </w:r>
                      <w:r>
                        <w:t xml:space="preserve">zu </w:t>
                      </w:r>
                      <w:r w:rsidRPr="001275D5">
                        <w:rPr>
                          <w:color w:val="1F497D" w:themeColor="text2"/>
                        </w:rPr>
                        <w:t>Master ESP</w:t>
                      </w:r>
                      <w:r>
                        <w:t xml:space="preserve"> über WLAN </w:t>
                      </w:r>
                      <w:r>
                        <w:t>ESP</w:t>
                      </w:r>
                    </w:p>
                    <w:p w:rsidR="00684AC1" w:rsidRDefault="00684AC1" w:rsidP="00684AC1">
                      <w:pPr>
                        <w:pStyle w:val="Listenabsatz"/>
                        <w:numPr>
                          <w:ilvl w:val="1"/>
                          <w:numId w:val="1"/>
                        </w:numPr>
                      </w:pPr>
                      <w:r>
                        <w:t xml:space="preserve">Status von </w:t>
                      </w:r>
                      <w:r w:rsidRPr="001275D5">
                        <w:rPr>
                          <w:color w:val="1F497D" w:themeColor="text2"/>
                        </w:rPr>
                        <w:t xml:space="preserve">Master ESP </w:t>
                      </w:r>
                      <w:r>
                        <w:t xml:space="preserve">zu </w:t>
                      </w:r>
                      <w:r w:rsidRPr="00D454C9">
                        <w:rPr>
                          <w:color w:val="8064A2" w:themeColor="accent4"/>
                        </w:rPr>
                        <w:t>Master Handy</w:t>
                      </w:r>
                      <w:r>
                        <w:t xml:space="preserve"> über WLAN </w:t>
                      </w:r>
                      <w:r>
                        <w:t>ESP</w:t>
                      </w:r>
                    </w:p>
                    <w:p w:rsidR="00684AC1" w:rsidRDefault="00684AC1" w:rsidP="00684AC1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 xml:space="preserve">SPI zu </w:t>
                      </w:r>
                      <w:r w:rsidRPr="001275D5">
                        <w:rPr>
                          <w:color w:val="1F497D" w:themeColor="text2"/>
                        </w:rPr>
                        <w:t>Master ESP</w:t>
                      </w:r>
                    </w:p>
                    <w:p w:rsidR="00684AC1" w:rsidRDefault="00684AC1" w:rsidP="00684AC1">
                      <w:pPr>
                        <w:pStyle w:val="Listenabsatz"/>
                        <w:numPr>
                          <w:ilvl w:val="1"/>
                          <w:numId w:val="1"/>
                        </w:numPr>
                      </w:pPr>
                      <w:r>
                        <w:t>Infos von Website</w:t>
                      </w:r>
                    </w:p>
                    <w:p w:rsidR="00684AC1" w:rsidRPr="001275D5" w:rsidRDefault="00684AC1" w:rsidP="00684AC1">
                      <w:pPr>
                        <w:pStyle w:val="Listenabsatz"/>
                        <w:numPr>
                          <w:ilvl w:val="1"/>
                          <w:numId w:val="1"/>
                        </w:numPr>
                      </w:pPr>
                      <w:r>
                        <w:t>Infos für Website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62F9E">
        <w:rPr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42571E2" wp14:editId="7B8EA4CB">
                <wp:simplePos x="0" y="0"/>
                <wp:positionH relativeFrom="margin">
                  <wp:align>left</wp:align>
                </wp:positionH>
                <wp:positionV relativeFrom="paragraph">
                  <wp:posOffset>1870710</wp:posOffset>
                </wp:positionV>
                <wp:extent cx="2360930" cy="1404620"/>
                <wp:effectExtent l="0" t="0" r="12700" b="13335"/>
                <wp:wrapSquare wrapText="bothSides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60D6" w:rsidRDefault="004E60D6" w:rsidP="004E60D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D454C9">
                              <w:rPr>
                                <w:sz w:val="32"/>
                              </w:rPr>
                              <w:t>Master Handy</w:t>
                            </w:r>
                          </w:p>
                          <w:p w:rsidR="004E60D6" w:rsidRDefault="004E60D6" w:rsidP="004E60D6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Verbindet sich mit </w:t>
                            </w:r>
                            <w:r w:rsidRPr="00684AC1">
                              <w:rPr>
                                <w:color w:val="4F81BD" w:themeColor="accent1"/>
                              </w:rPr>
                              <w:t xml:space="preserve">WLAN </w:t>
                            </w:r>
                            <w:r w:rsidR="00362F9E" w:rsidRPr="00684AC1">
                              <w:rPr>
                                <w:color w:val="4F81BD" w:themeColor="accent1"/>
                              </w:rPr>
                              <w:t>ESP</w:t>
                            </w:r>
                            <w:r w:rsidRPr="00362F9E">
                              <w:rPr>
                                <w:color w:val="1F497D" w:themeColor="text2"/>
                              </w:rPr>
                              <w:t xml:space="preserve"> </w:t>
                            </w:r>
                            <w:r>
                              <w:t>(QR-Code)</w:t>
                            </w:r>
                          </w:p>
                          <w:p w:rsidR="004E60D6" w:rsidRDefault="004E60D6" w:rsidP="004E60D6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Schickt </w:t>
                            </w:r>
                            <w:r w:rsidR="00717982">
                              <w:t xml:space="preserve">über </w:t>
                            </w:r>
                            <w:r w:rsidR="00717982" w:rsidRPr="00684AC1">
                              <w:rPr>
                                <w:color w:val="4F81BD" w:themeColor="accent1"/>
                              </w:rPr>
                              <w:t>WLAN ESP</w:t>
                            </w:r>
                            <w:r w:rsidRPr="00684AC1">
                              <w:rPr>
                                <w:color w:val="4F81BD" w:themeColor="accent1"/>
                              </w:rPr>
                              <w:t xml:space="preserve"> </w:t>
                            </w:r>
                            <w:r>
                              <w:t xml:space="preserve">Infos für </w:t>
                            </w:r>
                            <w:r w:rsidRPr="00D454C9">
                              <w:rPr>
                                <w:color w:val="1F497D" w:themeColor="text2"/>
                              </w:rPr>
                              <w:t>Master ESP</w:t>
                            </w:r>
                          </w:p>
                          <w:p w:rsidR="004E60D6" w:rsidRPr="00D454C9" w:rsidRDefault="004E60D6" w:rsidP="004E60D6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Bekommt Infos von </w:t>
                            </w:r>
                            <w:r w:rsidRPr="00D454C9">
                              <w:rPr>
                                <w:color w:val="1F497D" w:themeColor="text2"/>
                              </w:rPr>
                              <w:t xml:space="preserve">Master ESP </w:t>
                            </w:r>
                            <w:r>
                              <w:t xml:space="preserve">über </w:t>
                            </w:r>
                            <w:r w:rsidR="00362F9E" w:rsidRPr="00684AC1">
                              <w:rPr>
                                <w:color w:val="4F81BD" w:themeColor="accent1"/>
                              </w:rPr>
                              <w:t>WLAN ESP</w:t>
                            </w:r>
                          </w:p>
                          <w:p w:rsidR="004E60D6" w:rsidRDefault="004E60D6" w:rsidP="004E60D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2571E2" id="_x0000_s1031" type="#_x0000_t202" style="position:absolute;margin-left:0;margin-top:147.3pt;width:185.9pt;height:110.6pt;z-index:251663360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" fillcolor="#8064a2 [3207]">
                <v:textbox style="mso-fit-shape-to-text:t">
                  <w:txbxContent>
                    <w:p w:rsidR="004E60D6" w:rsidRDefault="004E60D6" w:rsidP="004E60D6">
                      <w:pPr>
                        <w:jc w:val="center"/>
                        <w:rPr>
                          <w:sz w:val="32"/>
                        </w:rPr>
                      </w:pPr>
                      <w:r w:rsidRPr="00D454C9">
                        <w:rPr>
                          <w:sz w:val="32"/>
                        </w:rPr>
                        <w:t>Master Handy</w:t>
                      </w:r>
                    </w:p>
                    <w:p w:rsidR="004E60D6" w:rsidRDefault="004E60D6" w:rsidP="004E60D6">
                      <w:pPr>
                        <w:pStyle w:val="Listenabsatz"/>
                        <w:numPr>
                          <w:ilvl w:val="0"/>
                          <w:numId w:val="5"/>
                        </w:numPr>
                      </w:pPr>
                      <w:r>
                        <w:t xml:space="preserve">Verbindet sich mit </w:t>
                      </w:r>
                      <w:r w:rsidRPr="00684AC1">
                        <w:rPr>
                          <w:color w:val="4F81BD" w:themeColor="accent1"/>
                        </w:rPr>
                        <w:t xml:space="preserve">WLAN </w:t>
                      </w:r>
                      <w:r w:rsidR="00362F9E" w:rsidRPr="00684AC1">
                        <w:rPr>
                          <w:color w:val="4F81BD" w:themeColor="accent1"/>
                        </w:rPr>
                        <w:t>ESP</w:t>
                      </w:r>
                      <w:r w:rsidRPr="00362F9E">
                        <w:rPr>
                          <w:color w:val="1F497D" w:themeColor="text2"/>
                        </w:rPr>
                        <w:t xml:space="preserve"> </w:t>
                      </w:r>
                      <w:r>
                        <w:t>(QR-Code)</w:t>
                      </w:r>
                    </w:p>
                    <w:p w:rsidR="004E60D6" w:rsidRDefault="004E60D6" w:rsidP="004E60D6">
                      <w:pPr>
                        <w:pStyle w:val="Listenabsatz"/>
                        <w:numPr>
                          <w:ilvl w:val="0"/>
                          <w:numId w:val="5"/>
                        </w:numPr>
                      </w:pPr>
                      <w:r>
                        <w:t xml:space="preserve">Schickt </w:t>
                      </w:r>
                      <w:r w:rsidR="00717982">
                        <w:t xml:space="preserve">über </w:t>
                      </w:r>
                      <w:r w:rsidR="00717982" w:rsidRPr="00684AC1">
                        <w:rPr>
                          <w:color w:val="4F81BD" w:themeColor="accent1"/>
                        </w:rPr>
                        <w:t>WLAN ESP</w:t>
                      </w:r>
                      <w:r w:rsidRPr="00684AC1">
                        <w:rPr>
                          <w:color w:val="4F81BD" w:themeColor="accent1"/>
                        </w:rPr>
                        <w:t xml:space="preserve"> </w:t>
                      </w:r>
                      <w:r>
                        <w:t xml:space="preserve">Infos für </w:t>
                      </w:r>
                      <w:r w:rsidRPr="00D454C9">
                        <w:rPr>
                          <w:color w:val="1F497D" w:themeColor="text2"/>
                        </w:rPr>
                        <w:t>Master ESP</w:t>
                      </w:r>
                    </w:p>
                    <w:p w:rsidR="004E60D6" w:rsidRPr="00D454C9" w:rsidRDefault="004E60D6" w:rsidP="004E60D6">
                      <w:pPr>
                        <w:pStyle w:val="Listenabsatz"/>
                        <w:numPr>
                          <w:ilvl w:val="0"/>
                          <w:numId w:val="5"/>
                        </w:numPr>
                      </w:pPr>
                      <w:r>
                        <w:t xml:space="preserve">Bekommt Infos von </w:t>
                      </w:r>
                      <w:r w:rsidRPr="00D454C9">
                        <w:rPr>
                          <w:color w:val="1F497D" w:themeColor="text2"/>
                        </w:rPr>
                        <w:t xml:space="preserve">Master ESP </w:t>
                      </w:r>
                      <w:r>
                        <w:t xml:space="preserve">über </w:t>
                      </w:r>
                      <w:r w:rsidR="00362F9E" w:rsidRPr="00684AC1">
                        <w:rPr>
                          <w:color w:val="4F81BD" w:themeColor="accent1"/>
                        </w:rPr>
                        <w:t>WLAN ESP</w:t>
                      </w:r>
                    </w:p>
                    <w:p w:rsidR="004E60D6" w:rsidRDefault="004E60D6" w:rsidP="004E60D6"/>
                  </w:txbxContent>
                </v:textbox>
                <w10:wrap type="square" anchorx="margin"/>
              </v:shape>
            </w:pict>
          </mc:Fallback>
        </mc:AlternateContent>
      </w:r>
    </w:p>
    <w:sectPr w:rsidR="00F11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A49DE"/>
    <w:multiLevelType w:val="hybridMultilevel"/>
    <w:tmpl w:val="EFB8E8CA"/>
    <w:lvl w:ilvl="0" w:tplc="9932BC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35B5C"/>
    <w:multiLevelType w:val="hybridMultilevel"/>
    <w:tmpl w:val="67FE1B96"/>
    <w:lvl w:ilvl="0" w:tplc="5C383E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03BC1"/>
    <w:multiLevelType w:val="hybridMultilevel"/>
    <w:tmpl w:val="14125BEA"/>
    <w:lvl w:ilvl="0" w:tplc="BF8E45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03796D"/>
    <w:multiLevelType w:val="hybridMultilevel"/>
    <w:tmpl w:val="A4C0E098"/>
    <w:lvl w:ilvl="0" w:tplc="4016E1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3E7649"/>
    <w:multiLevelType w:val="hybridMultilevel"/>
    <w:tmpl w:val="198A35E6"/>
    <w:lvl w:ilvl="0" w:tplc="8244FC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BF16F8"/>
    <w:multiLevelType w:val="hybridMultilevel"/>
    <w:tmpl w:val="EAE02AFE"/>
    <w:lvl w:ilvl="0" w:tplc="57F84F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0D6"/>
    <w:rsid w:val="00362F9E"/>
    <w:rsid w:val="004E60D6"/>
    <w:rsid w:val="00684AC1"/>
    <w:rsid w:val="006F300F"/>
    <w:rsid w:val="00717982"/>
    <w:rsid w:val="00E94A52"/>
    <w:rsid w:val="00F1172D"/>
    <w:rsid w:val="00FA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1C1EF6"/>
  <w15:chartTrackingRefBased/>
  <w15:docId w15:val="{4F30E7BE-27D5-4C3B-8C11-68CFFB947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E60D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E60D6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179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179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26887-07C8-4856-BA9D-0FC8C1325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F93A9194.dotm</Template>
  <TotalTime>0</TotalTime>
  <Pages>1</Pages>
  <Words>2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PSI - Paul Scherrer Institut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Piqué Noah</dc:creator>
  <cp:keywords/>
  <dc:description/>
  <cp:lastModifiedBy>Deubelbeiss Melvin</cp:lastModifiedBy>
  <cp:revision>4</cp:revision>
  <cp:lastPrinted>2019-10-02T06:41:00Z</cp:lastPrinted>
  <dcterms:created xsi:type="dcterms:W3CDTF">2019-10-02T06:28:00Z</dcterms:created>
  <dcterms:modified xsi:type="dcterms:W3CDTF">2019-10-07T06:34:00Z</dcterms:modified>
</cp:coreProperties>
</file>