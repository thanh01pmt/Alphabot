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B2" w:rsidRPr="00E908B2" w:rsidRDefault="00E908B2" w:rsidP="00E908B2">
      <w:pPr>
        <w:jc w:val="center"/>
        <w:rPr>
          <w:sz w:val="36"/>
        </w:rPr>
      </w:pPr>
      <w:bookmarkStart w:id="0" w:name="_GoBack"/>
      <w:r w:rsidRPr="00E908B2">
        <w:rPr>
          <w:sz w:val="36"/>
        </w:rPr>
        <w:t xml:space="preserve">Teure Teile </w:t>
      </w:r>
      <w:proofErr w:type="spellStart"/>
      <w:r w:rsidRPr="00E908B2">
        <w:rPr>
          <w:sz w:val="36"/>
        </w:rPr>
        <w:t>Powerboost</w:t>
      </w:r>
      <w:proofErr w:type="spellEnd"/>
    </w:p>
    <w:bookmarkEnd w:id="0"/>
    <w:p w:rsidR="00E908B2" w:rsidRDefault="00E908B2" w:rsidP="00E908B2">
      <w:r>
        <w:t>Booster:</w:t>
      </w:r>
    </w:p>
    <w:p w:rsidR="00E908B2" w:rsidRDefault="00E908B2" w:rsidP="00E908B2">
      <w:hyperlink r:id="rId5" w:history="1">
        <w:r>
          <w:rPr>
            <w:rStyle w:val="Hyperlink"/>
          </w:rPr>
          <w:t>https://www.mouser.ch/ProductDetail/Texas-Instruments/TPS61090RSAR?qs=Gse6rAGbi7%2FbGTQiY2PrFA%3D%3D</w:t>
        </w:r>
      </w:hyperlink>
    </w:p>
    <w:p w:rsidR="00E908B2" w:rsidRPr="00E908B2" w:rsidRDefault="00E908B2" w:rsidP="00E908B2">
      <w:pPr>
        <w:rPr>
          <w:lang w:val="en-US"/>
        </w:rPr>
      </w:pPr>
      <w:r w:rsidRPr="00E908B2">
        <w:rPr>
          <w:lang w:val="en-US"/>
        </w:rPr>
        <w:t>Battery Management</w:t>
      </w:r>
    </w:p>
    <w:p w:rsidR="00E908B2" w:rsidRPr="00E908B2" w:rsidRDefault="00E908B2" w:rsidP="00E908B2">
      <w:pPr>
        <w:rPr>
          <w:lang w:val="en-US"/>
        </w:rPr>
      </w:pPr>
      <w:hyperlink r:id="rId6" w:history="1">
        <w:r w:rsidRPr="00E908B2">
          <w:rPr>
            <w:rStyle w:val="Hyperlink"/>
            <w:lang w:val="en-US"/>
          </w:rPr>
          <w:t>https://www.mouser.ch/ProductDetail/Microchip-Technology/MCP73871-2CCI-ML?qs=qXsUupcbpXyQfJ2clznZxw%3D%3D</w:t>
        </w:r>
      </w:hyperlink>
    </w:p>
    <w:p w:rsidR="00E908B2" w:rsidRPr="00E908B2" w:rsidRDefault="00E908B2" w:rsidP="00E908B2">
      <w:pPr>
        <w:rPr>
          <w:lang w:val="en-US"/>
        </w:rPr>
      </w:pPr>
      <w:proofErr w:type="spellStart"/>
      <w:r w:rsidRPr="00E908B2">
        <w:rPr>
          <w:lang w:val="en-US"/>
        </w:rPr>
        <w:t>Spule</w:t>
      </w:r>
      <w:proofErr w:type="spellEnd"/>
      <w:r w:rsidRPr="00E908B2">
        <w:rPr>
          <w:lang w:val="en-US"/>
        </w:rPr>
        <w:t>:</w:t>
      </w:r>
    </w:p>
    <w:p w:rsidR="00E908B2" w:rsidRPr="00E908B2" w:rsidRDefault="00E908B2" w:rsidP="00E908B2">
      <w:pPr>
        <w:rPr>
          <w:lang w:val="en-US"/>
        </w:rPr>
      </w:pPr>
      <w:hyperlink r:id="rId7" w:history="1">
        <w:r w:rsidRPr="00E908B2">
          <w:rPr>
            <w:rStyle w:val="Hyperlink"/>
            <w:lang w:val="en-US"/>
          </w:rPr>
          <w:t>https://www.digikey.ch/product-detail/de/bourns-inc/SRN6045-6R8Y/SRN6045-6R8YCT-ND/2756162</w:t>
        </w:r>
      </w:hyperlink>
    </w:p>
    <w:p w:rsidR="00E908B2" w:rsidRPr="00E908B2" w:rsidRDefault="00E908B2" w:rsidP="00E908B2">
      <w:pPr>
        <w:rPr>
          <w:lang w:val="en-US"/>
        </w:rPr>
      </w:pPr>
      <w:proofErr w:type="spellStart"/>
      <w:r w:rsidRPr="00E908B2">
        <w:rPr>
          <w:lang w:val="en-US"/>
        </w:rPr>
        <w:t>Batterieanschluss</w:t>
      </w:r>
      <w:proofErr w:type="spellEnd"/>
      <w:r w:rsidRPr="00E908B2">
        <w:rPr>
          <w:lang w:val="en-US"/>
        </w:rPr>
        <w:t>:</w:t>
      </w:r>
    </w:p>
    <w:p w:rsidR="00E908B2" w:rsidRPr="00E908B2" w:rsidRDefault="00E908B2" w:rsidP="00E908B2">
      <w:pPr>
        <w:rPr>
          <w:lang w:val="en-US"/>
        </w:rPr>
      </w:pPr>
      <w:hyperlink r:id="rId8" w:history="1">
        <w:r w:rsidRPr="00E908B2">
          <w:rPr>
            <w:rStyle w:val="Hyperlink"/>
            <w:lang w:val="en-US"/>
          </w:rPr>
          <w:t>https://www.distrelec.ch/de/stiftleiste-pole-jst-s2b-ph-sm4-tb-lf-sn/p/30021720?q=jst+ph+2&amp;pos=12&amp;origPos=12&amp;origPageSize=10&amp;track=true</w:t>
        </w:r>
      </w:hyperlink>
    </w:p>
    <w:p w:rsidR="00E908B2" w:rsidRDefault="00E908B2" w:rsidP="00E908B2">
      <w:pPr>
        <w:rPr>
          <w:sz w:val="20"/>
          <w:szCs w:val="20"/>
          <w:lang w:val="en-US" w:eastAsia="de-CH"/>
        </w:rPr>
      </w:pPr>
      <w:r>
        <w:rPr>
          <w:sz w:val="20"/>
          <w:szCs w:val="20"/>
          <w:lang w:val="en-US" w:eastAsia="de-CH"/>
        </w:rPr>
        <w:t>Micro USB:</w:t>
      </w:r>
    </w:p>
    <w:p w:rsidR="00E908B2" w:rsidRPr="00E908B2" w:rsidRDefault="00E908B2" w:rsidP="00E908B2">
      <w:pPr>
        <w:rPr>
          <w:lang w:val="en-US"/>
        </w:rPr>
      </w:pPr>
      <w:hyperlink r:id="rId9" w:history="1">
        <w:r>
          <w:rPr>
            <w:rStyle w:val="Hyperlink"/>
            <w:lang w:val="en-US"/>
          </w:rPr>
          <w:t>https://www.digikey.ch/product-detail/de/629105150521/732-5960-1-ND/5047555?utm_campaign=buynow&amp;WT.z_cid=ref_octopart_dkc_buynow&amp;utm_medium=aggregator&amp;curr=eur&amp;site=us&amp;utm_source=octopart</w:t>
        </w:r>
      </w:hyperlink>
    </w:p>
    <w:p w:rsidR="00E908B2" w:rsidRDefault="00E908B2" w:rsidP="00E908B2">
      <w:pPr>
        <w:rPr>
          <w:lang w:val="en-US"/>
        </w:rPr>
      </w:pPr>
      <w:r>
        <w:rPr>
          <w:lang w:val="en-US"/>
        </w:rPr>
        <w:t xml:space="preserve">NTC </w:t>
      </w:r>
      <w:proofErr w:type="spellStart"/>
      <w:r>
        <w:rPr>
          <w:lang w:val="en-US"/>
        </w:rPr>
        <w:t>Widerstand</w:t>
      </w:r>
      <w:proofErr w:type="spellEnd"/>
      <w:r>
        <w:rPr>
          <w:lang w:val="en-US"/>
        </w:rPr>
        <w:t>:</w:t>
      </w:r>
    </w:p>
    <w:p w:rsidR="00E908B2" w:rsidRDefault="00E908B2" w:rsidP="00E908B2">
      <w:pPr>
        <w:rPr>
          <w:sz w:val="20"/>
          <w:szCs w:val="20"/>
          <w:lang w:val="en-US" w:eastAsia="de-CH"/>
        </w:rPr>
      </w:pPr>
      <w:hyperlink r:id="rId10" w:history="1">
        <w:r>
          <w:rPr>
            <w:rStyle w:val="Hyperlink"/>
            <w:sz w:val="20"/>
            <w:szCs w:val="20"/>
            <w:lang w:val="en-US" w:eastAsia="de-CH"/>
          </w:rPr>
          <w:t>https://www.mouser.ch/ProductDetail/TDK/NTCG203NH103JTDS?qs=sGAEpiMZZMuBd0%252BwiCVS22pDpu%2FooVvOTnk9LGayvTKO8ZBiiMyRLg%3D%3D</w:t>
        </w:r>
      </w:hyperlink>
    </w:p>
    <w:p w:rsidR="00F1172D" w:rsidRPr="00E908B2" w:rsidRDefault="00F1172D">
      <w:pPr>
        <w:rPr>
          <w:lang w:val="en-US"/>
        </w:rPr>
      </w:pPr>
    </w:p>
    <w:sectPr w:rsidR="00F1172D" w:rsidRPr="00E9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B2"/>
    <w:rsid w:val="006F300F"/>
    <w:rsid w:val="00A03420"/>
    <w:rsid w:val="00E908B2"/>
    <w:rsid w:val="00E94A52"/>
    <w:rsid w:val="00F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BB872"/>
  <w15:chartTrackingRefBased/>
  <w15:docId w15:val="{A63CA701-EEF0-4A50-AE6A-53B7AC82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908B2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908B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trelec.ch/de/stiftleiste-pole-jst-s2b-ph-sm4-tb-lf-sn/p/30021720?q=jst+ph+2&amp;pos=12&amp;origPos=12&amp;origPageSize=10&amp;track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h/product-detail/de/bourns-inc/SRN6045-6R8Y/SRN6045-6R8YCT-ND/275616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user.ch/ProductDetail/Microchip-Technology/MCP73871-2CCI-ML?qs=qXsUupcbpXyQfJ2clznZxw%3D%3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ouser.ch/ProductDetail/Texas-Instruments/TPS61090RSAR?qs=Gse6rAGbi7%2FbGTQiY2PrFA%3D%3D" TargetMode="External"/><Relationship Id="rId10" Type="http://schemas.openxmlformats.org/officeDocument/2006/relationships/hyperlink" Target="https://www.mouser.ch/ProductDetail/TDK/NTCG203NH103JTDS?qs=sGAEpiMZZMuBd0%252BwiCVS22pDpu%2FooVvOTnk9LGayvTKO8ZBiiMyRLg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h/product-detail/de/629105150521/732-5960-1-ND/5047555?utm_campaign=buynow&amp;WT.z_cid=ref_octopart_dkc_buynow&amp;utm_medium=aggregator&amp;curr=eur&amp;site=us&amp;utm_source=octop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DEEC1-E1FF-4631-9F5F-2B14B7B32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AD1D89B7.dotm</Template>
  <TotalTime>0</TotalTime>
  <Pages>1</Pages>
  <Words>232</Words>
  <Characters>1467</Characters>
  <Application>Microsoft Office Word</Application>
  <DocSecurity>0</DocSecurity>
  <Lines>12</Lines>
  <Paragraphs>3</Paragraphs>
  <ScaleCrop>false</ScaleCrop>
  <Company>PSI - Paul Scherrer Institut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Melvin</dc:creator>
  <cp:keywords/>
  <dc:description/>
  <cp:lastModifiedBy>Deubelbeiss Melvin</cp:lastModifiedBy>
  <cp:revision>1</cp:revision>
  <dcterms:created xsi:type="dcterms:W3CDTF">2019-12-06T12:11:00Z</dcterms:created>
  <dcterms:modified xsi:type="dcterms:W3CDTF">2019-12-06T12:12:00Z</dcterms:modified>
</cp:coreProperties>
</file>