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3F" w:rsidRPr="0039113F" w:rsidRDefault="0039113F" w:rsidP="0039113F">
      <w:pPr>
        <w:tabs>
          <w:tab w:val="left" w:pos="1380"/>
        </w:tabs>
        <w:jc w:val="center"/>
        <w:rPr>
          <w:sz w:val="44"/>
        </w:rPr>
      </w:pPr>
      <w:r w:rsidRPr="0039113F">
        <w:rPr>
          <w:sz w:val="32"/>
        </w:rPr>
        <w:t>Einkaufen</w:t>
      </w:r>
    </w:p>
    <w:p w:rsidR="0039113F" w:rsidRDefault="0039113F"/>
    <w:p w:rsidR="0039113F" w:rsidRDefault="0039113F"/>
    <w:p w:rsidR="00F1172D" w:rsidRDefault="008A0DDE">
      <w:hyperlink r:id="rId5" w:history="1">
        <w:r w:rsidR="00C72F2A" w:rsidRPr="008A0DDE">
          <w:rPr>
            <w:rStyle w:val="Hyperlink"/>
          </w:rPr>
          <w:t>https://www.dfrobot.com/</w:t>
        </w:r>
        <w:bookmarkStart w:id="0" w:name="_GoBack"/>
        <w:bookmarkEnd w:id="0"/>
        <w:r w:rsidR="00C72F2A" w:rsidRPr="008A0DDE">
          <w:rPr>
            <w:rStyle w:val="Hyperlink"/>
          </w:rPr>
          <w:t>product-1558.html?</w:t>
        </w:r>
        <w:r w:rsidR="00C72F2A" w:rsidRPr="008A0DDE">
          <w:rPr>
            <w:rStyle w:val="Hyperlink"/>
          </w:rPr>
          <w:t>search</w:t>
        </w:r>
        <w:r w:rsidR="00C72F2A" w:rsidRPr="008A0DDE">
          <w:rPr>
            <w:rStyle w:val="Hyperlink"/>
          </w:rPr>
          <w:t>=wheel&amp;description=true&amp;page=3</w:t>
        </w:r>
      </w:hyperlink>
    </w:p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2A"/>
    <w:rsid w:val="0039113F"/>
    <w:rsid w:val="006F300F"/>
    <w:rsid w:val="008A0DDE"/>
    <w:rsid w:val="00A03420"/>
    <w:rsid w:val="00C72F2A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322BB"/>
  <w15:chartTrackingRefBased/>
  <w15:docId w15:val="{51D7702C-0818-4FBE-BD1D-CDEC4D7C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A0DDE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A0D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frobot.com/product-1558.html?search=wheel&amp;description=true&amp;page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0DA3-8E08-4155-9C40-B9E1D676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87F07CC.dotm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2</cp:revision>
  <dcterms:created xsi:type="dcterms:W3CDTF">2019-10-10T11:57:00Z</dcterms:created>
  <dcterms:modified xsi:type="dcterms:W3CDTF">2019-10-10T13:59:00Z</dcterms:modified>
</cp:coreProperties>
</file>