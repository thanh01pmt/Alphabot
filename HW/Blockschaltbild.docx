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72D" w:rsidRDefault="000B4148">
      <w:bookmarkStart w:id="0" w:name="_GoBack"/>
      <w:bookmarkEnd w:id="0"/>
      <w:r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2242868</wp:posOffset>
                </wp:positionH>
                <wp:positionV relativeFrom="paragraph">
                  <wp:posOffset>-242031</wp:posOffset>
                </wp:positionV>
                <wp:extent cx="1863306" cy="862642"/>
                <wp:effectExtent l="0" t="0" r="22860" b="13970"/>
                <wp:wrapNone/>
                <wp:docPr id="60" name="Gruppieren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3306" cy="862642"/>
                          <a:chOff x="0" y="0"/>
                          <a:chExt cx="1863306" cy="862642"/>
                        </a:xfrm>
                      </wpg:grpSpPr>
                      <wps:wsp>
                        <wps:cNvPr id="59" name="Textfeld 59"/>
                        <wps:cNvSpPr txBox="1"/>
                        <wps:spPr>
                          <a:xfrm>
                            <a:off x="0" y="0"/>
                            <a:ext cx="1863306" cy="8626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B4148" w:rsidRDefault="000B4148" w:rsidP="000B4148">
                              <w:pPr>
                                <w:spacing w:line="240" w:lineRule="auto"/>
                              </w:pPr>
                              <w:r>
                                <w:tab/>
                                <w:t>Data/</w:t>
                              </w:r>
                              <w:proofErr w:type="spellStart"/>
                              <w:r>
                                <w:t>Wire</w:t>
                              </w:r>
                              <w:proofErr w:type="spellEnd"/>
                            </w:p>
                            <w:p w:rsidR="000B4148" w:rsidRDefault="000B4148" w:rsidP="000B4148">
                              <w:pPr>
                                <w:spacing w:line="240" w:lineRule="auto"/>
                              </w:pPr>
                              <w:r>
                                <w:tab/>
                                <w:t>Data/Wireless</w:t>
                              </w:r>
                            </w:p>
                            <w:p w:rsidR="000B4148" w:rsidRDefault="000B4148" w:rsidP="000B4148">
                              <w:pPr>
                                <w:spacing w:line="240" w:lineRule="auto"/>
                              </w:pPr>
                              <w:r>
                                <w:tab/>
                                <w:t>Power</w:t>
                              </w:r>
                            </w:p>
                            <w:p w:rsidR="000B4148" w:rsidRDefault="000B4148" w:rsidP="000B4148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erader Verbinder 56"/>
                        <wps:cNvCnPr/>
                        <wps:spPr>
                          <a:xfrm>
                            <a:off x="34506" y="138023"/>
                            <a:ext cx="396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Gerader Verbinder 57"/>
                        <wps:cNvCnPr/>
                        <wps:spPr>
                          <a:xfrm>
                            <a:off x="34506" y="741872"/>
                            <a:ext cx="396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Gerader Verbinder 58"/>
                        <wps:cNvCnPr/>
                        <wps:spPr>
                          <a:xfrm>
                            <a:off x="34506" y="439947"/>
                            <a:ext cx="3968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60" o:spid="_x0000_s1026" style="position:absolute;margin-left:176.6pt;margin-top:-19.05pt;width:146.7pt;height:67.9pt;z-index:251752448" coordsize="18633,8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59" o:spid="_x0000_s1027" type="#_x0000_t202" style="position:absolute;width:18633;height:8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" filled="f" strokeweight=".5pt">
                  <v:textbox>
                    <w:txbxContent>
                      <w:p w:rsidR="000B4148" w:rsidRDefault="000B4148" w:rsidP="000B4148">
                        <w:pPr>
                          <w:spacing w:line="240" w:lineRule="auto"/>
                        </w:pPr>
                        <w:r>
                          <w:tab/>
                          <w:t>Data/</w:t>
                        </w:r>
                        <w:proofErr w:type="spellStart"/>
                        <w:r>
                          <w:t>Wire</w:t>
                        </w:r>
                        <w:proofErr w:type="spellEnd"/>
                      </w:p>
                      <w:p w:rsidR="000B4148" w:rsidRDefault="000B4148" w:rsidP="000B4148">
                        <w:pPr>
                          <w:spacing w:line="240" w:lineRule="auto"/>
                        </w:pPr>
                        <w:r>
                          <w:tab/>
                          <w:t>Data/Wireless</w:t>
                        </w:r>
                      </w:p>
                      <w:p w:rsidR="000B4148" w:rsidRDefault="000B4148" w:rsidP="000B4148">
                        <w:pPr>
                          <w:spacing w:line="240" w:lineRule="auto"/>
                        </w:pPr>
                        <w:r>
                          <w:tab/>
                          <w:t>Power</w:t>
                        </w:r>
                      </w:p>
                      <w:p w:rsidR="000B4148" w:rsidRDefault="000B4148" w:rsidP="000B4148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line id="Gerader Verbinder 56" o:spid="_x0000_s1028" style="position:absolute;visibility:visible;mso-wrap-style:square" from="345,1380" to="4307,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" strokecolor="black [3200]" strokeweight="2pt">
                  <v:shadow on="t" color="black" opacity="24903f" origin=",.5" offset="0,.55556mm"/>
                </v:line>
                <v:line id="Gerader Verbinder 57" o:spid="_x0000_s1029" style="position:absolute;visibility:visible;mso-wrap-style:square" from="345,7418" to="4307,7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" strokecolor="#c0504d [3205]" strokeweight="2pt">
                  <v:shadow on="t" color="black" opacity="24903f" origin=",.5" offset="0,.55556mm"/>
                </v:line>
                <v:line id="Gerader Verbinder 58" o:spid="_x0000_s1030" style="position:absolute;visibility:visible;mso-wrap-style:square" from="345,4399" to="4313,4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" strokecolor="#9bbb59 [3206]" strokeweight="2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4D98A1D" wp14:editId="28942326">
                <wp:simplePos x="0" y="0"/>
                <wp:positionH relativeFrom="column">
                  <wp:posOffset>7627584</wp:posOffset>
                </wp:positionH>
                <wp:positionV relativeFrom="paragraph">
                  <wp:posOffset>4877435</wp:posOffset>
                </wp:positionV>
                <wp:extent cx="616496" cy="260666"/>
                <wp:effectExtent l="0" t="0" r="0" b="6350"/>
                <wp:wrapNone/>
                <wp:docPr id="55" name="Textfel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496" cy="2606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4148" w:rsidRPr="00103232" w:rsidRDefault="000B4148" w:rsidP="000B41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Joystick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98A1D" id="Textfeld 55" o:spid="_x0000_s1031" type="#_x0000_t202" style="position:absolute;margin-left:600.6pt;margin-top:384.05pt;width:48.55pt;height:20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" filled="f" stroked="f" strokeweight=".5pt">
                <v:textbox>
                  <w:txbxContent>
                    <w:p w:rsidR="000B4148" w:rsidRPr="00103232" w:rsidRDefault="000B4148" w:rsidP="000B414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Joystick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042A84" wp14:editId="0ADFCE24">
                <wp:simplePos x="0" y="0"/>
                <wp:positionH relativeFrom="column">
                  <wp:posOffset>7467324</wp:posOffset>
                </wp:positionH>
                <wp:positionV relativeFrom="paragraph">
                  <wp:posOffset>3940894</wp:posOffset>
                </wp:positionV>
                <wp:extent cx="450994" cy="222963"/>
                <wp:effectExtent l="0" t="0" r="0" b="5715"/>
                <wp:wrapNone/>
                <wp:docPr id="54" name="Textfel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994" cy="2229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4148" w:rsidRPr="00103232" w:rsidRDefault="000B4148" w:rsidP="000B41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42A84" id="Textfeld 54" o:spid="_x0000_s1032" type="#_x0000_t202" style="position:absolute;margin-left:588pt;margin-top:310.3pt;width:35.5pt;height:17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" filled="f" stroked="f" strokeweight=".5pt">
                <v:textbox>
                  <w:txbxContent>
                    <w:p w:rsidR="000B4148" w:rsidRPr="00103232" w:rsidRDefault="000B4148" w:rsidP="000B414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986409" wp14:editId="76429977">
                <wp:simplePos x="0" y="0"/>
                <wp:positionH relativeFrom="column">
                  <wp:posOffset>6524115</wp:posOffset>
                </wp:positionH>
                <wp:positionV relativeFrom="paragraph">
                  <wp:posOffset>2008294</wp:posOffset>
                </wp:positionV>
                <wp:extent cx="611470" cy="222963"/>
                <wp:effectExtent l="0" t="0" r="0" b="5715"/>
                <wp:wrapNone/>
                <wp:docPr id="52" name="Textfel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70" cy="2229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4148" w:rsidRDefault="000B4148" w:rsidP="000B41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Data</w:t>
                            </w:r>
                          </w:p>
                          <w:p w:rsidR="000B4148" w:rsidRPr="00103232" w:rsidRDefault="000B4148" w:rsidP="000B41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86409" id="Textfeld 52" o:spid="_x0000_s1033" type="#_x0000_t202" style="position:absolute;margin-left:513.7pt;margin-top:158.15pt;width:48.15pt;height:17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" filled="f" stroked="f" strokeweight=".5pt">
                <v:textbox>
                  <w:txbxContent>
                    <w:p w:rsidR="000B4148" w:rsidRDefault="000B4148" w:rsidP="000B414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Data</w:t>
                      </w:r>
                    </w:p>
                    <w:p w:rsidR="000B4148" w:rsidRPr="00103232" w:rsidRDefault="000B4148" w:rsidP="000B414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9986409" wp14:editId="76429977">
                <wp:simplePos x="0" y="0"/>
                <wp:positionH relativeFrom="column">
                  <wp:posOffset>6563909</wp:posOffset>
                </wp:positionH>
                <wp:positionV relativeFrom="paragraph">
                  <wp:posOffset>828488</wp:posOffset>
                </wp:positionV>
                <wp:extent cx="611470" cy="222963"/>
                <wp:effectExtent l="0" t="0" r="0" b="5715"/>
                <wp:wrapNone/>
                <wp:docPr id="53" name="Textfel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70" cy="2229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4148" w:rsidRDefault="000B4148" w:rsidP="000B41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Data</w:t>
                            </w:r>
                          </w:p>
                          <w:p w:rsidR="000B4148" w:rsidRPr="00103232" w:rsidRDefault="000B4148" w:rsidP="000B41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86409" id="Textfeld 53" o:spid="_x0000_s1034" type="#_x0000_t202" style="position:absolute;margin-left:516.85pt;margin-top:65.25pt;width:48.15pt;height:17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" filled="f" stroked="f" strokeweight=".5pt">
                <v:textbox>
                  <w:txbxContent>
                    <w:p w:rsidR="000B4148" w:rsidRDefault="000B4148" w:rsidP="000B414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Data</w:t>
                      </w:r>
                    </w:p>
                    <w:p w:rsidR="000B4148" w:rsidRPr="00103232" w:rsidRDefault="000B4148" w:rsidP="000B414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83DE0F" wp14:editId="6BEAD324">
                <wp:simplePos x="0" y="0"/>
                <wp:positionH relativeFrom="column">
                  <wp:posOffset>6911293</wp:posOffset>
                </wp:positionH>
                <wp:positionV relativeFrom="paragraph">
                  <wp:posOffset>1789530</wp:posOffset>
                </wp:positionV>
                <wp:extent cx="278130" cy="336589"/>
                <wp:effectExtent l="38100" t="38100" r="64770" b="82550"/>
                <wp:wrapNone/>
                <wp:docPr id="37" name="Gerade Verbindung mit Pfei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130" cy="336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6F9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7" o:spid="_x0000_s1026" type="#_x0000_t32" style="position:absolute;margin-left:544.2pt;margin-top:140.9pt;width:21.9pt;height:26.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34ADA6" wp14:editId="76F69AC9">
                <wp:simplePos x="0" y="0"/>
                <wp:positionH relativeFrom="column">
                  <wp:posOffset>6930577</wp:posOffset>
                </wp:positionH>
                <wp:positionV relativeFrom="paragraph">
                  <wp:posOffset>600249</wp:posOffset>
                </wp:positionV>
                <wp:extent cx="253236" cy="359029"/>
                <wp:effectExtent l="57150" t="38100" r="52070" b="79375"/>
                <wp:wrapNone/>
                <wp:docPr id="38" name="Gerade Verbindung mit Pfei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236" cy="359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1AE2E" id="Gerade Verbindung mit Pfeil 38" o:spid="_x0000_s1026" type="#_x0000_t32" style="position:absolute;margin-left:545.7pt;margin-top:47.25pt;width:19.95pt;height:28.2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120809" wp14:editId="77CB1D34">
                <wp:simplePos x="0" y="0"/>
                <wp:positionH relativeFrom="margin">
                  <wp:posOffset>4672977</wp:posOffset>
                </wp:positionH>
                <wp:positionV relativeFrom="paragraph">
                  <wp:posOffset>1049035</wp:posOffset>
                </wp:positionV>
                <wp:extent cx="589030" cy="1900621"/>
                <wp:effectExtent l="57150" t="38100" r="59055" b="80645"/>
                <wp:wrapNone/>
                <wp:docPr id="31" name="Gerade Verbindung mit Pfe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030" cy="1900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F190C" id="Gerade Verbindung mit Pfeil 31" o:spid="_x0000_s1026" type="#_x0000_t32" style="position:absolute;margin-left:367.95pt;margin-top:82.6pt;width:46.4pt;height:149.6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120809" wp14:editId="77CB1D34">
                <wp:simplePos x="0" y="0"/>
                <wp:positionH relativeFrom="column">
                  <wp:posOffset>4852492</wp:posOffset>
                </wp:positionH>
                <wp:positionV relativeFrom="paragraph">
                  <wp:posOffset>2271974</wp:posOffset>
                </wp:positionV>
                <wp:extent cx="503344" cy="678788"/>
                <wp:effectExtent l="38100" t="38100" r="49530" b="83820"/>
                <wp:wrapNone/>
                <wp:docPr id="32" name="Gerade Verbindung mit Pfei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344" cy="678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C00B2" id="Gerade Verbindung mit Pfeil 32" o:spid="_x0000_s1026" type="#_x0000_t32" style="position:absolute;margin-left:382.1pt;margin-top:178.9pt;width:39.65pt;height:53.4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B0DAF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FA30EA" wp14:editId="0A335229">
                <wp:simplePos x="0" y="0"/>
                <wp:positionH relativeFrom="column">
                  <wp:posOffset>4504678</wp:posOffset>
                </wp:positionH>
                <wp:positionV relativeFrom="paragraph">
                  <wp:posOffset>2922270</wp:posOffset>
                </wp:positionV>
                <wp:extent cx="611470" cy="222963"/>
                <wp:effectExtent l="0" t="0" r="0" b="5715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70" cy="2229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0DAF" w:rsidRDefault="000B4148" w:rsidP="00DB0D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Data</w:t>
                            </w:r>
                          </w:p>
                          <w:p w:rsidR="000B4148" w:rsidRPr="00103232" w:rsidRDefault="000B4148" w:rsidP="00DB0D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A30EA" id="Textfeld 50" o:spid="_x0000_s1035" type="#_x0000_t202" style="position:absolute;margin-left:354.7pt;margin-top:230.1pt;width:48.15pt;height:17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" filled="f" stroked="f" strokeweight=".5pt">
                <v:textbox>
                  <w:txbxContent>
                    <w:p w:rsidR="00DB0DAF" w:rsidRDefault="000B4148" w:rsidP="00DB0DA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Data</w:t>
                      </w:r>
                    </w:p>
                    <w:p w:rsidR="000B4148" w:rsidRPr="00103232" w:rsidRDefault="000B4148" w:rsidP="00DB0DA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0DAF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120809" wp14:editId="77CB1D34">
                <wp:simplePos x="0" y="0"/>
                <wp:positionH relativeFrom="column">
                  <wp:posOffset>1656272</wp:posOffset>
                </wp:positionH>
                <wp:positionV relativeFrom="paragraph">
                  <wp:posOffset>1414732</wp:posOffset>
                </wp:positionV>
                <wp:extent cx="3596927" cy="1249788"/>
                <wp:effectExtent l="38100" t="38100" r="60960" b="83820"/>
                <wp:wrapNone/>
                <wp:docPr id="28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6927" cy="1249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A8493" id="Gerade Verbindung mit Pfeil 28" o:spid="_x0000_s1026" type="#_x0000_t32" style="position:absolute;margin-left:130.4pt;margin-top:111.4pt;width:283.2pt;height:98.4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B0DAF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7AEFE4" wp14:editId="2051F2DE">
                <wp:simplePos x="0" y="0"/>
                <wp:positionH relativeFrom="column">
                  <wp:posOffset>1647645</wp:posOffset>
                </wp:positionH>
                <wp:positionV relativeFrom="paragraph">
                  <wp:posOffset>232913</wp:posOffset>
                </wp:positionV>
                <wp:extent cx="3631721" cy="2439670"/>
                <wp:effectExtent l="38100" t="38100" r="64135" b="93980"/>
                <wp:wrapNone/>
                <wp:docPr id="26" name="Gerade Verbindung mit Pfei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1721" cy="2439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13903" id="Gerade Verbindung mit Pfeil 26" o:spid="_x0000_s1026" type="#_x0000_t32" style="position:absolute;margin-left:129.75pt;margin-top:18.35pt;width:285.95pt;height:192.1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B0DAF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E5ADBA" wp14:editId="0746A31F">
                <wp:simplePos x="0" y="0"/>
                <wp:positionH relativeFrom="column">
                  <wp:posOffset>4814978</wp:posOffset>
                </wp:positionH>
                <wp:positionV relativeFrom="paragraph">
                  <wp:posOffset>4570730</wp:posOffset>
                </wp:positionV>
                <wp:extent cx="649596" cy="281354"/>
                <wp:effectExtent l="0" t="0" r="0" b="4445"/>
                <wp:wrapNone/>
                <wp:docPr id="49" name="Textfel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596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0DAF" w:rsidRPr="00103232" w:rsidRDefault="00DB0DAF" w:rsidP="00DB0D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5ADBA" id="Textfeld 49" o:spid="_x0000_s1036" type="#_x0000_t202" style="position:absolute;margin-left:379.15pt;margin-top:359.9pt;width:51.15pt;height:22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" filled="f" stroked="f" strokeweight=".5pt">
                <v:textbox>
                  <w:txbxContent>
                    <w:p w:rsidR="00DB0DAF" w:rsidRPr="00103232" w:rsidRDefault="00DB0DAF" w:rsidP="00DB0DA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Inputs</w:t>
                      </w:r>
                    </w:p>
                  </w:txbxContent>
                </v:textbox>
              </v:shape>
            </w:pict>
          </mc:Fallback>
        </mc:AlternateContent>
      </w:r>
      <w:r w:rsidR="00DB0DAF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09D14F" wp14:editId="00AFA616">
                <wp:simplePos x="0" y="0"/>
                <wp:positionH relativeFrom="column">
                  <wp:posOffset>4696874</wp:posOffset>
                </wp:positionH>
                <wp:positionV relativeFrom="paragraph">
                  <wp:posOffset>3826551</wp:posOffset>
                </wp:positionV>
                <wp:extent cx="649596" cy="281354"/>
                <wp:effectExtent l="0" t="0" r="0" b="4445"/>
                <wp:wrapNone/>
                <wp:docPr id="46" name="Textfel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596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0DAF" w:rsidRPr="00103232" w:rsidRDefault="00DB0DAF" w:rsidP="00DB0D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9D14F" id="Textfeld 46" o:spid="_x0000_s1037" type="#_x0000_t202" style="position:absolute;margin-left:369.85pt;margin-top:301.3pt;width:51.15pt;height:22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" filled="f" stroked="f" strokeweight=".5pt">
                <v:textbox>
                  <w:txbxContent>
                    <w:p w:rsidR="00DB0DAF" w:rsidRPr="00103232" w:rsidRDefault="00DB0DAF" w:rsidP="00DB0DA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Outputs</w:t>
                      </w:r>
                    </w:p>
                  </w:txbxContent>
                </v:textbox>
              </v:shape>
            </w:pict>
          </mc:Fallback>
        </mc:AlternateContent>
      </w:r>
      <w:r w:rsidR="00DB0DAF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6E76F8" wp14:editId="0BD6DC51">
                <wp:simplePos x="0" y="0"/>
                <wp:positionH relativeFrom="column">
                  <wp:posOffset>7716544</wp:posOffset>
                </wp:positionH>
                <wp:positionV relativeFrom="paragraph">
                  <wp:posOffset>4112732</wp:posOffset>
                </wp:positionV>
                <wp:extent cx="181624" cy="830382"/>
                <wp:effectExtent l="76200" t="38100" r="85090" b="84455"/>
                <wp:wrapNone/>
                <wp:docPr id="36" name="Gerade Verbindung mit Pfei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24" cy="8303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0BC12" id="Gerade Verbindung mit Pfeil 36" o:spid="_x0000_s1026" type="#_x0000_t32" style="position:absolute;margin-left:607.6pt;margin-top:323.85pt;width:14.3pt;height:65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" strokecolor="#9bbb59 [3206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  <w:r w:rsidR="00DB0DAF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2C9843E" wp14:editId="37E33330">
                <wp:simplePos x="0" y="0"/>
                <wp:positionH relativeFrom="column">
                  <wp:posOffset>6781455</wp:posOffset>
                </wp:positionH>
                <wp:positionV relativeFrom="paragraph">
                  <wp:posOffset>3847928</wp:posOffset>
                </wp:positionV>
                <wp:extent cx="616496" cy="260666"/>
                <wp:effectExtent l="0" t="0" r="0" b="6350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496" cy="2606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0DAF" w:rsidRPr="00103232" w:rsidRDefault="00DB0DAF" w:rsidP="00DB0D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Joystick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9843E" id="Textfeld 48" o:spid="_x0000_s1038" type="#_x0000_t202" style="position:absolute;margin-left:533.95pt;margin-top:303pt;width:48.55pt;height:20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" filled="f" stroked="f" strokeweight=".5pt">
                <v:textbox>
                  <w:txbxContent>
                    <w:p w:rsidR="00DB0DAF" w:rsidRPr="00103232" w:rsidRDefault="00DB0DAF" w:rsidP="00DB0DA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Joystick</w:t>
                      </w:r>
                    </w:p>
                  </w:txbxContent>
                </v:textbox>
              </v:shape>
            </w:pict>
          </mc:Fallback>
        </mc:AlternateContent>
      </w:r>
      <w:r w:rsidR="00DB0DAF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C52890" wp14:editId="4CB216AC">
                <wp:simplePos x="0" y="0"/>
                <wp:positionH relativeFrom="column">
                  <wp:posOffset>5705690</wp:posOffset>
                </wp:positionH>
                <wp:positionV relativeFrom="paragraph">
                  <wp:posOffset>3818964</wp:posOffset>
                </wp:positionV>
                <wp:extent cx="1166791" cy="148409"/>
                <wp:effectExtent l="57150" t="57150" r="90805" b="118745"/>
                <wp:wrapNone/>
                <wp:docPr id="34" name="Gerade Verbindung mit Pfei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791" cy="14840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7A4FB" id="Gerade Verbindung mit Pfeil 34" o:spid="_x0000_s1026" type="#_x0000_t32" style="position:absolute;margin-left:449.25pt;margin-top:300.7pt;width:91.85pt;height:11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" strokecolor="#9bbb59 [3206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  <w:r w:rsidR="00DB0DAF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C9843E" wp14:editId="37E33330">
                <wp:simplePos x="0" y="0"/>
                <wp:positionH relativeFrom="column">
                  <wp:posOffset>5351059</wp:posOffset>
                </wp:positionH>
                <wp:positionV relativeFrom="paragraph">
                  <wp:posOffset>3689350</wp:posOffset>
                </wp:positionV>
                <wp:extent cx="450994" cy="222963"/>
                <wp:effectExtent l="0" t="0" r="0" b="5715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994" cy="2229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0DAF" w:rsidRPr="00103232" w:rsidRDefault="00DB0DAF" w:rsidP="00DB0D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9843E" id="Textfeld 47" o:spid="_x0000_s1039" type="#_x0000_t202" style="position:absolute;margin-left:421.35pt;margin-top:290.5pt;width:35.5pt;height:17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" filled="f" stroked="f" strokeweight=".5pt">
                <v:textbox>
                  <w:txbxContent>
                    <w:p w:rsidR="00DB0DAF" w:rsidRPr="00103232" w:rsidRDefault="00DB0DAF" w:rsidP="00DB0DA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DB0DAF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5022994</wp:posOffset>
                </wp:positionH>
                <wp:positionV relativeFrom="paragraph">
                  <wp:posOffset>4021705</wp:posOffset>
                </wp:positionV>
                <wp:extent cx="45719" cy="612358"/>
                <wp:effectExtent l="76200" t="38100" r="88265" b="92710"/>
                <wp:wrapNone/>
                <wp:docPr id="33" name="Gerade Verbindung mit Pfei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1235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2B06B" id="Gerade Verbindung mit Pfeil 33" o:spid="_x0000_s1026" type="#_x0000_t32" style="position:absolute;margin-left:395.5pt;margin-top:316.65pt;width:3.6pt;height:48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" strokecolor="black [3200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  <w:r w:rsidR="00DB0DAF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4950AB" wp14:editId="59A889BD">
                <wp:simplePos x="0" y="0"/>
                <wp:positionH relativeFrom="column">
                  <wp:posOffset>1352777</wp:posOffset>
                </wp:positionH>
                <wp:positionV relativeFrom="paragraph">
                  <wp:posOffset>4914597</wp:posOffset>
                </wp:positionV>
                <wp:extent cx="450994" cy="222963"/>
                <wp:effectExtent l="0" t="0" r="0" b="5715"/>
                <wp:wrapNone/>
                <wp:docPr id="45" name="Textfel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994" cy="2229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0DAF" w:rsidRPr="00103232" w:rsidRDefault="00DB0DAF" w:rsidP="00DB0D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950AB" id="Textfeld 45" o:spid="_x0000_s1040" type="#_x0000_t202" style="position:absolute;margin-left:106.5pt;margin-top:387pt;width:35.5pt;height:17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" filled="f" stroked="f" strokeweight=".5pt">
                <v:textbox>
                  <w:txbxContent>
                    <w:p w:rsidR="00DB0DAF" w:rsidRPr="00103232" w:rsidRDefault="00DB0DAF" w:rsidP="00DB0DA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DB0DAF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7AEFE4" wp14:editId="2051F2DE">
                <wp:simplePos x="0" y="0"/>
                <wp:positionH relativeFrom="margin">
                  <wp:posOffset>1760560</wp:posOffset>
                </wp:positionH>
                <wp:positionV relativeFrom="paragraph">
                  <wp:posOffset>3800900</wp:posOffset>
                </wp:positionV>
                <wp:extent cx="2743617" cy="1254599"/>
                <wp:effectExtent l="38100" t="38100" r="57150" b="79375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617" cy="12545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5E7B0" id="Gerade Verbindung mit Pfeil 25" o:spid="_x0000_s1026" type="#_x0000_t32" style="position:absolute;margin-left:138.65pt;margin-top:299.3pt;width:216.05pt;height:98.8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DB0DAF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120809" wp14:editId="77CB1D34">
                <wp:simplePos x="0" y="0"/>
                <wp:positionH relativeFrom="margin">
                  <wp:posOffset>3761039</wp:posOffset>
                </wp:positionH>
                <wp:positionV relativeFrom="paragraph">
                  <wp:posOffset>3334871</wp:posOffset>
                </wp:positionV>
                <wp:extent cx="744760" cy="206722"/>
                <wp:effectExtent l="38100" t="57150" r="0" b="79375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760" cy="206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49F16" id="Gerade Verbindung mit Pfeil 30" o:spid="_x0000_s1026" type="#_x0000_t32" style="position:absolute;margin-left:296.15pt;margin-top:262.6pt;width:58.65pt;height:16.3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" strokecolor="#c0504d [3205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DB0DAF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CB8776" wp14:editId="01188F37">
                <wp:simplePos x="0" y="0"/>
                <wp:positionH relativeFrom="column">
                  <wp:posOffset>3391739</wp:posOffset>
                </wp:positionH>
                <wp:positionV relativeFrom="paragraph">
                  <wp:posOffset>3432954</wp:posOffset>
                </wp:positionV>
                <wp:extent cx="450994" cy="222963"/>
                <wp:effectExtent l="0" t="0" r="0" b="5715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994" cy="2229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0DAF" w:rsidRPr="00103232" w:rsidRDefault="00DB0DAF" w:rsidP="00DB0D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3.3V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B8776" id="Textfeld 44" o:spid="_x0000_s1041" type="#_x0000_t202" style="position:absolute;margin-left:267.05pt;margin-top:270.3pt;width:35.5pt;height:17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" filled="f" stroked="f" strokeweight=".5pt">
                <v:textbox>
                  <w:txbxContent>
                    <w:p w:rsidR="00DB0DAF" w:rsidRPr="00103232" w:rsidRDefault="00DB0DAF" w:rsidP="00DB0DA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3.3V</w:t>
                      </w:r>
                    </w:p>
                  </w:txbxContent>
                </v:textbox>
              </v:shape>
            </w:pict>
          </mc:Fallback>
        </mc:AlternateContent>
      </w:r>
      <w:r w:rsidR="00DB0DAF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88252F" wp14:editId="2F0735C5">
                <wp:simplePos x="0" y="0"/>
                <wp:positionH relativeFrom="column">
                  <wp:posOffset>2763400</wp:posOffset>
                </wp:positionH>
                <wp:positionV relativeFrom="paragraph">
                  <wp:posOffset>3743960</wp:posOffset>
                </wp:positionV>
                <wp:extent cx="450994" cy="222963"/>
                <wp:effectExtent l="0" t="0" r="0" b="5715"/>
                <wp:wrapNone/>
                <wp:docPr id="43" name="Textfel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994" cy="2229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0DAF" w:rsidRPr="00103232" w:rsidRDefault="00DB0DAF" w:rsidP="00DB0D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3.3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8252F" id="Textfeld 43" o:spid="_x0000_s1042" type="#_x0000_t202" style="position:absolute;margin-left:217.6pt;margin-top:294.8pt;width:35.5pt;height:17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" filled="f" stroked="f" strokeweight=".5pt">
                <v:textbox>
                  <w:txbxContent>
                    <w:p w:rsidR="00DB0DAF" w:rsidRPr="00103232" w:rsidRDefault="00DB0DAF" w:rsidP="00DB0DA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3.3</w:t>
                      </w:r>
                      <w:r>
                        <w:rPr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DB0DAF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4843535</wp:posOffset>
                </wp:positionH>
                <wp:positionV relativeFrom="paragraph">
                  <wp:posOffset>2071372</wp:posOffset>
                </wp:positionV>
                <wp:extent cx="242564" cy="3984625"/>
                <wp:effectExtent l="52705" t="23495" r="115570" b="1753870"/>
                <wp:wrapNone/>
                <wp:docPr id="42" name="Gekrümmter Verbinde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42564" cy="3984625"/>
                        </a:xfrm>
                        <a:prstGeom prst="bentConnector3">
                          <a:avLst>
                            <a:gd name="adj1" fmla="val 7908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9EF7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krümmter Verbinder 42" o:spid="_x0000_s1026" type="#_x0000_t34" style="position:absolute;margin-left:381.4pt;margin-top:163.1pt;width:19.1pt;height:313.75pt;rotation:90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" adj="170814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B0DAF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120809" wp14:editId="77CB1D34">
                <wp:simplePos x="0" y="0"/>
                <wp:positionH relativeFrom="column">
                  <wp:posOffset>1667436</wp:posOffset>
                </wp:positionH>
                <wp:positionV relativeFrom="paragraph">
                  <wp:posOffset>2672862</wp:posOffset>
                </wp:positionV>
                <wp:extent cx="417894" cy="463406"/>
                <wp:effectExtent l="38100" t="19050" r="77470" b="89535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894" cy="463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8FF12" id="Gerade Verbindung mit Pfeil 29" o:spid="_x0000_s1026" type="#_x0000_t32" style="position:absolute;margin-left:131.3pt;margin-top:210.45pt;width:32.9pt;height:3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03232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39A2A6" wp14:editId="00217859">
                <wp:simplePos x="0" y="0"/>
                <wp:positionH relativeFrom="column">
                  <wp:posOffset>725805</wp:posOffset>
                </wp:positionH>
                <wp:positionV relativeFrom="paragraph">
                  <wp:posOffset>4154541</wp:posOffset>
                </wp:positionV>
                <wp:extent cx="335280" cy="222885"/>
                <wp:effectExtent l="0" t="0" r="0" b="5715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22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3232" w:rsidRPr="00103232" w:rsidRDefault="00103232" w:rsidP="0010323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9A2A6" id="Textfeld 40" o:spid="_x0000_s1043" type="#_x0000_t202" style="position:absolute;margin-left:57.15pt;margin-top:327.15pt;width:26.4pt;height:17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" filled="f" stroked="f" strokeweight=".5pt">
                <v:textbox>
                  <w:txbxContent>
                    <w:p w:rsidR="00103232" w:rsidRPr="00103232" w:rsidRDefault="00103232" w:rsidP="0010323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103232"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6702772</wp:posOffset>
                </wp:positionH>
                <wp:positionV relativeFrom="paragraph">
                  <wp:posOffset>2861801</wp:posOffset>
                </wp:positionV>
                <wp:extent cx="1949381" cy="1316334"/>
                <wp:effectExtent l="0" t="0" r="13335" b="17780"/>
                <wp:wrapNone/>
                <wp:docPr id="20" name="Gruppieren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9381" cy="1316334"/>
                          <a:chOff x="0" y="0"/>
                          <a:chExt cx="1949381" cy="1316334"/>
                        </a:xfrm>
                      </wpg:grpSpPr>
                      <wps:wsp>
                        <wps:cNvPr id="6" name="Rechteck 6"/>
                        <wps:cNvSpPr/>
                        <wps:spPr>
                          <a:xfrm>
                            <a:off x="0" y="0"/>
                            <a:ext cx="1949381" cy="13163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79EE" w:rsidRDefault="008979EE" w:rsidP="008979EE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8979EE">
                                <w:rPr>
                                  <w:sz w:val="40"/>
                                  <w:szCs w:val="40"/>
                                </w:rPr>
                                <w:t>ESP32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 xml:space="preserve"> CAM</w:t>
                              </w:r>
                            </w:p>
                            <w:p w:rsidR="00D6484C" w:rsidRPr="008979EE" w:rsidRDefault="00D6484C" w:rsidP="008979EE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hteck 13"/>
                        <wps:cNvSpPr/>
                        <wps:spPr>
                          <a:xfrm>
                            <a:off x="63795" y="457200"/>
                            <a:ext cx="1833825" cy="7988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484C" w:rsidRPr="00D6484C" w:rsidRDefault="00D6484C" w:rsidP="00D6484C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D6484C">
                                <w:rPr>
                                  <w:sz w:val="36"/>
                                  <w:szCs w:val="36"/>
                                </w:rPr>
                                <w:t>Website</w:t>
                              </w:r>
                            </w:p>
                            <w:p w:rsidR="00D6484C" w:rsidRPr="008979EE" w:rsidRDefault="00D6484C" w:rsidP="00D6484C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hteck 15"/>
                        <wps:cNvSpPr/>
                        <wps:spPr>
                          <a:xfrm>
                            <a:off x="1020726" y="861237"/>
                            <a:ext cx="7874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484C" w:rsidRPr="00D6484C" w:rsidRDefault="00D6484C" w:rsidP="00D6484C">
                              <w:pPr>
                                <w:jc w:val="center"/>
                                <w:rPr>
                                  <w:szCs w:val="28"/>
                                </w:rPr>
                              </w:pPr>
                              <w:r w:rsidRPr="00D6484C">
                                <w:rPr>
                                  <w:szCs w:val="28"/>
                                </w:rPr>
                                <w:t>Stream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hteck 16"/>
                        <wps:cNvSpPr/>
                        <wps:spPr>
                          <a:xfrm>
                            <a:off x="159488" y="861237"/>
                            <a:ext cx="7874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484C" w:rsidRPr="00D6484C" w:rsidRDefault="00D6484C" w:rsidP="00D6484C">
                              <w:pPr>
                                <w:jc w:val="center"/>
                                <w:rPr>
                                  <w:sz w:val="20"/>
                                  <w:szCs w:val="24"/>
                                </w:rPr>
                              </w:pPr>
                              <w:r w:rsidRPr="00D6484C">
                                <w:rPr>
                                  <w:sz w:val="20"/>
                                  <w:szCs w:val="24"/>
                                </w:rPr>
                                <w:t>Websocket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20" o:spid="_x0000_s1044" style="position:absolute;margin-left:527.8pt;margin-top:225.35pt;width:153.5pt;height:103.65pt;z-index:251683840;mso-position-horizontal-relative:margin" coordsize="19493,13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">
                <v:rect id="Rechteck 6" o:spid="_x0000_s1045" style="position:absolute;width:19493;height:13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" fillcolor="#4f81bd [3204]" strokecolor="#243f60 [1604]" strokeweight="2pt">
                  <v:textbox>
                    <w:txbxContent>
                      <w:p w:rsidR="008979EE" w:rsidRDefault="008979EE" w:rsidP="008979EE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8979EE">
                          <w:rPr>
                            <w:sz w:val="40"/>
                            <w:szCs w:val="40"/>
                          </w:rPr>
                          <w:t>ESP32</w:t>
                        </w:r>
                        <w:r>
                          <w:rPr>
                            <w:sz w:val="40"/>
                            <w:szCs w:val="40"/>
                          </w:rPr>
                          <w:t xml:space="preserve"> CAM</w:t>
                        </w:r>
                      </w:p>
                      <w:p w:rsidR="00D6484C" w:rsidRPr="008979EE" w:rsidRDefault="00D6484C" w:rsidP="008979EE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ect>
                <v:rect id="Rechteck 13" o:spid="_x0000_s1046" style="position:absolute;left:637;top:4572;width:18339;height:7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" fillcolor="#4f81bd [3204]" strokecolor="#243f60 [1604]" strokeweight="2pt">
                  <v:textbox>
                    <w:txbxContent>
                      <w:p w:rsidR="00D6484C" w:rsidRPr="00D6484C" w:rsidRDefault="00D6484C" w:rsidP="00D6484C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D6484C">
                          <w:rPr>
                            <w:sz w:val="36"/>
                            <w:szCs w:val="36"/>
                          </w:rPr>
                          <w:t>Website</w:t>
                        </w:r>
                      </w:p>
                      <w:p w:rsidR="00D6484C" w:rsidRPr="008979EE" w:rsidRDefault="00D6484C" w:rsidP="00D6484C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ect>
                <v:rect id="Rechteck 15" o:spid="_x0000_s1047" style="position:absolute;left:10207;top:8612;width:7874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" fillcolor="#4f81bd [3204]" strokecolor="#243f60 [1604]" strokeweight="2pt">
                  <v:textbox>
                    <w:txbxContent>
                      <w:p w:rsidR="00D6484C" w:rsidRPr="00D6484C" w:rsidRDefault="00D6484C" w:rsidP="00D6484C">
                        <w:pPr>
                          <w:jc w:val="center"/>
                          <w:rPr>
                            <w:szCs w:val="28"/>
                          </w:rPr>
                        </w:pPr>
                        <w:r w:rsidRPr="00D6484C">
                          <w:rPr>
                            <w:szCs w:val="28"/>
                          </w:rPr>
                          <w:t>Stream</w:t>
                        </w:r>
                      </w:p>
                    </w:txbxContent>
                  </v:textbox>
                </v:rect>
                <v:rect id="Rechteck 16" o:spid="_x0000_s1048" style="position:absolute;left:1594;top:8612;width:7874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" fillcolor="#4f81bd [3204]" strokecolor="#243f60 [1604]" strokeweight="2pt">
                  <v:textbox>
                    <w:txbxContent>
                      <w:p w:rsidR="00D6484C" w:rsidRPr="00D6484C" w:rsidRDefault="00D6484C" w:rsidP="00D6484C">
                        <w:pPr>
                          <w:jc w:val="center"/>
                          <w:rPr>
                            <w:sz w:val="20"/>
                            <w:szCs w:val="24"/>
                          </w:rPr>
                        </w:pPr>
                        <w:r w:rsidRPr="00D6484C">
                          <w:rPr>
                            <w:sz w:val="20"/>
                            <w:szCs w:val="24"/>
                          </w:rPr>
                          <w:t>Websocket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103232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7A7A5D" wp14:editId="14B513AF">
                <wp:simplePos x="0" y="0"/>
                <wp:positionH relativeFrom="margin">
                  <wp:posOffset>7183623</wp:posOffset>
                </wp:positionH>
                <wp:positionV relativeFrom="paragraph">
                  <wp:posOffset>4953635</wp:posOffset>
                </wp:positionV>
                <wp:extent cx="2168923" cy="1116877"/>
                <wp:effectExtent l="0" t="0" r="22225" b="26670"/>
                <wp:wrapNone/>
                <wp:docPr id="35" name="Rechtec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923" cy="1116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628" w:rsidRPr="00AE3628" w:rsidRDefault="00AE3628" w:rsidP="00AE362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E3628">
                              <w:rPr>
                                <w:sz w:val="32"/>
                                <w:szCs w:val="32"/>
                              </w:rPr>
                              <w:t>Steuerung</w:t>
                            </w:r>
                          </w:p>
                          <w:p w:rsidR="00AE3628" w:rsidRPr="00AE3628" w:rsidRDefault="00AE3628" w:rsidP="00AE362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E3628">
                              <w:rPr>
                                <w:sz w:val="32"/>
                                <w:szCs w:val="32"/>
                              </w:rPr>
                              <w:t>(Handy / Fernbedienung)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A7A5D" id="Rechteck 35" o:spid="_x0000_s1049" style="position:absolute;margin-left:565.65pt;margin-top:390.05pt;width:170.8pt;height:87.9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" fillcolor="#4f81bd [3204]" strokecolor="#243f60 [1604]" strokeweight="2pt">
                <v:textbox>
                  <w:txbxContent>
                    <w:p w:rsidR="00AE3628" w:rsidRPr="00AE3628" w:rsidRDefault="00AE3628" w:rsidP="00AE362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E3628">
                        <w:rPr>
                          <w:sz w:val="32"/>
                          <w:szCs w:val="32"/>
                        </w:rPr>
                        <w:t>Steuerung</w:t>
                      </w:r>
                    </w:p>
                    <w:p w:rsidR="00AE3628" w:rsidRPr="00AE3628" w:rsidRDefault="00AE3628" w:rsidP="00AE362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E3628">
                        <w:rPr>
                          <w:sz w:val="32"/>
                          <w:szCs w:val="32"/>
                        </w:rPr>
                        <w:t>(Handy / Fernbedienung)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3232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7AEFE4" wp14:editId="2051F2DE">
                <wp:simplePos x="0" y="0"/>
                <wp:positionH relativeFrom="column">
                  <wp:posOffset>821707</wp:posOffset>
                </wp:positionH>
                <wp:positionV relativeFrom="paragraph">
                  <wp:posOffset>3046329</wp:posOffset>
                </wp:positionV>
                <wp:extent cx="72651" cy="1147384"/>
                <wp:effectExtent l="76200" t="38100" r="60960" b="72390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651" cy="1147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2A01B" id="Gerade Verbindung mit Pfeil 24" o:spid="_x0000_s1026" type="#_x0000_t32" style="position:absolute;margin-left:64.7pt;margin-top:239.85pt;width:5.7pt;height:90.3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03232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D2ABD1" wp14:editId="52164EBC">
                <wp:simplePos x="0" y="0"/>
                <wp:positionH relativeFrom="column">
                  <wp:posOffset>1399427</wp:posOffset>
                </wp:positionH>
                <wp:positionV relativeFrom="paragraph">
                  <wp:posOffset>2553970</wp:posOffset>
                </wp:positionV>
                <wp:extent cx="335697" cy="222963"/>
                <wp:effectExtent l="0" t="0" r="0" b="5715"/>
                <wp:wrapNone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697" cy="2229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3232" w:rsidRPr="00103232" w:rsidRDefault="00103232" w:rsidP="0010323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2ABD1" id="Textfeld 41" o:spid="_x0000_s1050" type="#_x0000_t202" style="position:absolute;margin-left:110.2pt;margin-top:201.1pt;width:26.45pt;height:17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" filled="f" stroked="f" strokeweight=".5pt">
                <v:textbox>
                  <w:txbxContent>
                    <w:p w:rsidR="00103232" w:rsidRPr="00103232" w:rsidRDefault="00103232" w:rsidP="0010323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 w:rsidR="00103232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784129</wp:posOffset>
                </wp:positionH>
                <wp:positionV relativeFrom="paragraph">
                  <wp:posOffset>1064712</wp:posOffset>
                </wp:positionV>
                <wp:extent cx="45719" cy="926926"/>
                <wp:effectExtent l="38100" t="19050" r="88265" b="83185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269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3041F" id="Gerade Verbindung mit Pfeil 23" o:spid="_x0000_s1026" type="#_x0000_t32" style="position:absolute;margin-left:61.75pt;margin-top:83.85pt;width:3.6pt;height:7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03232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578311</wp:posOffset>
                </wp:positionH>
                <wp:positionV relativeFrom="paragraph">
                  <wp:posOffset>868836</wp:posOffset>
                </wp:positionV>
                <wp:extent cx="428391" cy="222963"/>
                <wp:effectExtent l="0" t="0" r="0" b="5715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391" cy="2229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3232" w:rsidRPr="00103232" w:rsidRDefault="0010323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3.7V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9" o:spid="_x0000_s1051" type="#_x0000_t202" style="position:absolute;margin-left:45.55pt;margin-top:68.4pt;width:33.75pt;height:17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" filled="f" stroked="f" strokeweight=".5pt">
                <v:textbox>
                  <w:txbxContent>
                    <w:p w:rsidR="00103232" w:rsidRPr="00103232" w:rsidRDefault="0010323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3.7V</w:t>
                      </w:r>
                    </w:p>
                  </w:txbxContent>
                </v:textbox>
              </v:shape>
            </w:pict>
          </mc:Fallback>
        </mc:AlternateContent>
      </w:r>
      <w:r w:rsidR="00AE362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D778D7" wp14:editId="0C43C406">
                <wp:simplePos x="0" y="0"/>
                <wp:positionH relativeFrom="margin">
                  <wp:posOffset>4390596</wp:posOffset>
                </wp:positionH>
                <wp:positionV relativeFrom="paragraph">
                  <wp:posOffset>4635500</wp:posOffset>
                </wp:positionV>
                <wp:extent cx="1657350" cy="1066800"/>
                <wp:effectExtent l="0" t="0" r="19050" b="1905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84C" w:rsidRPr="008979EE" w:rsidRDefault="00D6484C" w:rsidP="00D648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778D7" id="Rechteck 12" o:spid="_x0000_s1052" style="position:absolute;margin-left:345.7pt;margin-top:365pt;width:130.5pt;height:8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" fillcolor="#4f81bd [3204]" strokecolor="#243f60 [1604]" strokeweight="2pt">
                <v:textbox>
                  <w:txbxContent>
                    <w:p w:rsidR="00D6484C" w:rsidRPr="008979EE" w:rsidRDefault="00D6484C" w:rsidP="00D648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3628"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4506772</wp:posOffset>
                </wp:positionH>
                <wp:positionV relativeFrom="paragraph">
                  <wp:posOffset>2951909</wp:posOffset>
                </wp:positionV>
                <wp:extent cx="1657350" cy="1066800"/>
                <wp:effectExtent l="0" t="0" r="19050" b="19050"/>
                <wp:wrapNone/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350" cy="1066800"/>
                          <a:chOff x="0" y="0"/>
                          <a:chExt cx="1657350" cy="1066800"/>
                        </a:xfrm>
                      </wpg:grpSpPr>
                      <wps:wsp>
                        <wps:cNvPr id="1" name="Rechteck 1"/>
                        <wps:cNvSpPr/>
                        <wps:spPr>
                          <a:xfrm>
                            <a:off x="0" y="0"/>
                            <a:ext cx="1657350" cy="1066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79EE" w:rsidRPr="008979EE" w:rsidRDefault="008979EE" w:rsidP="008979EE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8979EE">
                                <w:rPr>
                                  <w:sz w:val="40"/>
                                  <w:szCs w:val="40"/>
                                </w:rPr>
                                <w:t>ESP32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hteck 18"/>
                        <wps:cNvSpPr/>
                        <wps:spPr>
                          <a:xfrm>
                            <a:off x="414670" y="616688"/>
                            <a:ext cx="7874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484C" w:rsidRPr="00D6484C" w:rsidRDefault="00D6484C" w:rsidP="00D6484C">
                              <w:pPr>
                                <w:jc w:val="center"/>
                                <w:rPr>
                                  <w:sz w:val="20"/>
                                  <w:szCs w:val="24"/>
                                </w:rPr>
                              </w:pPr>
                              <w:r w:rsidRPr="00D6484C">
                                <w:rPr>
                                  <w:sz w:val="20"/>
                                  <w:szCs w:val="24"/>
                                </w:rPr>
                                <w:t>Websocket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9" o:spid="_x0000_s1053" style="position:absolute;margin-left:354.85pt;margin-top:232.45pt;width:130.5pt;height:84pt;z-index:251686912" coordsize="16573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">
                <v:rect id="Rechteck 1" o:spid="_x0000_s1054" style="position:absolute;width:16573;height:10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" fillcolor="#4f81bd [3204]" strokecolor="#243f60 [1604]" strokeweight="2pt">
                  <v:textbox>
                    <w:txbxContent>
                      <w:p w:rsidR="008979EE" w:rsidRPr="008979EE" w:rsidRDefault="008979EE" w:rsidP="008979EE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8979EE">
                          <w:rPr>
                            <w:sz w:val="40"/>
                            <w:szCs w:val="40"/>
                          </w:rPr>
                          <w:t>ESP32</w:t>
                        </w:r>
                      </w:p>
                    </w:txbxContent>
                  </v:textbox>
                </v:rect>
                <v:rect id="Rechteck 18" o:spid="_x0000_s1055" style="position:absolute;left:4146;top:6166;width:7874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" fillcolor="#4f81bd [3204]" strokecolor="#243f60 [1604]" strokeweight="2pt">
                  <v:textbox>
                    <w:txbxContent>
                      <w:p w:rsidR="00D6484C" w:rsidRPr="00D6484C" w:rsidRDefault="00D6484C" w:rsidP="00D6484C">
                        <w:pPr>
                          <w:jc w:val="center"/>
                          <w:rPr>
                            <w:sz w:val="20"/>
                            <w:szCs w:val="24"/>
                          </w:rPr>
                        </w:pPr>
                        <w:r w:rsidRPr="00D6484C">
                          <w:rPr>
                            <w:sz w:val="20"/>
                            <w:szCs w:val="24"/>
                          </w:rPr>
                          <w:t>Websocket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E362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6BD9209" wp14:editId="519827FA">
                <wp:simplePos x="0" y="0"/>
                <wp:positionH relativeFrom="margin">
                  <wp:align>left</wp:align>
                </wp:positionH>
                <wp:positionV relativeFrom="paragraph">
                  <wp:posOffset>1983607</wp:posOffset>
                </wp:positionV>
                <wp:extent cx="1657350" cy="1066800"/>
                <wp:effectExtent l="0" t="0" r="19050" b="1905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9EE" w:rsidRPr="008979EE" w:rsidRDefault="008979EE" w:rsidP="008979E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Powerboost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D9209" id="Rechteck 4" o:spid="_x0000_s1056" style="position:absolute;margin-left:0;margin-top:156.2pt;width:130.5pt;height:84pt;z-index: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" fillcolor="#4f81bd [3204]" strokecolor="#243f60 [1604]" strokeweight="2pt">
                <v:textbox>
                  <w:txbxContent>
                    <w:p w:rsidR="008979EE" w:rsidRPr="008979EE" w:rsidRDefault="008979EE" w:rsidP="008979E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</w:rPr>
                        <w:t>Powerboost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E362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6BD9209" wp14:editId="519827FA">
                <wp:simplePos x="0" y="0"/>
                <wp:positionH relativeFrom="margin">
                  <wp:posOffset>95250</wp:posOffset>
                </wp:positionH>
                <wp:positionV relativeFrom="paragraph">
                  <wp:posOffset>4199565</wp:posOffset>
                </wp:positionV>
                <wp:extent cx="1657350" cy="1066800"/>
                <wp:effectExtent l="0" t="0" r="19050" b="190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9EE" w:rsidRPr="008979EE" w:rsidRDefault="008979EE" w:rsidP="008979E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Micro-USB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D9209" id="Rechteck 3" o:spid="_x0000_s1057" style="position:absolute;margin-left:7.5pt;margin-top:330.65pt;width:130.5pt;height:84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" fillcolor="#4f81bd [3204]" strokecolor="#243f60 [1604]" strokeweight="2pt">
                <v:textbox>
                  <w:txbxContent>
                    <w:p w:rsidR="008979EE" w:rsidRPr="008979EE" w:rsidRDefault="008979EE" w:rsidP="008979E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Micro-USB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362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6BD9209" wp14:editId="519827FA">
                <wp:simplePos x="0" y="0"/>
                <wp:positionH relativeFrom="margin">
                  <wp:align>left</wp:align>
                </wp:positionH>
                <wp:positionV relativeFrom="paragraph">
                  <wp:posOffset>-310</wp:posOffset>
                </wp:positionV>
                <wp:extent cx="1657350" cy="1066800"/>
                <wp:effectExtent l="0" t="0" r="19050" b="1905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9EE" w:rsidRPr="008979EE" w:rsidRDefault="008979EE" w:rsidP="008979E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Lipo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Batterie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D9209" id="Rechteck 5" o:spid="_x0000_s1058" style="position:absolute;margin-left:0;margin-top:0;width:130.5pt;height:84pt;z-index: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" fillcolor="#4f81bd [3204]" strokecolor="#243f60 [1604]" strokeweight="2pt">
                <v:textbox>
                  <w:txbxContent>
                    <w:p w:rsidR="008979EE" w:rsidRPr="008979EE" w:rsidRDefault="008979EE" w:rsidP="008979E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</w:rPr>
                        <w:t>Lipo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Batterie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362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D778D7" wp14:editId="0C43C406">
                <wp:simplePos x="0" y="0"/>
                <wp:positionH relativeFrom="margin">
                  <wp:posOffset>2093683</wp:posOffset>
                </wp:positionH>
                <wp:positionV relativeFrom="paragraph">
                  <wp:posOffset>2876594</wp:posOffset>
                </wp:positionV>
                <wp:extent cx="1657350" cy="1066800"/>
                <wp:effectExtent l="0" t="0" r="19050" b="1905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84C" w:rsidRPr="008979EE" w:rsidRDefault="00D6484C" w:rsidP="00D648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3.3V Wandler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778D7" id="Rechteck 11" o:spid="_x0000_s1059" style="position:absolute;margin-left:164.85pt;margin-top:226.5pt;width:130.5pt;height:8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" fillcolor="#4f81bd [3204]" strokecolor="#243f60 [1604]" strokeweight="2pt">
                <v:textbox>
                  <w:txbxContent>
                    <w:p w:rsidR="00D6484C" w:rsidRPr="008979EE" w:rsidRDefault="00D6484C" w:rsidP="00D648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3.3V Wandler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48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D778D7" wp14:editId="0C43C406">
                <wp:simplePos x="0" y="0"/>
                <wp:positionH relativeFrom="margin">
                  <wp:posOffset>5272080</wp:posOffset>
                </wp:positionH>
                <wp:positionV relativeFrom="paragraph">
                  <wp:posOffset>-2215</wp:posOffset>
                </wp:positionV>
                <wp:extent cx="1657350" cy="1066800"/>
                <wp:effectExtent l="0" t="0" r="19050" b="1905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84C" w:rsidRDefault="00D6484C" w:rsidP="00D648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Motortreiber</w:t>
                            </w:r>
                          </w:p>
                          <w:p w:rsidR="00D6484C" w:rsidRPr="008979EE" w:rsidRDefault="00D6484C" w:rsidP="00D648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778D7" id="Rechteck 10" o:spid="_x0000_s1060" style="position:absolute;margin-left:415.1pt;margin-top:-.15pt;width:130.5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" fillcolor="#4f81bd [3204]" strokecolor="#243f60 [1604]" strokeweight="2pt">
                <v:textbox>
                  <w:txbxContent>
                    <w:p w:rsidR="00D6484C" w:rsidRDefault="00D6484C" w:rsidP="00D648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Motortreiber</w:t>
                      </w:r>
                    </w:p>
                    <w:p w:rsidR="00D6484C" w:rsidRPr="008979EE" w:rsidRDefault="00D6484C" w:rsidP="00D648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Links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48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D778D7" wp14:editId="0C43C406">
                <wp:simplePos x="0" y="0"/>
                <wp:positionH relativeFrom="margin">
                  <wp:posOffset>5250180</wp:posOffset>
                </wp:positionH>
                <wp:positionV relativeFrom="paragraph">
                  <wp:posOffset>1215552</wp:posOffset>
                </wp:positionV>
                <wp:extent cx="1657350" cy="1066800"/>
                <wp:effectExtent l="0" t="0" r="19050" b="1905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84C" w:rsidRDefault="00D6484C" w:rsidP="00D648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Motortreiber</w:t>
                            </w:r>
                          </w:p>
                          <w:p w:rsidR="00D6484C" w:rsidRPr="008979EE" w:rsidRDefault="00D6484C" w:rsidP="00D648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Rechts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778D7" id="Rechteck 9" o:spid="_x0000_s1061" style="position:absolute;margin-left:413.4pt;margin-top:95.7pt;width:130.5pt;height:8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" fillcolor="#4f81bd [3204]" strokecolor="#243f60 [1604]" strokeweight="2pt">
                <v:textbox>
                  <w:txbxContent>
                    <w:p w:rsidR="00D6484C" w:rsidRDefault="00D6484C" w:rsidP="00D648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Motortreiber</w:t>
                      </w:r>
                    </w:p>
                    <w:p w:rsidR="00D6484C" w:rsidRPr="008979EE" w:rsidRDefault="00D6484C" w:rsidP="00D648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Rechts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48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D778D7" wp14:editId="0C43C406">
                <wp:simplePos x="0" y="0"/>
                <wp:positionH relativeFrom="margin">
                  <wp:align>right</wp:align>
                </wp:positionH>
                <wp:positionV relativeFrom="paragraph">
                  <wp:posOffset>1211890</wp:posOffset>
                </wp:positionV>
                <wp:extent cx="1657350" cy="1066800"/>
                <wp:effectExtent l="0" t="0" r="19050" b="1905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84C" w:rsidRPr="008979EE" w:rsidRDefault="00D6484C" w:rsidP="00D648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Motor Rechts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778D7" id="Rechteck 7" o:spid="_x0000_s1062" style="position:absolute;margin-left:79.3pt;margin-top:95.4pt;width:130.5pt;height:84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" fillcolor="#4f81bd [3204]" strokecolor="#243f60 [1604]" strokeweight="2pt">
                <v:textbox>
                  <w:txbxContent>
                    <w:p w:rsidR="00D6484C" w:rsidRPr="008979EE" w:rsidRDefault="00D6484C" w:rsidP="00D648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Motor Rechts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48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D778D7" wp14:editId="0C43C40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657350" cy="1066800"/>
                <wp:effectExtent l="0" t="0" r="19050" b="1905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84C" w:rsidRPr="008979EE" w:rsidRDefault="00D6484C" w:rsidP="00D6484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Motor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778D7" id="Rechteck 8" o:spid="_x0000_s1063" style="position:absolute;margin-left:79.3pt;margin-top:0;width:130.5pt;height:8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" fillcolor="#4f81bd [3204]" strokecolor="#243f60 [1604]" strokeweight="2pt">
                <v:textbox>
                  <w:txbxContent>
                    <w:p w:rsidR="00D6484C" w:rsidRPr="008979EE" w:rsidRDefault="00D6484C" w:rsidP="00D6484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Motor Links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1172D" w:rsidSect="008979EE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16D" w:rsidRDefault="00A4016D" w:rsidP="00A4016D">
      <w:pPr>
        <w:spacing w:after="0" w:line="240" w:lineRule="auto"/>
      </w:pPr>
      <w:r>
        <w:separator/>
      </w:r>
    </w:p>
  </w:endnote>
  <w:endnote w:type="continuationSeparator" w:id="0">
    <w:p w:rsidR="00A4016D" w:rsidRDefault="00A4016D" w:rsidP="00A40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16D" w:rsidRDefault="00A4016D" w:rsidP="00A4016D">
      <w:pPr>
        <w:spacing w:after="0" w:line="240" w:lineRule="auto"/>
      </w:pPr>
      <w:r>
        <w:separator/>
      </w:r>
    </w:p>
  </w:footnote>
  <w:footnote w:type="continuationSeparator" w:id="0">
    <w:p w:rsidR="00A4016D" w:rsidRDefault="00A4016D" w:rsidP="00A40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16D" w:rsidRDefault="00A4016D">
    <w:pPr>
      <w:pStyle w:val="Kopfzeile"/>
    </w:pPr>
    <w:r>
      <w:t xml:space="preserve">Blockdiagramm </w:t>
    </w:r>
    <w:proofErr w:type="spellStart"/>
    <w:r>
      <w:t>Alphabot</w:t>
    </w:r>
    <w:proofErr w:type="spellEnd"/>
    <w:r>
      <w:t xml:space="preserve"> 2.0</w:t>
    </w:r>
  </w:p>
  <w:p w:rsidR="00A4016D" w:rsidRDefault="00A4016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9EE"/>
    <w:rsid w:val="000B4148"/>
    <w:rsid w:val="00103232"/>
    <w:rsid w:val="006F300F"/>
    <w:rsid w:val="008979EE"/>
    <w:rsid w:val="00A4016D"/>
    <w:rsid w:val="00AE3628"/>
    <w:rsid w:val="00D6484C"/>
    <w:rsid w:val="00DB0DAF"/>
    <w:rsid w:val="00E94A52"/>
    <w:rsid w:val="00F1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8224EF"/>
  <w15:chartTrackingRefBased/>
  <w15:docId w15:val="{E7B07010-127C-48B5-87CF-663879E2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B414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41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4148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A401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4016D"/>
  </w:style>
  <w:style w:type="paragraph" w:styleId="Fuzeile">
    <w:name w:val="footer"/>
    <w:basedOn w:val="Standard"/>
    <w:link w:val="FuzeileZchn"/>
    <w:uiPriority w:val="99"/>
    <w:unhideWhenUsed/>
    <w:rsid w:val="00A401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40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C620F-22A4-4062-9FB5-5D299E147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2C04F632.dotm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PSI - Paul Scherrer Institut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Piqué Noah</dc:creator>
  <cp:keywords/>
  <dc:description/>
  <cp:lastModifiedBy>Piqué Noah</cp:lastModifiedBy>
  <cp:revision>1</cp:revision>
  <cp:lastPrinted>2019-10-14T07:19:00Z</cp:lastPrinted>
  <dcterms:created xsi:type="dcterms:W3CDTF">2019-10-14T06:21:00Z</dcterms:created>
  <dcterms:modified xsi:type="dcterms:W3CDTF">2019-10-14T07:31:00Z</dcterms:modified>
</cp:coreProperties>
</file>